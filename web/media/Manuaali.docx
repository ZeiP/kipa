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DD0" w:rsidRPr="00D31DAB" w:rsidRDefault="00457DD0" w:rsidP="00DF6C8B"/>
    <w:p w:rsidR="00457DD0" w:rsidRPr="00D31DAB" w:rsidRDefault="00457DD0" w:rsidP="00DF6C8B"/>
    <w:p w:rsidR="00457DD0" w:rsidRPr="00D31DAB" w:rsidRDefault="00457DD0" w:rsidP="00DF6C8B"/>
    <w:p w:rsidR="00457DD0" w:rsidRPr="00D31DAB" w:rsidRDefault="00457DD0" w:rsidP="00DF6C8B"/>
    <w:p w:rsidR="00457DD0" w:rsidRPr="00D31DAB" w:rsidRDefault="00457DD0" w:rsidP="00DF6C8B"/>
    <w:p w:rsidR="00457DD0" w:rsidRPr="00D31DAB" w:rsidRDefault="00457DD0" w:rsidP="00DF6C8B"/>
    <w:p w:rsidR="00457DD0" w:rsidRPr="00D31DAB" w:rsidRDefault="00457DD0" w:rsidP="00DF6C8B"/>
    <w:p w:rsidR="00457DD0" w:rsidRPr="00D31DAB" w:rsidRDefault="00457DD0" w:rsidP="00DF6C8B"/>
    <w:p w:rsidR="008A0F2D" w:rsidRPr="00D31DAB" w:rsidRDefault="008A0F2D" w:rsidP="00DF6C8B"/>
    <w:p w:rsidR="002E1D75" w:rsidRPr="00D31DAB" w:rsidRDefault="002E1D75" w:rsidP="00DF6C8B"/>
    <w:p w:rsidR="002027C9" w:rsidRPr="00D31DAB" w:rsidRDefault="002027C9" w:rsidP="00DF6C8B"/>
    <w:p w:rsidR="002027C9" w:rsidRPr="00D31DAB" w:rsidRDefault="002027C9" w:rsidP="00DF6C8B"/>
    <w:p w:rsidR="002027C9" w:rsidRPr="00D31DAB" w:rsidRDefault="002027C9" w:rsidP="002027C9">
      <w:pPr>
        <w:pStyle w:val="Tyyli10ptVasen46cm"/>
        <w:ind w:left="1304" w:firstLine="1304"/>
        <w:rPr>
          <w:b/>
          <w:sz w:val="32"/>
          <w:szCs w:val="32"/>
        </w:rPr>
      </w:pPr>
    </w:p>
    <w:p w:rsidR="002027C9" w:rsidRPr="00D31DAB" w:rsidRDefault="002027C9" w:rsidP="002027C9">
      <w:pPr>
        <w:pStyle w:val="Tyyli10ptVasen46cm"/>
        <w:ind w:left="1304" w:firstLine="1304"/>
        <w:rPr>
          <w:b/>
          <w:sz w:val="32"/>
          <w:szCs w:val="32"/>
        </w:rPr>
      </w:pPr>
    </w:p>
    <w:p w:rsidR="00D375DC" w:rsidRPr="00D31DAB" w:rsidRDefault="00D375DC" w:rsidP="00D375DC">
      <w:pPr>
        <w:pStyle w:val="Tyyli10ptVasen46cm"/>
        <w:rPr>
          <w:b/>
          <w:sz w:val="32"/>
          <w:szCs w:val="32"/>
        </w:rPr>
      </w:pPr>
    </w:p>
    <w:p w:rsidR="002E2083" w:rsidRPr="00D31DAB" w:rsidRDefault="002027C9" w:rsidP="00D375DC">
      <w:pPr>
        <w:pStyle w:val="Tyyli10ptVasen46cm"/>
        <w:rPr>
          <w:b/>
          <w:sz w:val="32"/>
          <w:szCs w:val="32"/>
        </w:rPr>
      </w:pPr>
      <w:r w:rsidRPr="00D31DAB">
        <w:rPr>
          <w:b/>
          <w:sz w:val="32"/>
          <w:szCs w:val="32"/>
        </w:rPr>
        <w:t>Kisapalvelu KIPA</w:t>
      </w:r>
    </w:p>
    <w:p w:rsidR="007954A3" w:rsidRPr="00D31DAB" w:rsidRDefault="007954A3" w:rsidP="00D375DC">
      <w:pPr>
        <w:pStyle w:val="Tyyli10ptVasen46cm"/>
        <w:rPr>
          <w:b/>
          <w:sz w:val="32"/>
          <w:szCs w:val="32"/>
        </w:rPr>
      </w:pPr>
      <w:r w:rsidRPr="00D31DAB">
        <w:rPr>
          <w:b/>
          <w:sz w:val="32"/>
          <w:szCs w:val="32"/>
        </w:rPr>
        <w:t>Käyttöohje</w:t>
      </w:r>
    </w:p>
    <w:p w:rsidR="00D375DC" w:rsidRPr="00D31DAB" w:rsidRDefault="00D375DC" w:rsidP="00D375DC">
      <w:pPr>
        <w:pStyle w:val="Tyyli10ptVasen46cm"/>
      </w:pPr>
    </w:p>
    <w:p w:rsidR="00D375DC" w:rsidRPr="00D31DAB" w:rsidRDefault="00D375DC" w:rsidP="00D375DC">
      <w:pPr>
        <w:pStyle w:val="Tyyli10ptVasen46cm"/>
      </w:pPr>
    </w:p>
    <w:p w:rsidR="00D375DC" w:rsidRPr="00D31DAB" w:rsidRDefault="00D375DC" w:rsidP="00D375DC">
      <w:pPr>
        <w:pStyle w:val="Tyyli10ptVasen46cm"/>
      </w:pPr>
    </w:p>
    <w:p w:rsidR="006B63C5" w:rsidRPr="00D31DAB" w:rsidRDefault="007954A3" w:rsidP="00A82D48">
      <w:pPr>
        <w:jc w:val="center"/>
      </w:pPr>
      <w:r w:rsidRPr="00D31D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65pt;height:66.65pt">
            <v:imagedata r:id="rId9" o:title="" chromakey="black"/>
          </v:shape>
        </w:pict>
      </w:r>
    </w:p>
    <w:p w:rsidR="006B63C5" w:rsidRPr="00D31DAB" w:rsidRDefault="006B63C5" w:rsidP="00DF6C8B">
      <w:pPr>
        <w:sectPr w:rsidR="006B63C5" w:rsidRPr="00D31DAB" w:rsidSect="00F032C9">
          <w:headerReference w:type="even" r:id="rId10"/>
          <w:headerReference w:type="default" r:id="rId11"/>
          <w:headerReference w:type="first" r:id="rId12"/>
          <w:pgSz w:w="11907" w:h="16840" w:code="9"/>
          <w:pgMar w:top="567" w:right="567" w:bottom="851" w:left="1134" w:header="567" w:footer="851" w:gutter="0"/>
          <w:cols w:space="708"/>
          <w:titlePg/>
        </w:sectPr>
      </w:pPr>
    </w:p>
    <w:p w:rsidR="002E2083" w:rsidRPr="00D31DAB" w:rsidRDefault="00EB0EF5" w:rsidP="00DF6C8B">
      <w:pPr>
        <w:spacing w:line="360" w:lineRule="auto"/>
      </w:pPr>
      <w:bookmarkStart w:id="0" w:name="_Toc64189236"/>
      <w:bookmarkStart w:id="1" w:name="_Toc64297336"/>
      <w:r w:rsidRPr="00D31DAB">
        <w:lastRenderedPageBreak/>
        <w:t>Sisällys</w:t>
      </w:r>
    </w:p>
    <w:p w:rsidR="007B039A" w:rsidRPr="00D31DAB" w:rsidRDefault="007B039A" w:rsidP="00DF6C8B">
      <w:pPr>
        <w:spacing w:line="360" w:lineRule="auto"/>
      </w:pPr>
    </w:p>
    <w:p w:rsidR="00A26E11" w:rsidRPr="00791562" w:rsidRDefault="00F128DC">
      <w:pPr>
        <w:pStyle w:val="TOC1"/>
        <w:tabs>
          <w:tab w:val="left" w:pos="567"/>
        </w:tabs>
        <w:rPr>
          <w:noProof/>
          <w:sz w:val="22"/>
          <w:lang w:val="en-US" w:eastAsia="en-US"/>
        </w:rPr>
      </w:pPr>
      <w:r w:rsidRPr="00D31DAB">
        <w:fldChar w:fldCharType="begin"/>
      </w:r>
      <w:r w:rsidR="00A87ADC" w:rsidRPr="00D31DAB">
        <w:instrText xml:space="preserve"> TOC \o "1-3" \h \z \u </w:instrText>
      </w:r>
      <w:r w:rsidRPr="00D31DAB">
        <w:fldChar w:fldCharType="separate"/>
      </w:r>
      <w:hyperlink w:anchor="_Toc296197450" w:history="1">
        <w:r w:rsidR="00A26E11" w:rsidRPr="00D31DAB">
          <w:rPr>
            <w:rStyle w:val="Hyperlink"/>
            <w:noProof/>
          </w:rPr>
          <w:t>1</w:t>
        </w:r>
        <w:r w:rsidR="00A26E11" w:rsidRPr="00791562">
          <w:rPr>
            <w:noProof/>
            <w:sz w:val="22"/>
            <w:lang w:val="en-US" w:eastAsia="en-US"/>
          </w:rPr>
          <w:tab/>
        </w:r>
        <w:r w:rsidR="00A26E11" w:rsidRPr="00D31DAB">
          <w:rPr>
            <w:rStyle w:val="Hyperlink"/>
            <w:noProof/>
          </w:rPr>
          <w:t>Näin pääset alkuun</w:t>
        </w:r>
        <w:r w:rsidR="00A26E11" w:rsidRPr="00D31DAB">
          <w:rPr>
            <w:noProof/>
            <w:webHidden/>
          </w:rPr>
          <w:tab/>
        </w:r>
        <w:r w:rsidR="00A26E11" w:rsidRPr="00D31DAB">
          <w:rPr>
            <w:noProof/>
            <w:webHidden/>
          </w:rPr>
          <w:fldChar w:fldCharType="begin"/>
        </w:r>
        <w:r w:rsidR="00A26E11" w:rsidRPr="00D31DAB">
          <w:rPr>
            <w:noProof/>
            <w:webHidden/>
          </w:rPr>
          <w:instrText xml:space="preserve"> PAGEREF _Toc296197450 \h </w:instrText>
        </w:r>
        <w:r w:rsidR="00A26E11" w:rsidRPr="00D31DAB">
          <w:rPr>
            <w:noProof/>
            <w:webHidden/>
          </w:rPr>
        </w:r>
        <w:r w:rsidR="00A26E11" w:rsidRPr="00D31DAB">
          <w:rPr>
            <w:noProof/>
            <w:webHidden/>
          </w:rPr>
          <w:fldChar w:fldCharType="separate"/>
        </w:r>
        <w:r w:rsidR="00A26E11" w:rsidRPr="00D31DAB">
          <w:rPr>
            <w:noProof/>
            <w:webHidden/>
          </w:rPr>
          <w:t>4</w:t>
        </w:r>
        <w:r w:rsidR="00A26E11"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51" w:history="1">
        <w:r w:rsidRPr="00D31DAB">
          <w:rPr>
            <w:rStyle w:val="Hyperlink"/>
            <w:noProof/>
          </w:rPr>
          <w:t>2</w:t>
        </w:r>
        <w:r w:rsidRPr="00791562">
          <w:rPr>
            <w:noProof/>
            <w:sz w:val="22"/>
            <w:lang w:val="en-US" w:eastAsia="en-US"/>
          </w:rPr>
          <w:tab/>
        </w:r>
        <w:r w:rsidRPr="00D31DAB">
          <w:rPr>
            <w:rStyle w:val="Hyperlink"/>
            <w:noProof/>
          </w:rPr>
          <w:t>Mikä on Kipa ja mitä sillä voi tehdä</w:t>
        </w:r>
        <w:r w:rsidRPr="00D31DAB">
          <w:rPr>
            <w:noProof/>
            <w:webHidden/>
          </w:rPr>
          <w:tab/>
        </w:r>
        <w:r w:rsidRPr="00D31DAB">
          <w:rPr>
            <w:noProof/>
            <w:webHidden/>
          </w:rPr>
          <w:fldChar w:fldCharType="begin"/>
        </w:r>
        <w:r w:rsidRPr="00D31DAB">
          <w:rPr>
            <w:noProof/>
            <w:webHidden/>
          </w:rPr>
          <w:instrText xml:space="preserve"> PAGEREF _Toc296197451 \h </w:instrText>
        </w:r>
        <w:r w:rsidRPr="00D31DAB">
          <w:rPr>
            <w:noProof/>
            <w:webHidden/>
          </w:rPr>
        </w:r>
        <w:r w:rsidRPr="00D31DAB">
          <w:rPr>
            <w:noProof/>
            <w:webHidden/>
          </w:rPr>
          <w:fldChar w:fldCharType="separate"/>
        </w:r>
        <w:r w:rsidRPr="00D31DAB">
          <w:rPr>
            <w:noProof/>
            <w:webHidden/>
          </w:rPr>
          <w:t>4</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52" w:history="1">
        <w:r w:rsidRPr="00D31DAB">
          <w:rPr>
            <w:rStyle w:val="Hyperlink"/>
            <w:noProof/>
          </w:rPr>
          <w:t>2.1</w:t>
        </w:r>
        <w:r w:rsidRPr="00791562">
          <w:rPr>
            <w:noProof/>
            <w:sz w:val="22"/>
            <w:lang w:val="en-US" w:eastAsia="en-US"/>
          </w:rPr>
          <w:tab/>
        </w:r>
        <w:r w:rsidRPr="00D31DAB">
          <w:rPr>
            <w:rStyle w:val="Hyperlink"/>
            <w:noProof/>
          </w:rPr>
          <w:t>Yleistä</w:t>
        </w:r>
        <w:r w:rsidRPr="00D31DAB">
          <w:rPr>
            <w:noProof/>
            <w:webHidden/>
          </w:rPr>
          <w:tab/>
        </w:r>
        <w:r w:rsidRPr="00D31DAB">
          <w:rPr>
            <w:noProof/>
            <w:webHidden/>
          </w:rPr>
          <w:fldChar w:fldCharType="begin"/>
        </w:r>
        <w:r w:rsidRPr="00D31DAB">
          <w:rPr>
            <w:noProof/>
            <w:webHidden/>
          </w:rPr>
          <w:instrText xml:space="preserve"> PAGEREF _Toc296197452 \h </w:instrText>
        </w:r>
        <w:r w:rsidRPr="00D31DAB">
          <w:rPr>
            <w:noProof/>
            <w:webHidden/>
          </w:rPr>
        </w:r>
        <w:r w:rsidRPr="00D31DAB">
          <w:rPr>
            <w:noProof/>
            <w:webHidden/>
          </w:rPr>
          <w:fldChar w:fldCharType="separate"/>
        </w:r>
        <w:r w:rsidRPr="00D31DAB">
          <w:rPr>
            <w:noProof/>
            <w:webHidden/>
          </w:rPr>
          <w:t>4</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53" w:history="1">
        <w:r w:rsidRPr="00D31DAB">
          <w:rPr>
            <w:rStyle w:val="Hyperlink"/>
            <w:noProof/>
          </w:rPr>
          <w:t>2.2</w:t>
        </w:r>
        <w:r w:rsidRPr="00791562">
          <w:rPr>
            <w:noProof/>
            <w:sz w:val="22"/>
            <w:lang w:val="en-US" w:eastAsia="en-US"/>
          </w:rPr>
          <w:tab/>
        </w:r>
        <w:r w:rsidRPr="00D31DAB">
          <w:rPr>
            <w:rStyle w:val="Hyperlink"/>
            <w:noProof/>
          </w:rPr>
          <w:t>Ominaisuudet</w:t>
        </w:r>
        <w:r w:rsidRPr="00D31DAB">
          <w:rPr>
            <w:noProof/>
            <w:webHidden/>
          </w:rPr>
          <w:tab/>
        </w:r>
        <w:r w:rsidRPr="00D31DAB">
          <w:rPr>
            <w:noProof/>
            <w:webHidden/>
          </w:rPr>
          <w:fldChar w:fldCharType="begin"/>
        </w:r>
        <w:r w:rsidRPr="00D31DAB">
          <w:rPr>
            <w:noProof/>
            <w:webHidden/>
          </w:rPr>
          <w:instrText xml:space="preserve"> PAGEREF _Toc296197453 \h </w:instrText>
        </w:r>
        <w:r w:rsidRPr="00D31DAB">
          <w:rPr>
            <w:noProof/>
            <w:webHidden/>
          </w:rPr>
        </w:r>
        <w:r w:rsidRPr="00D31DAB">
          <w:rPr>
            <w:noProof/>
            <w:webHidden/>
          </w:rPr>
          <w:fldChar w:fldCharType="separate"/>
        </w:r>
        <w:r w:rsidRPr="00D31DAB">
          <w:rPr>
            <w:noProof/>
            <w:webHidden/>
          </w:rPr>
          <w:t>4</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54" w:history="1">
        <w:r w:rsidRPr="00D31DAB">
          <w:rPr>
            <w:rStyle w:val="Hyperlink"/>
            <w:noProof/>
          </w:rPr>
          <w:t>2.3</w:t>
        </w:r>
        <w:r w:rsidRPr="00791562">
          <w:rPr>
            <w:noProof/>
            <w:sz w:val="22"/>
            <w:lang w:val="en-US" w:eastAsia="en-US"/>
          </w:rPr>
          <w:tab/>
        </w:r>
        <w:r w:rsidRPr="00D31DAB">
          <w:rPr>
            <w:rStyle w:val="Hyperlink"/>
            <w:noProof/>
          </w:rPr>
          <w:t>Referenssit</w:t>
        </w:r>
        <w:r w:rsidRPr="00D31DAB">
          <w:rPr>
            <w:noProof/>
            <w:webHidden/>
          </w:rPr>
          <w:tab/>
        </w:r>
        <w:r w:rsidRPr="00D31DAB">
          <w:rPr>
            <w:noProof/>
            <w:webHidden/>
          </w:rPr>
          <w:fldChar w:fldCharType="begin"/>
        </w:r>
        <w:r w:rsidRPr="00D31DAB">
          <w:rPr>
            <w:noProof/>
            <w:webHidden/>
          </w:rPr>
          <w:instrText xml:space="preserve"> PAGEREF _Toc296197454 \h </w:instrText>
        </w:r>
        <w:r w:rsidRPr="00D31DAB">
          <w:rPr>
            <w:noProof/>
            <w:webHidden/>
          </w:rPr>
        </w:r>
        <w:r w:rsidRPr="00D31DAB">
          <w:rPr>
            <w:noProof/>
            <w:webHidden/>
          </w:rPr>
          <w:fldChar w:fldCharType="separate"/>
        </w:r>
        <w:r w:rsidRPr="00D31DAB">
          <w:rPr>
            <w:noProof/>
            <w:webHidden/>
          </w:rPr>
          <w:t>5</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55" w:history="1">
        <w:r w:rsidRPr="00D31DAB">
          <w:rPr>
            <w:rStyle w:val="Hyperlink"/>
            <w:noProof/>
          </w:rPr>
          <w:t>3</w:t>
        </w:r>
        <w:r w:rsidRPr="00791562">
          <w:rPr>
            <w:noProof/>
            <w:sz w:val="22"/>
            <w:lang w:val="en-US" w:eastAsia="en-US"/>
          </w:rPr>
          <w:tab/>
        </w:r>
        <w:r w:rsidRPr="00D31DAB">
          <w:rPr>
            <w:rStyle w:val="Hyperlink"/>
            <w:noProof/>
          </w:rPr>
          <w:t>Referenssit</w:t>
        </w:r>
        <w:r w:rsidRPr="00D31DAB">
          <w:rPr>
            <w:noProof/>
            <w:webHidden/>
          </w:rPr>
          <w:tab/>
        </w:r>
        <w:r w:rsidRPr="00D31DAB">
          <w:rPr>
            <w:noProof/>
            <w:webHidden/>
          </w:rPr>
          <w:fldChar w:fldCharType="begin"/>
        </w:r>
        <w:r w:rsidRPr="00D31DAB">
          <w:rPr>
            <w:noProof/>
            <w:webHidden/>
          </w:rPr>
          <w:instrText xml:space="preserve"> PAGEREF _Toc296197455 \h </w:instrText>
        </w:r>
        <w:r w:rsidRPr="00D31DAB">
          <w:rPr>
            <w:noProof/>
            <w:webHidden/>
          </w:rPr>
        </w:r>
        <w:r w:rsidRPr="00D31DAB">
          <w:rPr>
            <w:noProof/>
            <w:webHidden/>
          </w:rPr>
          <w:fldChar w:fldCharType="separate"/>
        </w:r>
        <w:r w:rsidRPr="00D31DAB">
          <w:rPr>
            <w:noProof/>
            <w:webHidden/>
          </w:rPr>
          <w:t>5</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56" w:history="1">
        <w:r w:rsidRPr="00D31DAB">
          <w:rPr>
            <w:rStyle w:val="Hyperlink"/>
            <w:noProof/>
          </w:rPr>
          <w:t>4</w:t>
        </w:r>
        <w:r w:rsidRPr="00791562">
          <w:rPr>
            <w:noProof/>
            <w:sz w:val="22"/>
            <w:lang w:val="en-US" w:eastAsia="en-US"/>
          </w:rPr>
          <w:tab/>
        </w:r>
        <w:r w:rsidRPr="00D31DAB">
          <w:rPr>
            <w:rStyle w:val="Hyperlink"/>
            <w:noProof/>
          </w:rPr>
          <w:t>Asennusohje sekä poisto-ohje</w:t>
        </w:r>
        <w:r w:rsidRPr="00D31DAB">
          <w:rPr>
            <w:noProof/>
            <w:webHidden/>
          </w:rPr>
          <w:tab/>
        </w:r>
        <w:r w:rsidRPr="00D31DAB">
          <w:rPr>
            <w:noProof/>
            <w:webHidden/>
          </w:rPr>
          <w:fldChar w:fldCharType="begin"/>
        </w:r>
        <w:r w:rsidRPr="00D31DAB">
          <w:rPr>
            <w:noProof/>
            <w:webHidden/>
          </w:rPr>
          <w:instrText xml:space="preserve"> PAGEREF _Toc296197456 \h </w:instrText>
        </w:r>
        <w:r w:rsidRPr="00D31DAB">
          <w:rPr>
            <w:noProof/>
            <w:webHidden/>
          </w:rPr>
        </w:r>
        <w:r w:rsidRPr="00D31DAB">
          <w:rPr>
            <w:noProof/>
            <w:webHidden/>
          </w:rPr>
          <w:fldChar w:fldCharType="separate"/>
        </w:r>
        <w:r w:rsidRPr="00D31DAB">
          <w:rPr>
            <w:noProof/>
            <w:webHidden/>
          </w:rPr>
          <w:t>5</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57" w:history="1">
        <w:r w:rsidRPr="00D31DAB">
          <w:rPr>
            <w:rStyle w:val="Hyperlink"/>
            <w:noProof/>
          </w:rPr>
          <w:t>4.1</w:t>
        </w:r>
        <w:r w:rsidRPr="00791562">
          <w:rPr>
            <w:noProof/>
            <w:sz w:val="22"/>
            <w:lang w:val="en-US" w:eastAsia="en-US"/>
          </w:rPr>
          <w:tab/>
        </w:r>
        <w:r w:rsidRPr="00D31DAB">
          <w:rPr>
            <w:rStyle w:val="Hyperlink"/>
            <w:noProof/>
          </w:rPr>
          <w:t>Miten Kipa toimii</w:t>
        </w:r>
        <w:r w:rsidRPr="00D31DAB">
          <w:rPr>
            <w:noProof/>
            <w:webHidden/>
          </w:rPr>
          <w:tab/>
        </w:r>
        <w:r w:rsidRPr="00D31DAB">
          <w:rPr>
            <w:noProof/>
            <w:webHidden/>
          </w:rPr>
          <w:fldChar w:fldCharType="begin"/>
        </w:r>
        <w:r w:rsidRPr="00D31DAB">
          <w:rPr>
            <w:noProof/>
            <w:webHidden/>
          </w:rPr>
          <w:instrText xml:space="preserve"> PAGEREF _Toc296197457 \h </w:instrText>
        </w:r>
        <w:r w:rsidRPr="00D31DAB">
          <w:rPr>
            <w:noProof/>
            <w:webHidden/>
          </w:rPr>
        </w:r>
        <w:r w:rsidRPr="00D31DAB">
          <w:rPr>
            <w:noProof/>
            <w:webHidden/>
          </w:rPr>
          <w:fldChar w:fldCharType="separate"/>
        </w:r>
        <w:r w:rsidRPr="00D31DAB">
          <w:rPr>
            <w:noProof/>
            <w:webHidden/>
          </w:rPr>
          <w:t>5</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58" w:history="1">
        <w:r w:rsidRPr="00D31DAB">
          <w:rPr>
            <w:rStyle w:val="Hyperlink"/>
            <w:noProof/>
          </w:rPr>
          <w:t>4.2</w:t>
        </w:r>
        <w:r w:rsidRPr="00791562">
          <w:rPr>
            <w:noProof/>
            <w:sz w:val="22"/>
            <w:lang w:val="en-US" w:eastAsia="en-US"/>
          </w:rPr>
          <w:tab/>
        </w:r>
        <w:r w:rsidRPr="00D31DAB">
          <w:rPr>
            <w:rStyle w:val="Hyperlink"/>
            <w:noProof/>
          </w:rPr>
          <w:t>Windows</w:t>
        </w:r>
        <w:r w:rsidRPr="00D31DAB">
          <w:rPr>
            <w:noProof/>
            <w:webHidden/>
          </w:rPr>
          <w:tab/>
        </w:r>
        <w:r w:rsidRPr="00D31DAB">
          <w:rPr>
            <w:noProof/>
            <w:webHidden/>
          </w:rPr>
          <w:fldChar w:fldCharType="begin"/>
        </w:r>
        <w:r w:rsidRPr="00D31DAB">
          <w:rPr>
            <w:noProof/>
            <w:webHidden/>
          </w:rPr>
          <w:instrText xml:space="preserve"> PAGEREF _Toc296197458 \h </w:instrText>
        </w:r>
        <w:r w:rsidRPr="00D31DAB">
          <w:rPr>
            <w:noProof/>
            <w:webHidden/>
          </w:rPr>
        </w:r>
        <w:r w:rsidRPr="00D31DAB">
          <w:rPr>
            <w:noProof/>
            <w:webHidden/>
          </w:rPr>
          <w:fldChar w:fldCharType="separate"/>
        </w:r>
        <w:r w:rsidRPr="00D31DAB">
          <w:rPr>
            <w:noProof/>
            <w:webHidden/>
          </w:rPr>
          <w:t>6</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59" w:history="1">
        <w:r w:rsidRPr="00D31DAB">
          <w:rPr>
            <w:rStyle w:val="Hyperlink"/>
            <w:noProof/>
          </w:rPr>
          <w:t>4.3</w:t>
        </w:r>
        <w:r w:rsidRPr="00791562">
          <w:rPr>
            <w:noProof/>
            <w:sz w:val="22"/>
            <w:lang w:val="en-US" w:eastAsia="en-US"/>
          </w:rPr>
          <w:tab/>
        </w:r>
        <w:r w:rsidRPr="00D31DAB">
          <w:rPr>
            <w:rStyle w:val="Hyperlink"/>
            <w:noProof/>
          </w:rPr>
          <w:t>Linux</w:t>
        </w:r>
        <w:r w:rsidRPr="00D31DAB">
          <w:rPr>
            <w:noProof/>
            <w:webHidden/>
          </w:rPr>
          <w:tab/>
        </w:r>
        <w:r w:rsidRPr="00D31DAB">
          <w:rPr>
            <w:noProof/>
            <w:webHidden/>
          </w:rPr>
          <w:fldChar w:fldCharType="begin"/>
        </w:r>
        <w:r w:rsidRPr="00D31DAB">
          <w:rPr>
            <w:noProof/>
            <w:webHidden/>
          </w:rPr>
          <w:instrText xml:space="preserve"> PAGEREF _Toc296197459 \h </w:instrText>
        </w:r>
        <w:r w:rsidRPr="00D31DAB">
          <w:rPr>
            <w:noProof/>
            <w:webHidden/>
          </w:rPr>
        </w:r>
        <w:r w:rsidRPr="00D31DAB">
          <w:rPr>
            <w:noProof/>
            <w:webHidden/>
          </w:rPr>
          <w:fldChar w:fldCharType="separate"/>
        </w:r>
        <w:r w:rsidRPr="00D31DAB">
          <w:rPr>
            <w:noProof/>
            <w:webHidden/>
          </w:rPr>
          <w:t>6</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0" w:history="1">
        <w:r w:rsidRPr="00D31DAB">
          <w:rPr>
            <w:rStyle w:val="Hyperlink"/>
            <w:noProof/>
          </w:rPr>
          <w:t>4.4</w:t>
        </w:r>
        <w:r w:rsidRPr="00791562">
          <w:rPr>
            <w:noProof/>
            <w:sz w:val="22"/>
            <w:lang w:val="en-US" w:eastAsia="en-US"/>
          </w:rPr>
          <w:tab/>
        </w:r>
        <w:r w:rsidRPr="00D31DAB">
          <w:rPr>
            <w:rStyle w:val="Hyperlink"/>
            <w:noProof/>
          </w:rPr>
          <w:t>Apple, OS X</w:t>
        </w:r>
        <w:r w:rsidRPr="00D31DAB">
          <w:rPr>
            <w:noProof/>
            <w:webHidden/>
          </w:rPr>
          <w:tab/>
        </w:r>
        <w:r w:rsidRPr="00D31DAB">
          <w:rPr>
            <w:noProof/>
            <w:webHidden/>
          </w:rPr>
          <w:fldChar w:fldCharType="begin"/>
        </w:r>
        <w:r w:rsidRPr="00D31DAB">
          <w:rPr>
            <w:noProof/>
            <w:webHidden/>
          </w:rPr>
          <w:instrText xml:space="preserve"> PAGEREF _Toc296197460 \h </w:instrText>
        </w:r>
        <w:r w:rsidRPr="00D31DAB">
          <w:rPr>
            <w:noProof/>
            <w:webHidden/>
          </w:rPr>
        </w:r>
        <w:r w:rsidRPr="00D31DAB">
          <w:rPr>
            <w:noProof/>
            <w:webHidden/>
          </w:rPr>
          <w:fldChar w:fldCharType="separate"/>
        </w:r>
        <w:r w:rsidRPr="00D31DAB">
          <w:rPr>
            <w:noProof/>
            <w:webHidden/>
          </w:rPr>
          <w:t>6</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1" w:history="1">
        <w:r w:rsidRPr="00D31DAB">
          <w:rPr>
            <w:rStyle w:val="Hyperlink"/>
            <w:noProof/>
          </w:rPr>
          <w:t>4.5</w:t>
        </w:r>
        <w:r w:rsidRPr="00791562">
          <w:rPr>
            <w:noProof/>
            <w:sz w:val="22"/>
            <w:lang w:val="en-US" w:eastAsia="en-US"/>
          </w:rPr>
          <w:tab/>
        </w:r>
        <w:r w:rsidRPr="00D31DAB">
          <w:rPr>
            <w:rStyle w:val="Hyperlink"/>
            <w:noProof/>
          </w:rPr>
          <w:t>Vmware image</w:t>
        </w:r>
        <w:r w:rsidRPr="00D31DAB">
          <w:rPr>
            <w:noProof/>
            <w:webHidden/>
          </w:rPr>
          <w:tab/>
        </w:r>
        <w:r w:rsidRPr="00D31DAB">
          <w:rPr>
            <w:noProof/>
            <w:webHidden/>
          </w:rPr>
          <w:fldChar w:fldCharType="begin"/>
        </w:r>
        <w:r w:rsidRPr="00D31DAB">
          <w:rPr>
            <w:noProof/>
            <w:webHidden/>
          </w:rPr>
          <w:instrText xml:space="preserve"> PAGEREF _Toc296197461 \h </w:instrText>
        </w:r>
        <w:r w:rsidRPr="00D31DAB">
          <w:rPr>
            <w:noProof/>
            <w:webHidden/>
          </w:rPr>
        </w:r>
        <w:r w:rsidRPr="00D31DAB">
          <w:rPr>
            <w:noProof/>
            <w:webHidden/>
          </w:rPr>
          <w:fldChar w:fldCharType="separate"/>
        </w:r>
        <w:r w:rsidRPr="00D31DAB">
          <w:rPr>
            <w:noProof/>
            <w:webHidden/>
          </w:rPr>
          <w:t>7</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2" w:history="1">
        <w:r w:rsidRPr="00D31DAB">
          <w:rPr>
            <w:rStyle w:val="Hyperlink"/>
            <w:noProof/>
          </w:rPr>
          <w:t>4.6</w:t>
        </w:r>
        <w:r w:rsidRPr="00791562">
          <w:rPr>
            <w:noProof/>
            <w:sz w:val="22"/>
            <w:lang w:val="en-US" w:eastAsia="en-US"/>
          </w:rPr>
          <w:tab/>
        </w:r>
        <w:r w:rsidRPr="00D31DAB">
          <w:rPr>
            <w:rStyle w:val="Hyperlink"/>
            <w:noProof/>
          </w:rPr>
          <w:t>Muut käyttöjärjestelmät / itse muokattava asennus</w:t>
        </w:r>
        <w:r w:rsidRPr="00D31DAB">
          <w:rPr>
            <w:noProof/>
            <w:webHidden/>
          </w:rPr>
          <w:tab/>
        </w:r>
        <w:r w:rsidRPr="00D31DAB">
          <w:rPr>
            <w:noProof/>
            <w:webHidden/>
          </w:rPr>
          <w:fldChar w:fldCharType="begin"/>
        </w:r>
        <w:r w:rsidRPr="00D31DAB">
          <w:rPr>
            <w:noProof/>
            <w:webHidden/>
          </w:rPr>
          <w:instrText xml:space="preserve"> PAGEREF _Toc296197462 \h </w:instrText>
        </w:r>
        <w:r w:rsidRPr="00D31DAB">
          <w:rPr>
            <w:noProof/>
            <w:webHidden/>
          </w:rPr>
        </w:r>
        <w:r w:rsidRPr="00D31DAB">
          <w:rPr>
            <w:noProof/>
            <w:webHidden/>
          </w:rPr>
          <w:fldChar w:fldCharType="separate"/>
        </w:r>
        <w:r w:rsidRPr="00D31DAB">
          <w:rPr>
            <w:noProof/>
            <w:webHidden/>
          </w:rPr>
          <w:t>7</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3" w:history="1">
        <w:r w:rsidRPr="00D31DAB">
          <w:rPr>
            <w:rStyle w:val="Hyperlink"/>
            <w:noProof/>
          </w:rPr>
          <w:t>4.7</w:t>
        </w:r>
        <w:r w:rsidRPr="00791562">
          <w:rPr>
            <w:noProof/>
            <w:sz w:val="22"/>
            <w:lang w:val="en-US" w:eastAsia="en-US"/>
          </w:rPr>
          <w:tab/>
        </w:r>
        <w:r w:rsidRPr="00D31DAB">
          <w:rPr>
            <w:rStyle w:val="Hyperlink"/>
            <w:noProof/>
          </w:rPr>
          <w:t>Asennuksen poistaminen</w:t>
        </w:r>
        <w:r w:rsidRPr="00D31DAB">
          <w:rPr>
            <w:noProof/>
            <w:webHidden/>
          </w:rPr>
          <w:tab/>
        </w:r>
        <w:r w:rsidRPr="00D31DAB">
          <w:rPr>
            <w:noProof/>
            <w:webHidden/>
          </w:rPr>
          <w:fldChar w:fldCharType="begin"/>
        </w:r>
        <w:r w:rsidRPr="00D31DAB">
          <w:rPr>
            <w:noProof/>
            <w:webHidden/>
          </w:rPr>
          <w:instrText xml:space="preserve"> PAGEREF _Toc296197463 \h </w:instrText>
        </w:r>
        <w:r w:rsidRPr="00D31DAB">
          <w:rPr>
            <w:noProof/>
            <w:webHidden/>
          </w:rPr>
        </w:r>
        <w:r w:rsidRPr="00D31DAB">
          <w:rPr>
            <w:noProof/>
            <w:webHidden/>
          </w:rPr>
          <w:fldChar w:fldCharType="separate"/>
        </w:r>
        <w:r w:rsidRPr="00D31DAB">
          <w:rPr>
            <w:noProof/>
            <w:webHidden/>
          </w:rPr>
          <w:t>7</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64" w:history="1">
        <w:r w:rsidRPr="00D31DAB">
          <w:rPr>
            <w:rStyle w:val="Hyperlink"/>
            <w:noProof/>
          </w:rPr>
          <w:t>5</w:t>
        </w:r>
        <w:r w:rsidRPr="00791562">
          <w:rPr>
            <w:noProof/>
            <w:sz w:val="22"/>
            <w:lang w:val="en-US" w:eastAsia="en-US"/>
          </w:rPr>
          <w:tab/>
        </w:r>
        <w:r w:rsidRPr="00D31DAB">
          <w:rPr>
            <w:rStyle w:val="Hyperlink"/>
            <w:noProof/>
          </w:rPr>
          <w:t>Kipan käyttö</w:t>
        </w:r>
        <w:r w:rsidRPr="00D31DAB">
          <w:rPr>
            <w:noProof/>
            <w:webHidden/>
          </w:rPr>
          <w:tab/>
        </w:r>
        <w:r w:rsidRPr="00D31DAB">
          <w:rPr>
            <w:noProof/>
            <w:webHidden/>
          </w:rPr>
          <w:fldChar w:fldCharType="begin"/>
        </w:r>
        <w:r w:rsidRPr="00D31DAB">
          <w:rPr>
            <w:noProof/>
            <w:webHidden/>
          </w:rPr>
          <w:instrText xml:space="preserve"> PAGEREF _Toc296197464 \h </w:instrText>
        </w:r>
        <w:r w:rsidRPr="00D31DAB">
          <w:rPr>
            <w:noProof/>
            <w:webHidden/>
          </w:rPr>
        </w:r>
        <w:r w:rsidRPr="00D31DAB">
          <w:rPr>
            <w:noProof/>
            <w:webHidden/>
          </w:rPr>
          <w:fldChar w:fldCharType="separate"/>
        </w:r>
        <w:r w:rsidRPr="00D31DAB">
          <w:rPr>
            <w:noProof/>
            <w:webHidden/>
          </w:rPr>
          <w:t>7</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5" w:history="1">
        <w:r w:rsidRPr="00D31DAB">
          <w:rPr>
            <w:rStyle w:val="Hyperlink"/>
            <w:noProof/>
          </w:rPr>
          <w:t>5.1</w:t>
        </w:r>
        <w:r w:rsidRPr="00791562">
          <w:rPr>
            <w:noProof/>
            <w:sz w:val="22"/>
            <w:lang w:val="en-US" w:eastAsia="en-US"/>
          </w:rPr>
          <w:tab/>
        </w:r>
        <w:r w:rsidRPr="00D31DAB">
          <w:rPr>
            <w:rStyle w:val="Hyperlink"/>
            <w:noProof/>
          </w:rPr>
          <w:t>Kisan luominen</w:t>
        </w:r>
        <w:r w:rsidRPr="00D31DAB">
          <w:rPr>
            <w:noProof/>
            <w:webHidden/>
          </w:rPr>
          <w:tab/>
        </w:r>
        <w:r w:rsidRPr="00D31DAB">
          <w:rPr>
            <w:noProof/>
            <w:webHidden/>
          </w:rPr>
          <w:fldChar w:fldCharType="begin"/>
        </w:r>
        <w:r w:rsidRPr="00D31DAB">
          <w:rPr>
            <w:noProof/>
            <w:webHidden/>
          </w:rPr>
          <w:instrText xml:space="preserve"> PAGEREF _Toc296197465 \h </w:instrText>
        </w:r>
        <w:r w:rsidRPr="00D31DAB">
          <w:rPr>
            <w:noProof/>
            <w:webHidden/>
          </w:rPr>
        </w:r>
        <w:r w:rsidRPr="00D31DAB">
          <w:rPr>
            <w:noProof/>
            <w:webHidden/>
          </w:rPr>
          <w:fldChar w:fldCharType="separate"/>
        </w:r>
        <w:r w:rsidRPr="00D31DAB">
          <w:rPr>
            <w:noProof/>
            <w:webHidden/>
          </w:rPr>
          <w:t>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6" w:history="1">
        <w:r w:rsidRPr="00D31DAB">
          <w:rPr>
            <w:rStyle w:val="Hyperlink"/>
            <w:noProof/>
          </w:rPr>
          <w:t>5.1</w:t>
        </w:r>
        <w:r w:rsidRPr="00791562">
          <w:rPr>
            <w:noProof/>
            <w:sz w:val="22"/>
            <w:lang w:val="en-US" w:eastAsia="en-US"/>
          </w:rPr>
          <w:tab/>
        </w:r>
        <w:r w:rsidRPr="00D31DAB">
          <w:rPr>
            <w:rStyle w:val="Hyperlink"/>
            <w:noProof/>
          </w:rPr>
          <w:t>Määritä vartiot</w:t>
        </w:r>
        <w:r w:rsidRPr="00D31DAB">
          <w:rPr>
            <w:noProof/>
            <w:webHidden/>
          </w:rPr>
          <w:tab/>
        </w:r>
        <w:r w:rsidRPr="00D31DAB">
          <w:rPr>
            <w:noProof/>
            <w:webHidden/>
          </w:rPr>
          <w:fldChar w:fldCharType="begin"/>
        </w:r>
        <w:r w:rsidRPr="00D31DAB">
          <w:rPr>
            <w:noProof/>
            <w:webHidden/>
          </w:rPr>
          <w:instrText xml:space="preserve"> PAGEREF _Toc296197466 \h </w:instrText>
        </w:r>
        <w:r w:rsidRPr="00D31DAB">
          <w:rPr>
            <w:noProof/>
            <w:webHidden/>
          </w:rPr>
        </w:r>
        <w:r w:rsidRPr="00D31DAB">
          <w:rPr>
            <w:noProof/>
            <w:webHidden/>
          </w:rPr>
          <w:fldChar w:fldCharType="separate"/>
        </w:r>
        <w:r w:rsidRPr="00D31DAB">
          <w:rPr>
            <w:noProof/>
            <w:webHidden/>
          </w:rPr>
          <w:t>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7" w:history="1">
        <w:r w:rsidRPr="00D31DAB">
          <w:rPr>
            <w:rStyle w:val="Hyperlink"/>
            <w:noProof/>
          </w:rPr>
          <w:t>5.2</w:t>
        </w:r>
        <w:r w:rsidRPr="00791562">
          <w:rPr>
            <w:noProof/>
            <w:sz w:val="22"/>
            <w:lang w:val="en-US" w:eastAsia="en-US"/>
          </w:rPr>
          <w:tab/>
        </w:r>
        <w:r w:rsidRPr="00D31DAB">
          <w:rPr>
            <w:rStyle w:val="Hyperlink"/>
            <w:noProof/>
          </w:rPr>
          <w:t>Tulosten syöttö</w:t>
        </w:r>
        <w:r w:rsidRPr="00D31DAB">
          <w:rPr>
            <w:noProof/>
            <w:webHidden/>
          </w:rPr>
          <w:tab/>
        </w:r>
        <w:r w:rsidRPr="00D31DAB">
          <w:rPr>
            <w:noProof/>
            <w:webHidden/>
          </w:rPr>
          <w:fldChar w:fldCharType="begin"/>
        </w:r>
        <w:r w:rsidRPr="00D31DAB">
          <w:rPr>
            <w:noProof/>
            <w:webHidden/>
          </w:rPr>
          <w:instrText xml:space="preserve"> PAGEREF _Toc296197467 \h </w:instrText>
        </w:r>
        <w:r w:rsidRPr="00D31DAB">
          <w:rPr>
            <w:noProof/>
            <w:webHidden/>
          </w:rPr>
        </w:r>
        <w:r w:rsidRPr="00D31DAB">
          <w:rPr>
            <w:noProof/>
            <w:webHidden/>
          </w:rPr>
          <w:fldChar w:fldCharType="separate"/>
        </w:r>
        <w:r w:rsidRPr="00D31DAB">
          <w:rPr>
            <w:noProof/>
            <w:webHidden/>
          </w:rPr>
          <w:t>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8" w:history="1">
        <w:r w:rsidRPr="00D31DAB">
          <w:rPr>
            <w:rStyle w:val="Hyperlink"/>
            <w:noProof/>
          </w:rPr>
          <w:t>5.3</w:t>
        </w:r>
        <w:r w:rsidRPr="00791562">
          <w:rPr>
            <w:noProof/>
            <w:sz w:val="22"/>
            <w:lang w:val="en-US" w:eastAsia="en-US"/>
          </w:rPr>
          <w:tab/>
        </w:r>
        <w:r w:rsidRPr="00D31DAB">
          <w:rPr>
            <w:rStyle w:val="Hyperlink"/>
            <w:noProof/>
          </w:rPr>
          <w:t>Tuplasyöte</w:t>
        </w:r>
        <w:r w:rsidRPr="00D31DAB">
          <w:rPr>
            <w:noProof/>
            <w:webHidden/>
          </w:rPr>
          <w:tab/>
        </w:r>
        <w:r w:rsidRPr="00D31DAB">
          <w:rPr>
            <w:noProof/>
            <w:webHidden/>
          </w:rPr>
          <w:fldChar w:fldCharType="begin"/>
        </w:r>
        <w:r w:rsidRPr="00D31DAB">
          <w:rPr>
            <w:noProof/>
            <w:webHidden/>
          </w:rPr>
          <w:instrText xml:space="preserve"> PAGEREF _Toc296197468 \h </w:instrText>
        </w:r>
        <w:r w:rsidRPr="00D31DAB">
          <w:rPr>
            <w:noProof/>
            <w:webHidden/>
          </w:rPr>
        </w:r>
        <w:r w:rsidRPr="00D31DAB">
          <w:rPr>
            <w:noProof/>
            <w:webHidden/>
          </w:rPr>
          <w:fldChar w:fldCharType="separate"/>
        </w:r>
        <w:r w:rsidRPr="00D31DAB">
          <w:rPr>
            <w:noProof/>
            <w:webHidden/>
          </w:rPr>
          <w:t>9</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69" w:history="1">
        <w:r w:rsidRPr="00D31DAB">
          <w:rPr>
            <w:rStyle w:val="Hyperlink"/>
            <w:noProof/>
          </w:rPr>
          <w:t>5.4</w:t>
        </w:r>
        <w:r w:rsidRPr="00791562">
          <w:rPr>
            <w:noProof/>
            <w:sz w:val="22"/>
            <w:lang w:val="en-US" w:eastAsia="en-US"/>
          </w:rPr>
          <w:tab/>
        </w:r>
        <w:r w:rsidRPr="00D31DAB">
          <w:rPr>
            <w:rStyle w:val="Hyperlink"/>
            <w:noProof/>
          </w:rPr>
          <w:t>Tuomarineuvostyökalu</w:t>
        </w:r>
        <w:r w:rsidRPr="00D31DAB">
          <w:rPr>
            <w:noProof/>
            <w:webHidden/>
          </w:rPr>
          <w:tab/>
        </w:r>
        <w:r w:rsidRPr="00D31DAB">
          <w:rPr>
            <w:noProof/>
            <w:webHidden/>
          </w:rPr>
          <w:fldChar w:fldCharType="begin"/>
        </w:r>
        <w:r w:rsidRPr="00D31DAB">
          <w:rPr>
            <w:noProof/>
            <w:webHidden/>
          </w:rPr>
          <w:instrText xml:space="preserve"> PAGEREF _Toc296197469 \h </w:instrText>
        </w:r>
        <w:r w:rsidRPr="00D31DAB">
          <w:rPr>
            <w:noProof/>
            <w:webHidden/>
          </w:rPr>
        </w:r>
        <w:r w:rsidRPr="00D31DAB">
          <w:rPr>
            <w:noProof/>
            <w:webHidden/>
          </w:rPr>
          <w:fldChar w:fldCharType="separate"/>
        </w:r>
        <w:r w:rsidRPr="00D31DAB">
          <w:rPr>
            <w:noProof/>
            <w:webHidden/>
          </w:rPr>
          <w:t>9</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0" w:history="1">
        <w:r w:rsidRPr="00D31DAB">
          <w:rPr>
            <w:rStyle w:val="Hyperlink"/>
            <w:noProof/>
          </w:rPr>
          <w:t>5.5</w:t>
        </w:r>
        <w:r w:rsidRPr="00791562">
          <w:rPr>
            <w:noProof/>
            <w:sz w:val="22"/>
            <w:lang w:val="en-US" w:eastAsia="en-US"/>
          </w:rPr>
          <w:tab/>
        </w:r>
        <w:r w:rsidRPr="00D31DAB">
          <w:rPr>
            <w:rStyle w:val="Hyperlink"/>
            <w:noProof/>
          </w:rPr>
          <w:t>Varmuuskopiointi / Vieminen / Palauttaminen</w:t>
        </w:r>
        <w:r w:rsidRPr="00D31DAB">
          <w:rPr>
            <w:noProof/>
            <w:webHidden/>
          </w:rPr>
          <w:tab/>
        </w:r>
        <w:r w:rsidRPr="00D31DAB">
          <w:rPr>
            <w:noProof/>
            <w:webHidden/>
          </w:rPr>
          <w:fldChar w:fldCharType="begin"/>
        </w:r>
        <w:r w:rsidRPr="00D31DAB">
          <w:rPr>
            <w:noProof/>
            <w:webHidden/>
          </w:rPr>
          <w:instrText xml:space="preserve"> PAGEREF _Toc296197470 \h </w:instrText>
        </w:r>
        <w:r w:rsidRPr="00D31DAB">
          <w:rPr>
            <w:noProof/>
            <w:webHidden/>
          </w:rPr>
        </w:r>
        <w:r w:rsidRPr="00D31DAB">
          <w:rPr>
            <w:noProof/>
            <w:webHidden/>
          </w:rPr>
          <w:fldChar w:fldCharType="separate"/>
        </w:r>
        <w:r w:rsidRPr="00D31DAB">
          <w:rPr>
            <w:noProof/>
            <w:webHidden/>
          </w:rPr>
          <w:t>10</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1" w:history="1">
        <w:r w:rsidRPr="00D31DAB">
          <w:rPr>
            <w:rStyle w:val="Hyperlink"/>
            <w:noProof/>
          </w:rPr>
          <w:t>5.6</w:t>
        </w:r>
        <w:r w:rsidRPr="00791562">
          <w:rPr>
            <w:noProof/>
            <w:sz w:val="22"/>
            <w:lang w:val="en-US" w:eastAsia="en-US"/>
          </w:rPr>
          <w:tab/>
        </w:r>
        <w:r w:rsidRPr="00D31DAB">
          <w:rPr>
            <w:rStyle w:val="Hyperlink"/>
            <w:noProof/>
          </w:rPr>
          <w:t>Laskennan tilanne</w:t>
        </w:r>
        <w:r w:rsidRPr="00D31DAB">
          <w:rPr>
            <w:noProof/>
            <w:webHidden/>
          </w:rPr>
          <w:tab/>
        </w:r>
        <w:r w:rsidRPr="00D31DAB">
          <w:rPr>
            <w:noProof/>
            <w:webHidden/>
          </w:rPr>
          <w:fldChar w:fldCharType="begin"/>
        </w:r>
        <w:r w:rsidRPr="00D31DAB">
          <w:rPr>
            <w:noProof/>
            <w:webHidden/>
          </w:rPr>
          <w:instrText xml:space="preserve"> PAGEREF _Toc296197471 \h </w:instrText>
        </w:r>
        <w:r w:rsidRPr="00D31DAB">
          <w:rPr>
            <w:noProof/>
            <w:webHidden/>
          </w:rPr>
        </w:r>
        <w:r w:rsidRPr="00D31DAB">
          <w:rPr>
            <w:noProof/>
            <w:webHidden/>
          </w:rPr>
          <w:fldChar w:fldCharType="separate"/>
        </w:r>
        <w:r w:rsidRPr="00D31DAB">
          <w:rPr>
            <w:noProof/>
            <w:webHidden/>
          </w:rPr>
          <w:t>10</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2" w:history="1">
        <w:r w:rsidRPr="00D31DAB">
          <w:rPr>
            <w:rStyle w:val="Hyperlink"/>
            <w:noProof/>
          </w:rPr>
          <w:t>5.7</w:t>
        </w:r>
        <w:r w:rsidRPr="00791562">
          <w:rPr>
            <w:noProof/>
            <w:sz w:val="22"/>
            <w:lang w:val="en-US" w:eastAsia="en-US"/>
          </w:rPr>
          <w:tab/>
        </w:r>
        <w:r w:rsidRPr="00D31DAB">
          <w:rPr>
            <w:rStyle w:val="Hyperlink"/>
            <w:noProof/>
          </w:rPr>
          <w:t>Tulosten vienti CSV tiedostoon</w:t>
        </w:r>
        <w:r w:rsidRPr="00D31DAB">
          <w:rPr>
            <w:noProof/>
            <w:webHidden/>
          </w:rPr>
          <w:tab/>
        </w:r>
        <w:r w:rsidRPr="00D31DAB">
          <w:rPr>
            <w:noProof/>
            <w:webHidden/>
          </w:rPr>
          <w:fldChar w:fldCharType="begin"/>
        </w:r>
        <w:r w:rsidRPr="00D31DAB">
          <w:rPr>
            <w:noProof/>
            <w:webHidden/>
          </w:rPr>
          <w:instrText xml:space="preserve"> PAGEREF _Toc296197472 \h </w:instrText>
        </w:r>
        <w:r w:rsidRPr="00D31DAB">
          <w:rPr>
            <w:noProof/>
            <w:webHidden/>
          </w:rPr>
        </w:r>
        <w:r w:rsidRPr="00D31DAB">
          <w:rPr>
            <w:noProof/>
            <w:webHidden/>
          </w:rPr>
          <w:fldChar w:fldCharType="separate"/>
        </w:r>
        <w:r w:rsidRPr="00D31DAB">
          <w:rPr>
            <w:noProof/>
            <w:webHidden/>
          </w:rPr>
          <w:t>11</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73" w:history="1">
        <w:r w:rsidRPr="00D31DAB">
          <w:rPr>
            <w:rStyle w:val="Hyperlink"/>
            <w:noProof/>
          </w:rPr>
          <w:t>6</w:t>
        </w:r>
        <w:r w:rsidRPr="00791562">
          <w:rPr>
            <w:noProof/>
            <w:sz w:val="22"/>
            <w:lang w:val="en-US" w:eastAsia="en-US"/>
          </w:rPr>
          <w:tab/>
        </w:r>
        <w:r w:rsidRPr="00D31DAB">
          <w:rPr>
            <w:rStyle w:val="Hyperlink"/>
            <w:noProof/>
          </w:rPr>
          <w:t>Tehtävät yleistä</w:t>
        </w:r>
        <w:r w:rsidRPr="00D31DAB">
          <w:rPr>
            <w:noProof/>
            <w:webHidden/>
          </w:rPr>
          <w:tab/>
        </w:r>
        <w:r w:rsidRPr="00D31DAB">
          <w:rPr>
            <w:noProof/>
            <w:webHidden/>
          </w:rPr>
          <w:fldChar w:fldCharType="begin"/>
        </w:r>
        <w:r w:rsidRPr="00D31DAB">
          <w:rPr>
            <w:noProof/>
            <w:webHidden/>
          </w:rPr>
          <w:instrText xml:space="preserve"> PAGEREF _Toc296197473 \h </w:instrText>
        </w:r>
        <w:r w:rsidRPr="00D31DAB">
          <w:rPr>
            <w:noProof/>
            <w:webHidden/>
          </w:rPr>
        </w:r>
        <w:r w:rsidRPr="00D31DAB">
          <w:rPr>
            <w:noProof/>
            <w:webHidden/>
          </w:rPr>
          <w:fldChar w:fldCharType="separate"/>
        </w:r>
        <w:r w:rsidRPr="00D31DAB">
          <w:rPr>
            <w:noProof/>
            <w:webHidden/>
          </w:rPr>
          <w:t>11</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4" w:history="1">
        <w:r w:rsidRPr="00D31DAB">
          <w:rPr>
            <w:rStyle w:val="Hyperlink"/>
            <w:noProof/>
          </w:rPr>
          <w:t>6.1</w:t>
        </w:r>
        <w:r w:rsidRPr="00791562">
          <w:rPr>
            <w:noProof/>
            <w:sz w:val="22"/>
            <w:lang w:val="en-US" w:eastAsia="en-US"/>
          </w:rPr>
          <w:tab/>
        </w:r>
        <w:r w:rsidRPr="00D31DAB">
          <w:rPr>
            <w:rStyle w:val="Hyperlink"/>
            <w:noProof/>
          </w:rPr>
          <w:t>Määritä tehtävät, yleisnäkymä</w:t>
        </w:r>
        <w:r w:rsidRPr="00D31DAB">
          <w:rPr>
            <w:noProof/>
            <w:webHidden/>
          </w:rPr>
          <w:tab/>
        </w:r>
        <w:r w:rsidRPr="00D31DAB">
          <w:rPr>
            <w:noProof/>
            <w:webHidden/>
          </w:rPr>
          <w:fldChar w:fldCharType="begin"/>
        </w:r>
        <w:r w:rsidRPr="00D31DAB">
          <w:rPr>
            <w:noProof/>
            <w:webHidden/>
          </w:rPr>
          <w:instrText xml:space="preserve"> PAGEREF _Toc296197474 \h </w:instrText>
        </w:r>
        <w:r w:rsidRPr="00D31DAB">
          <w:rPr>
            <w:noProof/>
            <w:webHidden/>
          </w:rPr>
        </w:r>
        <w:r w:rsidRPr="00D31DAB">
          <w:rPr>
            <w:noProof/>
            <w:webHidden/>
          </w:rPr>
          <w:fldChar w:fldCharType="separate"/>
        </w:r>
        <w:r w:rsidRPr="00D31DAB">
          <w:rPr>
            <w:noProof/>
            <w:webHidden/>
          </w:rPr>
          <w:t>12</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5" w:history="1">
        <w:r w:rsidRPr="00D31DAB">
          <w:rPr>
            <w:rStyle w:val="Hyperlink"/>
            <w:noProof/>
          </w:rPr>
          <w:t>6.2</w:t>
        </w:r>
        <w:r w:rsidRPr="00791562">
          <w:rPr>
            <w:noProof/>
            <w:sz w:val="22"/>
            <w:lang w:val="en-US" w:eastAsia="en-US"/>
          </w:rPr>
          <w:tab/>
        </w:r>
        <w:r w:rsidRPr="00D31DAB">
          <w:rPr>
            <w:rStyle w:val="Hyperlink"/>
            <w:noProof/>
          </w:rPr>
          <w:t>Tehtävän kaavan määrittely</w:t>
        </w:r>
        <w:r w:rsidRPr="00D31DAB">
          <w:rPr>
            <w:noProof/>
            <w:webHidden/>
          </w:rPr>
          <w:tab/>
        </w:r>
        <w:r w:rsidRPr="00D31DAB">
          <w:rPr>
            <w:noProof/>
            <w:webHidden/>
          </w:rPr>
          <w:fldChar w:fldCharType="begin"/>
        </w:r>
        <w:r w:rsidRPr="00D31DAB">
          <w:rPr>
            <w:noProof/>
            <w:webHidden/>
          </w:rPr>
          <w:instrText xml:space="preserve"> PAGEREF _Toc296197475 \h </w:instrText>
        </w:r>
        <w:r w:rsidRPr="00D31DAB">
          <w:rPr>
            <w:noProof/>
            <w:webHidden/>
          </w:rPr>
        </w:r>
        <w:r w:rsidRPr="00D31DAB">
          <w:rPr>
            <w:noProof/>
            <w:webHidden/>
          </w:rPr>
          <w:fldChar w:fldCharType="separate"/>
        </w:r>
        <w:r w:rsidRPr="00D31DAB">
          <w:rPr>
            <w:noProof/>
            <w:webHidden/>
          </w:rPr>
          <w:t>13</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6" w:history="1">
        <w:r w:rsidRPr="00D31DAB">
          <w:rPr>
            <w:rStyle w:val="Hyperlink"/>
            <w:noProof/>
          </w:rPr>
          <w:t>6.3</w:t>
        </w:r>
        <w:r w:rsidRPr="00791562">
          <w:rPr>
            <w:noProof/>
            <w:sz w:val="22"/>
            <w:lang w:val="en-US" w:eastAsia="en-US"/>
          </w:rPr>
          <w:tab/>
        </w:r>
        <w:r w:rsidRPr="00D31DAB">
          <w:rPr>
            <w:rStyle w:val="Hyperlink"/>
            <w:noProof/>
          </w:rPr>
          <w:t>Yleistä pistetyypistä interpolointi vs. kiinteät arvot</w:t>
        </w:r>
        <w:r w:rsidRPr="00D31DAB">
          <w:rPr>
            <w:noProof/>
            <w:webHidden/>
          </w:rPr>
          <w:tab/>
        </w:r>
        <w:r w:rsidRPr="00D31DAB">
          <w:rPr>
            <w:noProof/>
            <w:webHidden/>
          </w:rPr>
          <w:fldChar w:fldCharType="begin"/>
        </w:r>
        <w:r w:rsidRPr="00D31DAB">
          <w:rPr>
            <w:noProof/>
            <w:webHidden/>
          </w:rPr>
          <w:instrText xml:space="preserve"> PAGEREF _Toc296197476 \h </w:instrText>
        </w:r>
        <w:r w:rsidRPr="00D31DAB">
          <w:rPr>
            <w:noProof/>
            <w:webHidden/>
          </w:rPr>
        </w:r>
        <w:r w:rsidRPr="00D31DAB">
          <w:rPr>
            <w:noProof/>
            <w:webHidden/>
          </w:rPr>
          <w:fldChar w:fldCharType="separate"/>
        </w:r>
        <w:r w:rsidRPr="00D31DAB">
          <w:rPr>
            <w:noProof/>
            <w:webHidden/>
          </w:rPr>
          <w:t>14</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7" w:history="1">
        <w:r w:rsidRPr="00D31DAB">
          <w:rPr>
            <w:rStyle w:val="Hyperlink"/>
            <w:noProof/>
          </w:rPr>
          <w:t>6.4</w:t>
        </w:r>
        <w:r w:rsidRPr="00791562">
          <w:rPr>
            <w:noProof/>
            <w:sz w:val="22"/>
            <w:lang w:val="en-US" w:eastAsia="en-US"/>
          </w:rPr>
          <w:tab/>
        </w:r>
        <w:r w:rsidRPr="00D31DAB">
          <w:rPr>
            <w:rStyle w:val="Hyperlink"/>
            <w:noProof/>
          </w:rPr>
          <w:t>Arviointi ominaisuus</w:t>
        </w:r>
        <w:r w:rsidRPr="00D31DAB">
          <w:rPr>
            <w:noProof/>
            <w:webHidden/>
          </w:rPr>
          <w:tab/>
        </w:r>
        <w:r w:rsidRPr="00D31DAB">
          <w:rPr>
            <w:noProof/>
            <w:webHidden/>
          </w:rPr>
          <w:fldChar w:fldCharType="begin"/>
        </w:r>
        <w:r w:rsidRPr="00D31DAB">
          <w:rPr>
            <w:noProof/>
            <w:webHidden/>
          </w:rPr>
          <w:instrText xml:space="preserve"> PAGEREF _Toc296197477 \h </w:instrText>
        </w:r>
        <w:r w:rsidRPr="00D31DAB">
          <w:rPr>
            <w:noProof/>
            <w:webHidden/>
          </w:rPr>
        </w:r>
        <w:r w:rsidRPr="00D31DAB">
          <w:rPr>
            <w:noProof/>
            <w:webHidden/>
          </w:rPr>
          <w:fldChar w:fldCharType="separate"/>
        </w:r>
        <w:r w:rsidRPr="00D31DAB">
          <w:rPr>
            <w:noProof/>
            <w:webHidden/>
          </w:rPr>
          <w:t>14</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78" w:history="1">
        <w:r w:rsidRPr="00D31DAB">
          <w:rPr>
            <w:rStyle w:val="Hyperlink"/>
            <w:noProof/>
          </w:rPr>
          <w:t>7</w:t>
        </w:r>
        <w:r w:rsidRPr="00791562">
          <w:rPr>
            <w:noProof/>
            <w:sz w:val="22"/>
            <w:lang w:val="en-US" w:eastAsia="en-US"/>
          </w:rPr>
          <w:tab/>
        </w:r>
        <w:r w:rsidRPr="00D31DAB">
          <w:rPr>
            <w:rStyle w:val="Hyperlink"/>
            <w:noProof/>
          </w:rPr>
          <w:t>Kipan osatehtävien määrittely</w:t>
        </w:r>
        <w:r w:rsidRPr="00D31DAB">
          <w:rPr>
            <w:noProof/>
            <w:webHidden/>
          </w:rPr>
          <w:tab/>
        </w:r>
        <w:r w:rsidRPr="00D31DAB">
          <w:rPr>
            <w:noProof/>
            <w:webHidden/>
          </w:rPr>
          <w:fldChar w:fldCharType="begin"/>
        </w:r>
        <w:r w:rsidRPr="00D31DAB">
          <w:rPr>
            <w:noProof/>
            <w:webHidden/>
          </w:rPr>
          <w:instrText xml:space="preserve"> PAGEREF _Toc296197478 \h </w:instrText>
        </w:r>
        <w:r w:rsidRPr="00D31DAB">
          <w:rPr>
            <w:noProof/>
            <w:webHidden/>
          </w:rPr>
        </w:r>
        <w:r w:rsidRPr="00D31DAB">
          <w:rPr>
            <w:noProof/>
            <w:webHidden/>
          </w:rPr>
          <w:fldChar w:fldCharType="separate"/>
        </w:r>
        <w:r w:rsidRPr="00D31DAB">
          <w:rPr>
            <w:noProof/>
            <w:webHidden/>
          </w:rPr>
          <w:t>14</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79" w:history="1">
        <w:r w:rsidRPr="00D31DAB">
          <w:rPr>
            <w:rStyle w:val="Hyperlink"/>
            <w:noProof/>
          </w:rPr>
          <w:t>7.1</w:t>
        </w:r>
        <w:r w:rsidRPr="00791562">
          <w:rPr>
            <w:noProof/>
            <w:sz w:val="22"/>
            <w:lang w:val="en-US" w:eastAsia="en-US"/>
          </w:rPr>
          <w:tab/>
        </w:r>
        <w:r w:rsidRPr="00D31DAB">
          <w:rPr>
            <w:rStyle w:val="Hyperlink"/>
            <w:noProof/>
          </w:rPr>
          <w:t>Kisapisteiden määrittely</w:t>
        </w:r>
        <w:r w:rsidRPr="00D31DAB">
          <w:rPr>
            <w:noProof/>
            <w:webHidden/>
          </w:rPr>
          <w:tab/>
        </w:r>
        <w:r w:rsidRPr="00D31DAB">
          <w:rPr>
            <w:noProof/>
            <w:webHidden/>
          </w:rPr>
          <w:fldChar w:fldCharType="begin"/>
        </w:r>
        <w:r w:rsidRPr="00D31DAB">
          <w:rPr>
            <w:noProof/>
            <w:webHidden/>
          </w:rPr>
          <w:instrText xml:space="preserve"> PAGEREF _Toc296197479 \h </w:instrText>
        </w:r>
        <w:r w:rsidRPr="00D31DAB">
          <w:rPr>
            <w:noProof/>
            <w:webHidden/>
          </w:rPr>
        </w:r>
        <w:r w:rsidRPr="00D31DAB">
          <w:rPr>
            <w:noProof/>
            <w:webHidden/>
          </w:rPr>
          <w:fldChar w:fldCharType="separate"/>
        </w:r>
        <w:r w:rsidRPr="00D31DAB">
          <w:rPr>
            <w:noProof/>
            <w:webHidden/>
          </w:rPr>
          <w:t>14</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0" w:history="1">
        <w:r w:rsidRPr="00D31DAB">
          <w:rPr>
            <w:rStyle w:val="Hyperlink"/>
            <w:noProof/>
          </w:rPr>
          <w:t>7.2</w:t>
        </w:r>
        <w:r w:rsidRPr="00791562">
          <w:rPr>
            <w:noProof/>
            <w:sz w:val="22"/>
            <w:lang w:val="en-US" w:eastAsia="en-US"/>
          </w:rPr>
          <w:tab/>
        </w:r>
        <w:r w:rsidRPr="00D31DAB">
          <w:rPr>
            <w:rStyle w:val="Hyperlink"/>
            <w:noProof/>
          </w:rPr>
          <w:t>Raakapisteet</w:t>
        </w:r>
        <w:r w:rsidRPr="00D31DAB">
          <w:rPr>
            <w:noProof/>
            <w:webHidden/>
          </w:rPr>
          <w:tab/>
        </w:r>
        <w:r w:rsidRPr="00D31DAB">
          <w:rPr>
            <w:noProof/>
            <w:webHidden/>
          </w:rPr>
          <w:fldChar w:fldCharType="begin"/>
        </w:r>
        <w:r w:rsidRPr="00D31DAB">
          <w:rPr>
            <w:noProof/>
            <w:webHidden/>
          </w:rPr>
          <w:instrText xml:space="preserve"> PAGEREF _Toc296197480 \h </w:instrText>
        </w:r>
        <w:r w:rsidRPr="00D31DAB">
          <w:rPr>
            <w:noProof/>
            <w:webHidden/>
          </w:rPr>
        </w:r>
        <w:r w:rsidRPr="00D31DAB">
          <w:rPr>
            <w:noProof/>
            <w:webHidden/>
          </w:rPr>
          <w:fldChar w:fldCharType="separate"/>
        </w:r>
        <w:r w:rsidRPr="00D31DAB">
          <w:rPr>
            <w:noProof/>
            <w:webHidden/>
          </w:rPr>
          <w:t>15</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1" w:history="1">
        <w:r w:rsidRPr="00D31DAB">
          <w:rPr>
            <w:rStyle w:val="Hyperlink"/>
            <w:noProof/>
          </w:rPr>
          <w:t>7.3</w:t>
        </w:r>
        <w:r w:rsidRPr="00791562">
          <w:rPr>
            <w:noProof/>
            <w:sz w:val="22"/>
            <w:lang w:val="en-US" w:eastAsia="en-US"/>
          </w:rPr>
          <w:tab/>
        </w:r>
        <w:r w:rsidRPr="00D31DAB">
          <w:rPr>
            <w:rStyle w:val="Hyperlink"/>
            <w:noProof/>
          </w:rPr>
          <w:t>Raakapisteiden määrittely – kiinteä</w:t>
        </w:r>
        <w:r w:rsidRPr="00D31DAB">
          <w:rPr>
            <w:noProof/>
            <w:webHidden/>
          </w:rPr>
          <w:tab/>
        </w:r>
        <w:r w:rsidRPr="00D31DAB">
          <w:rPr>
            <w:noProof/>
            <w:webHidden/>
          </w:rPr>
          <w:fldChar w:fldCharType="begin"/>
        </w:r>
        <w:r w:rsidRPr="00D31DAB">
          <w:rPr>
            <w:noProof/>
            <w:webHidden/>
          </w:rPr>
          <w:instrText xml:space="preserve"> PAGEREF _Toc296197481 \h </w:instrText>
        </w:r>
        <w:r w:rsidRPr="00D31DAB">
          <w:rPr>
            <w:noProof/>
            <w:webHidden/>
          </w:rPr>
        </w:r>
        <w:r w:rsidRPr="00D31DAB">
          <w:rPr>
            <w:noProof/>
            <w:webHidden/>
          </w:rPr>
          <w:fldChar w:fldCharType="separate"/>
        </w:r>
        <w:r w:rsidRPr="00D31DAB">
          <w:rPr>
            <w:noProof/>
            <w:webHidden/>
          </w:rPr>
          <w:t>15</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2" w:history="1">
        <w:r w:rsidRPr="00D31DAB">
          <w:rPr>
            <w:rStyle w:val="Hyperlink"/>
            <w:noProof/>
          </w:rPr>
          <w:t>7.4</w:t>
        </w:r>
        <w:r w:rsidRPr="00791562">
          <w:rPr>
            <w:noProof/>
            <w:sz w:val="22"/>
            <w:lang w:val="en-US" w:eastAsia="en-US"/>
          </w:rPr>
          <w:tab/>
        </w:r>
        <w:r w:rsidRPr="00D31DAB">
          <w:rPr>
            <w:rStyle w:val="Hyperlink"/>
            <w:noProof/>
          </w:rPr>
          <w:t>Raakapisteiden määrittely – interpolointi</w:t>
        </w:r>
        <w:r w:rsidRPr="00D31DAB">
          <w:rPr>
            <w:noProof/>
            <w:webHidden/>
          </w:rPr>
          <w:tab/>
        </w:r>
        <w:r w:rsidRPr="00D31DAB">
          <w:rPr>
            <w:noProof/>
            <w:webHidden/>
          </w:rPr>
          <w:fldChar w:fldCharType="begin"/>
        </w:r>
        <w:r w:rsidRPr="00D31DAB">
          <w:rPr>
            <w:noProof/>
            <w:webHidden/>
          </w:rPr>
          <w:instrText xml:space="preserve"> PAGEREF _Toc296197482 \h </w:instrText>
        </w:r>
        <w:r w:rsidRPr="00D31DAB">
          <w:rPr>
            <w:noProof/>
            <w:webHidden/>
          </w:rPr>
        </w:r>
        <w:r w:rsidRPr="00D31DAB">
          <w:rPr>
            <w:noProof/>
            <w:webHidden/>
          </w:rPr>
          <w:fldChar w:fldCharType="separate"/>
        </w:r>
        <w:r w:rsidRPr="00D31DAB">
          <w:rPr>
            <w:noProof/>
            <w:webHidden/>
          </w:rPr>
          <w:t>16</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3" w:history="1">
        <w:r w:rsidRPr="00D31DAB">
          <w:rPr>
            <w:rStyle w:val="Hyperlink"/>
            <w:noProof/>
          </w:rPr>
          <w:t>7.5</w:t>
        </w:r>
        <w:r w:rsidRPr="00791562">
          <w:rPr>
            <w:noProof/>
            <w:sz w:val="22"/>
            <w:lang w:val="en-US" w:eastAsia="en-US"/>
          </w:rPr>
          <w:tab/>
        </w:r>
        <w:r w:rsidRPr="00D31DAB">
          <w:rPr>
            <w:rStyle w:val="Hyperlink"/>
            <w:noProof/>
          </w:rPr>
          <w:t>Kokonaisaika</w:t>
        </w:r>
        <w:r w:rsidRPr="00D31DAB">
          <w:rPr>
            <w:noProof/>
            <w:webHidden/>
          </w:rPr>
          <w:tab/>
        </w:r>
        <w:r w:rsidRPr="00D31DAB">
          <w:rPr>
            <w:noProof/>
            <w:webHidden/>
          </w:rPr>
          <w:fldChar w:fldCharType="begin"/>
        </w:r>
        <w:r w:rsidRPr="00D31DAB">
          <w:rPr>
            <w:noProof/>
            <w:webHidden/>
          </w:rPr>
          <w:instrText xml:space="preserve"> PAGEREF _Toc296197483 \h </w:instrText>
        </w:r>
        <w:r w:rsidRPr="00D31DAB">
          <w:rPr>
            <w:noProof/>
            <w:webHidden/>
          </w:rPr>
        </w:r>
        <w:r w:rsidRPr="00D31DAB">
          <w:rPr>
            <w:noProof/>
            <w:webHidden/>
          </w:rPr>
          <w:fldChar w:fldCharType="separate"/>
        </w:r>
        <w:r w:rsidRPr="00D31DAB">
          <w:rPr>
            <w:noProof/>
            <w:webHidden/>
          </w:rPr>
          <w:t>16</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4" w:history="1">
        <w:r w:rsidRPr="00D31DAB">
          <w:rPr>
            <w:rStyle w:val="Hyperlink"/>
            <w:noProof/>
          </w:rPr>
          <w:t>7.6</w:t>
        </w:r>
        <w:r w:rsidRPr="00791562">
          <w:rPr>
            <w:noProof/>
            <w:sz w:val="22"/>
            <w:lang w:val="en-US" w:eastAsia="en-US"/>
          </w:rPr>
          <w:tab/>
        </w:r>
        <w:r w:rsidRPr="00D31DAB">
          <w:rPr>
            <w:rStyle w:val="Hyperlink"/>
            <w:noProof/>
          </w:rPr>
          <w:t>Kokonaisaika - kiinteät arvot</w:t>
        </w:r>
        <w:r w:rsidRPr="00D31DAB">
          <w:rPr>
            <w:noProof/>
            <w:webHidden/>
          </w:rPr>
          <w:tab/>
        </w:r>
        <w:r w:rsidRPr="00D31DAB">
          <w:rPr>
            <w:noProof/>
            <w:webHidden/>
          </w:rPr>
          <w:fldChar w:fldCharType="begin"/>
        </w:r>
        <w:r w:rsidRPr="00D31DAB">
          <w:rPr>
            <w:noProof/>
            <w:webHidden/>
          </w:rPr>
          <w:instrText xml:space="preserve"> PAGEREF _Toc296197484 \h </w:instrText>
        </w:r>
        <w:r w:rsidRPr="00D31DAB">
          <w:rPr>
            <w:noProof/>
            <w:webHidden/>
          </w:rPr>
        </w:r>
        <w:r w:rsidRPr="00D31DAB">
          <w:rPr>
            <w:noProof/>
            <w:webHidden/>
          </w:rPr>
          <w:fldChar w:fldCharType="separate"/>
        </w:r>
        <w:r w:rsidRPr="00D31DAB">
          <w:rPr>
            <w:noProof/>
            <w:webHidden/>
          </w:rPr>
          <w:t>16</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5" w:history="1">
        <w:r w:rsidRPr="00D31DAB">
          <w:rPr>
            <w:rStyle w:val="Hyperlink"/>
            <w:noProof/>
          </w:rPr>
          <w:t>7.7</w:t>
        </w:r>
        <w:r w:rsidRPr="00791562">
          <w:rPr>
            <w:noProof/>
            <w:sz w:val="22"/>
            <w:lang w:val="en-US" w:eastAsia="en-US"/>
          </w:rPr>
          <w:tab/>
        </w:r>
        <w:r w:rsidRPr="00D31DAB">
          <w:rPr>
            <w:rStyle w:val="Hyperlink"/>
            <w:noProof/>
          </w:rPr>
          <w:t>Kokonaisaika – interpolointi</w:t>
        </w:r>
        <w:r w:rsidRPr="00D31DAB">
          <w:rPr>
            <w:noProof/>
            <w:webHidden/>
          </w:rPr>
          <w:tab/>
        </w:r>
        <w:r w:rsidRPr="00D31DAB">
          <w:rPr>
            <w:noProof/>
            <w:webHidden/>
          </w:rPr>
          <w:fldChar w:fldCharType="begin"/>
        </w:r>
        <w:r w:rsidRPr="00D31DAB">
          <w:rPr>
            <w:noProof/>
            <w:webHidden/>
          </w:rPr>
          <w:instrText xml:space="preserve"> PAGEREF _Toc296197485 \h </w:instrText>
        </w:r>
        <w:r w:rsidRPr="00D31DAB">
          <w:rPr>
            <w:noProof/>
            <w:webHidden/>
          </w:rPr>
        </w:r>
        <w:r w:rsidRPr="00D31DAB">
          <w:rPr>
            <w:noProof/>
            <w:webHidden/>
          </w:rPr>
          <w:fldChar w:fldCharType="separate"/>
        </w:r>
        <w:r w:rsidRPr="00D31DAB">
          <w:rPr>
            <w:noProof/>
            <w:webHidden/>
          </w:rPr>
          <w:t>16</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6" w:history="1">
        <w:r w:rsidRPr="00D31DAB">
          <w:rPr>
            <w:rStyle w:val="Hyperlink"/>
            <w:noProof/>
          </w:rPr>
          <w:t>7.8</w:t>
        </w:r>
        <w:r w:rsidRPr="00791562">
          <w:rPr>
            <w:noProof/>
            <w:sz w:val="22"/>
            <w:lang w:val="en-US" w:eastAsia="en-US"/>
          </w:rPr>
          <w:tab/>
        </w:r>
        <w:r w:rsidRPr="00D31DAB">
          <w:rPr>
            <w:rStyle w:val="Hyperlink"/>
            <w:noProof/>
          </w:rPr>
          <w:t>Aikaväli</w:t>
        </w:r>
        <w:r w:rsidRPr="00D31DAB">
          <w:rPr>
            <w:noProof/>
            <w:webHidden/>
          </w:rPr>
          <w:tab/>
        </w:r>
        <w:r w:rsidRPr="00D31DAB">
          <w:rPr>
            <w:noProof/>
            <w:webHidden/>
          </w:rPr>
          <w:fldChar w:fldCharType="begin"/>
        </w:r>
        <w:r w:rsidRPr="00D31DAB">
          <w:rPr>
            <w:noProof/>
            <w:webHidden/>
          </w:rPr>
          <w:instrText xml:space="preserve"> PAGEREF _Toc296197486 \h </w:instrText>
        </w:r>
        <w:r w:rsidRPr="00D31DAB">
          <w:rPr>
            <w:noProof/>
            <w:webHidden/>
          </w:rPr>
        </w:r>
        <w:r w:rsidRPr="00D31DAB">
          <w:rPr>
            <w:noProof/>
            <w:webHidden/>
          </w:rPr>
          <w:fldChar w:fldCharType="separate"/>
        </w:r>
        <w:r w:rsidRPr="00D31DAB">
          <w:rPr>
            <w:noProof/>
            <w:webHidden/>
          </w:rPr>
          <w:t>17</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7" w:history="1">
        <w:r w:rsidRPr="00D31DAB">
          <w:rPr>
            <w:rStyle w:val="Hyperlink"/>
            <w:noProof/>
          </w:rPr>
          <w:t>7.9</w:t>
        </w:r>
        <w:r w:rsidRPr="00791562">
          <w:rPr>
            <w:noProof/>
            <w:sz w:val="22"/>
            <w:lang w:val="en-US" w:eastAsia="en-US"/>
          </w:rPr>
          <w:tab/>
        </w:r>
        <w:r w:rsidRPr="00D31DAB">
          <w:rPr>
            <w:rStyle w:val="Hyperlink"/>
            <w:noProof/>
          </w:rPr>
          <w:t>Vapaa kaava</w:t>
        </w:r>
        <w:r w:rsidRPr="00D31DAB">
          <w:rPr>
            <w:noProof/>
            <w:webHidden/>
          </w:rPr>
          <w:tab/>
        </w:r>
        <w:r w:rsidRPr="00D31DAB">
          <w:rPr>
            <w:noProof/>
            <w:webHidden/>
          </w:rPr>
          <w:fldChar w:fldCharType="begin"/>
        </w:r>
        <w:r w:rsidRPr="00D31DAB">
          <w:rPr>
            <w:noProof/>
            <w:webHidden/>
          </w:rPr>
          <w:instrText xml:space="preserve"> PAGEREF _Toc296197487 \h </w:instrText>
        </w:r>
        <w:r w:rsidRPr="00D31DAB">
          <w:rPr>
            <w:noProof/>
            <w:webHidden/>
          </w:rPr>
        </w:r>
        <w:r w:rsidRPr="00D31DAB">
          <w:rPr>
            <w:noProof/>
            <w:webHidden/>
          </w:rPr>
          <w:fldChar w:fldCharType="separate"/>
        </w:r>
        <w:r w:rsidRPr="00D31DAB">
          <w:rPr>
            <w:noProof/>
            <w:webHidden/>
          </w:rPr>
          <w:t>17</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88" w:history="1">
        <w:r w:rsidRPr="00D31DAB">
          <w:rPr>
            <w:rStyle w:val="Hyperlink"/>
            <w:noProof/>
          </w:rPr>
          <w:t>8</w:t>
        </w:r>
        <w:r w:rsidRPr="00791562">
          <w:rPr>
            <w:noProof/>
            <w:sz w:val="22"/>
            <w:lang w:val="en-US" w:eastAsia="en-US"/>
          </w:rPr>
          <w:tab/>
        </w:r>
        <w:r w:rsidRPr="00D31DAB">
          <w:rPr>
            <w:rStyle w:val="Hyperlink"/>
            <w:noProof/>
          </w:rPr>
          <w:t>Verkkokäyttö</w:t>
        </w:r>
        <w:r w:rsidRPr="00D31DAB">
          <w:rPr>
            <w:noProof/>
            <w:webHidden/>
          </w:rPr>
          <w:tab/>
        </w:r>
        <w:r w:rsidRPr="00D31DAB">
          <w:rPr>
            <w:noProof/>
            <w:webHidden/>
          </w:rPr>
          <w:fldChar w:fldCharType="begin"/>
        </w:r>
        <w:r w:rsidRPr="00D31DAB">
          <w:rPr>
            <w:noProof/>
            <w:webHidden/>
          </w:rPr>
          <w:instrText xml:space="preserve"> PAGEREF _Toc296197488 \h </w:instrText>
        </w:r>
        <w:r w:rsidRPr="00D31DAB">
          <w:rPr>
            <w:noProof/>
            <w:webHidden/>
          </w:rPr>
        </w:r>
        <w:r w:rsidRPr="00D31DAB">
          <w:rPr>
            <w:noProof/>
            <w:webHidden/>
          </w:rPr>
          <w:fldChar w:fldCharType="separate"/>
        </w:r>
        <w:r w:rsidRPr="00D31DAB">
          <w:rPr>
            <w:noProof/>
            <w:webHidden/>
          </w:rPr>
          <w:t>17</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89" w:history="1">
        <w:r w:rsidRPr="00D31DAB">
          <w:rPr>
            <w:rStyle w:val="Hyperlink"/>
            <w:noProof/>
          </w:rPr>
          <w:t>8.1</w:t>
        </w:r>
        <w:r w:rsidRPr="00791562">
          <w:rPr>
            <w:noProof/>
            <w:sz w:val="22"/>
            <w:lang w:val="en-US" w:eastAsia="en-US"/>
          </w:rPr>
          <w:tab/>
        </w:r>
        <w:r w:rsidRPr="00D31DAB">
          <w:rPr>
            <w:rStyle w:val="Hyperlink"/>
            <w:noProof/>
          </w:rPr>
          <w:t>Verkkokäyttö Kipassa yleisesti</w:t>
        </w:r>
        <w:r w:rsidRPr="00D31DAB">
          <w:rPr>
            <w:noProof/>
            <w:webHidden/>
          </w:rPr>
          <w:tab/>
        </w:r>
        <w:r w:rsidRPr="00D31DAB">
          <w:rPr>
            <w:noProof/>
            <w:webHidden/>
          </w:rPr>
          <w:fldChar w:fldCharType="begin"/>
        </w:r>
        <w:r w:rsidRPr="00D31DAB">
          <w:rPr>
            <w:noProof/>
            <w:webHidden/>
          </w:rPr>
          <w:instrText xml:space="preserve"> PAGEREF _Toc296197489 \h </w:instrText>
        </w:r>
        <w:r w:rsidRPr="00D31DAB">
          <w:rPr>
            <w:noProof/>
            <w:webHidden/>
          </w:rPr>
        </w:r>
        <w:r w:rsidRPr="00D31DAB">
          <w:rPr>
            <w:noProof/>
            <w:webHidden/>
          </w:rPr>
          <w:fldChar w:fldCharType="separate"/>
        </w:r>
        <w:r w:rsidRPr="00D31DAB">
          <w:rPr>
            <w:noProof/>
            <w:webHidden/>
          </w:rPr>
          <w:t>17</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0" w:history="1">
        <w:r w:rsidRPr="00D31DAB">
          <w:rPr>
            <w:rStyle w:val="Hyperlink"/>
            <w:noProof/>
          </w:rPr>
          <w:t>8.2</w:t>
        </w:r>
        <w:r w:rsidRPr="00791562">
          <w:rPr>
            <w:noProof/>
            <w:sz w:val="22"/>
            <w:lang w:val="en-US" w:eastAsia="en-US"/>
          </w:rPr>
          <w:tab/>
        </w:r>
        <w:r w:rsidRPr="00D31DAB">
          <w:rPr>
            <w:rStyle w:val="Hyperlink"/>
            <w:noProof/>
          </w:rPr>
          <w:t>Edut</w:t>
        </w:r>
        <w:r w:rsidRPr="00D31DAB">
          <w:rPr>
            <w:noProof/>
            <w:webHidden/>
          </w:rPr>
          <w:tab/>
        </w:r>
        <w:r w:rsidRPr="00D31DAB">
          <w:rPr>
            <w:noProof/>
            <w:webHidden/>
          </w:rPr>
          <w:fldChar w:fldCharType="begin"/>
        </w:r>
        <w:r w:rsidRPr="00D31DAB">
          <w:rPr>
            <w:noProof/>
            <w:webHidden/>
          </w:rPr>
          <w:instrText xml:space="preserve"> PAGEREF _Toc296197490 \h </w:instrText>
        </w:r>
        <w:r w:rsidRPr="00D31DAB">
          <w:rPr>
            <w:noProof/>
            <w:webHidden/>
          </w:rPr>
        </w:r>
        <w:r w:rsidRPr="00D31DAB">
          <w:rPr>
            <w:noProof/>
            <w:webHidden/>
          </w:rPr>
          <w:fldChar w:fldCharType="separate"/>
        </w:r>
        <w:r w:rsidRPr="00D31DAB">
          <w:rPr>
            <w:noProof/>
            <w:webHidden/>
          </w:rPr>
          <w:t>17</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1" w:history="1">
        <w:r w:rsidRPr="00D31DAB">
          <w:rPr>
            <w:rStyle w:val="Hyperlink"/>
            <w:noProof/>
          </w:rPr>
          <w:t>8.3</w:t>
        </w:r>
        <w:r w:rsidRPr="00791562">
          <w:rPr>
            <w:noProof/>
            <w:sz w:val="22"/>
            <w:lang w:val="en-US" w:eastAsia="en-US"/>
          </w:rPr>
          <w:tab/>
        </w:r>
        <w:r w:rsidRPr="00D31DAB">
          <w:rPr>
            <w:rStyle w:val="Hyperlink"/>
            <w:noProof/>
          </w:rPr>
          <w:t>Vaatimukset</w:t>
        </w:r>
        <w:r w:rsidRPr="00D31DAB">
          <w:rPr>
            <w:noProof/>
            <w:webHidden/>
          </w:rPr>
          <w:tab/>
        </w:r>
        <w:r w:rsidRPr="00D31DAB">
          <w:rPr>
            <w:noProof/>
            <w:webHidden/>
          </w:rPr>
          <w:fldChar w:fldCharType="begin"/>
        </w:r>
        <w:r w:rsidRPr="00D31DAB">
          <w:rPr>
            <w:noProof/>
            <w:webHidden/>
          </w:rPr>
          <w:instrText xml:space="preserve"> PAGEREF _Toc296197491 \h </w:instrText>
        </w:r>
        <w:r w:rsidRPr="00D31DAB">
          <w:rPr>
            <w:noProof/>
            <w:webHidden/>
          </w:rPr>
        </w:r>
        <w:r w:rsidRPr="00D31DAB">
          <w:rPr>
            <w:noProof/>
            <w:webHidden/>
          </w:rPr>
          <w:fldChar w:fldCharType="separate"/>
        </w:r>
        <w:r w:rsidRPr="00D31DAB">
          <w:rPr>
            <w:noProof/>
            <w:webHidden/>
          </w:rPr>
          <w:t>18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2" w:history="1">
        <w:r w:rsidRPr="00D31DAB">
          <w:rPr>
            <w:rStyle w:val="Hyperlink"/>
            <w:noProof/>
          </w:rPr>
          <w:t>8.4</w:t>
        </w:r>
        <w:r w:rsidRPr="00791562">
          <w:rPr>
            <w:noProof/>
            <w:sz w:val="22"/>
            <w:lang w:val="en-US" w:eastAsia="en-US"/>
          </w:rPr>
          <w:tab/>
        </w:r>
        <w:r w:rsidRPr="00D31DAB">
          <w:rPr>
            <w:rStyle w:val="Hyperlink"/>
            <w:noProof/>
          </w:rPr>
          <w:t>Yleistä lähiverkon / verkon käytöstä</w:t>
        </w:r>
        <w:r w:rsidRPr="00D31DAB">
          <w:rPr>
            <w:noProof/>
            <w:webHidden/>
          </w:rPr>
          <w:tab/>
        </w:r>
        <w:r w:rsidRPr="00D31DAB">
          <w:rPr>
            <w:noProof/>
            <w:webHidden/>
          </w:rPr>
          <w:fldChar w:fldCharType="begin"/>
        </w:r>
        <w:r w:rsidRPr="00D31DAB">
          <w:rPr>
            <w:noProof/>
            <w:webHidden/>
          </w:rPr>
          <w:instrText xml:space="preserve"> PAGEREF _Toc296197492 \h </w:instrText>
        </w:r>
        <w:r w:rsidRPr="00D31DAB">
          <w:rPr>
            <w:noProof/>
            <w:webHidden/>
          </w:rPr>
        </w:r>
        <w:r w:rsidRPr="00D31DAB">
          <w:rPr>
            <w:noProof/>
            <w:webHidden/>
          </w:rPr>
          <w:fldChar w:fldCharType="separate"/>
        </w:r>
        <w:r w:rsidRPr="00D31DAB">
          <w:rPr>
            <w:noProof/>
            <w:webHidden/>
          </w:rPr>
          <w:t>18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3" w:history="1">
        <w:r w:rsidRPr="00D31DAB">
          <w:rPr>
            <w:rStyle w:val="Hyperlink"/>
            <w:noProof/>
          </w:rPr>
          <w:t>8.5</w:t>
        </w:r>
        <w:r w:rsidRPr="00791562">
          <w:rPr>
            <w:noProof/>
            <w:sz w:val="22"/>
            <w:lang w:val="en-US" w:eastAsia="en-US"/>
          </w:rPr>
          <w:tab/>
        </w:r>
        <w:r w:rsidRPr="00D31DAB">
          <w:rPr>
            <w:rStyle w:val="Hyperlink"/>
            <w:noProof/>
          </w:rPr>
          <w:t>Tunnettuja ongelmia</w:t>
        </w:r>
        <w:r w:rsidRPr="00D31DAB">
          <w:rPr>
            <w:noProof/>
            <w:webHidden/>
          </w:rPr>
          <w:tab/>
        </w:r>
        <w:r w:rsidRPr="00D31DAB">
          <w:rPr>
            <w:noProof/>
            <w:webHidden/>
          </w:rPr>
          <w:fldChar w:fldCharType="begin"/>
        </w:r>
        <w:r w:rsidRPr="00D31DAB">
          <w:rPr>
            <w:noProof/>
            <w:webHidden/>
          </w:rPr>
          <w:instrText xml:space="preserve"> PAGEREF _Toc296197493 \h </w:instrText>
        </w:r>
        <w:r w:rsidRPr="00D31DAB">
          <w:rPr>
            <w:noProof/>
            <w:webHidden/>
          </w:rPr>
        </w:r>
        <w:r w:rsidRPr="00D31DAB">
          <w:rPr>
            <w:noProof/>
            <w:webHidden/>
          </w:rPr>
          <w:fldChar w:fldCharType="separate"/>
        </w:r>
        <w:r w:rsidRPr="00D31DAB">
          <w:rPr>
            <w:noProof/>
            <w:webHidden/>
          </w:rPr>
          <w:t>18</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94" w:history="1">
        <w:r w:rsidRPr="00D31DAB">
          <w:rPr>
            <w:rStyle w:val="Hyperlink"/>
            <w:noProof/>
          </w:rPr>
          <w:t>9</w:t>
        </w:r>
        <w:r w:rsidRPr="00791562">
          <w:rPr>
            <w:noProof/>
            <w:sz w:val="22"/>
            <w:lang w:val="en-US" w:eastAsia="en-US"/>
          </w:rPr>
          <w:tab/>
        </w:r>
        <w:r w:rsidRPr="00D31DAB">
          <w:rPr>
            <w:rStyle w:val="Hyperlink"/>
            <w:noProof/>
          </w:rPr>
          <w:t>Teknologia</w:t>
        </w:r>
        <w:r w:rsidRPr="00D31DAB">
          <w:rPr>
            <w:noProof/>
            <w:webHidden/>
          </w:rPr>
          <w:tab/>
        </w:r>
        <w:r w:rsidRPr="00D31DAB">
          <w:rPr>
            <w:noProof/>
            <w:webHidden/>
          </w:rPr>
          <w:fldChar w:fldCharType="begin"/>
        </w:r>
        <w:r w:rsidRPr="00D31DAB">
          <w:rPr>
            <w:noProof/>
            <w:webHidden/>
          </w:rPr>
          <w:instrText xml:space="preserve"> PAGEREF _Toc296197494 \h </w:instrText>
        </w:r>
        <w:r w:rsidRPr="00D31DAB">
          <w:rPr>
            <w:noProof/>
            <w:webHidden/>
          </w:rPr>
        </w:r>
        <w:r w:rsidRPr="00D31DAB">
          <w:rPr>
            <w:noProof/>
            <w:webHidden/>
          </w:rPr>
          <w:fldChar w:fldCharType="separate"/>
        </w:r>
        <w:r w:rsidRPr="00D31DAB">
          <w:rPr>
            <w:noProof/>
            <w:webHidden/>
          </w:rPr>
          <w:t>18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5" w:history="1">
        <w:r w:rsidRPr="00D31DAB">
          <w:rPr>
            <w:rStyle w:val="Hyperlink"/>
            <w:noProof/>
          </w:rPr>
          <w:t>9.1</w:t>
        </w:r>
        <w:r w:rsidRPr="00791562">
          <w:rPr>
            <w:noProof/>
            <w:sz w:val="22"/>
            <w:lang w:val="en-US" w:eastAsia="en-US"/>
          </w:rPr>
          <w:tab/>
        </w:r>
        <w:r w:rsidRPr="00D31DAB">
          <w:rPr>
            <w:rStyle w:val="Hyperlink"/>
            <w:noProof/>
          </w:rPr>
          <w:t>Käytetyt teknologiat</w:t>
        </w:r>
        <w:r w:rsidRPr="00D31DAB">
          <w:rPr>
            <w:noProof/>
            <w:webHidden/>
          </w:rPr>
          <w:tab/>
        </w:r>
        <w:r w:rsidRPr="00D31DAB">
          <w:rPr>
            <w:noProof/>
            <w:webHidden/>
          </w:rPr>
          <w:fldChar w:fldCharType="begin"/>
        </w:r>
        <w:r w:rsidRPr="00D31DAB">
          <w:rPr>
            <w:noProof/>
            <w:webHidden/>
          </w:rPr>
          <w:instrText xml:space="preserve"> PAGEREF _Toc296197495 \h </w:instrText>
        </w:r>
        <w:r w:rsidRPr="00D31DAB">
          <w:rPr>
            <w:noProof/>
            <w:webHidden/>
          </w:rPr>
        </w:r>
        <w:r w:rsidRPr="00D31DAB">
          <w:rPr>
            <w:noProof/>
            <w:webHidden/>
          </w:rPr>
          <w:fldChar w:fldCharType="separate"/>
        </w:r>
        <w:r w:rsidRPr="00D31DAB">
          <w:rPr>
            <w:noProof/>
            <w:webHidden/>
          </w:rPr>
          <w:t>18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6" w:history="1">
        <w:r w:rsidRPr="00D31DAB">
          <w:rPr>
            <w:rStyle w:val="Hyperlink"/>
            <w:noProof/>
          </w:rPr>
          <w:t>9.2</w:t>
        </w:r>
        <w:r w:rsidRPr="00791562">
          <w:rPr>
            <w:noProof/>
            <w:sz w:val="22"/>
            <w:lang w:val="en-US" w:eastAsia="en-US"/>
          </w:rPr>
          <w:tab/>
        </w:r>
        <w:r w:rsidRPr="00D31DAB">
          <w:rPr>
            <w:rStyle w:val="Hyperlink"/>
            <w:noProof/>
          </w:rPr>
          <w:t>Arkkitehtuuri</w:t>
        </w:r>
        <w:r w:rsidRPr="00D31DAB">
          <w:rPr>
            <w:noProof/>
            <w:webHidden/>
          </w:rPr>
          <w:tab/>
        </w:r>
        <w:r w:rsidRPr="00D31DAB">
          <w:rPr>
            <w:noProof/>
            <w:webHidden/>
          </w:rPr>
          <w:fldChar w:fldCharType="begin"/>
        </w:r>
        <w:r w:rsidRPr="00D31DAB">
          <w:rPr>
            <w:noProof/>
            <w:webHidden/>
          </w:rPr>
          <w:instrText xml:space="preserve"> PAGEREF _Toc296197496 \h </w:instrText>
        </w:r>
        <w:r w:rsidRPr="00D31DAB">
          <w:rPr>
            <w:noProof/>
            <w:webHidden/>
          </w:rPr>
        </w:r>
        <w:r w:rsidRPr="00D31DAB">
          <w:rPr>
            <w:noProof/>
            <w:webHidden/>
          </w:rPr>
          <w:fldChar w:fldCharType="separate"/>
        </w:r>
        <w:r w:rsidRPr="00D31DAB">
          <w:rPr>
            <w:noProof/>
            <w:webHidden/>
          </w:rPr>
          <w:t>18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7" w:history="1">
        <w:r w:rsidRPr="00D31DAB">
          <w:rPr>
            <w:rStyle w:val="Hyperlink"/>
            <w:noProof/>
          </w:rPr>
          <w:t>9.3</w:t>
        </w:r>
        <w:r w:rsidRPr="00791562">
          <w:rPr>
            <w:noProof/>
            <w:sz w:val="22"/>
            <w:lang w:val="en-US" w:eastAsia="en-US"/>
          </w:rPr>
          <w:tab/>
        </w:r>
        <w:r w:rsidRPr="00D31DAB">
          <w:rPr>
            <w:rStyle w:val="Hyperlink"/>
            <w:noProof/>
          </w:rPr>
          <w:t>Suorituskyky ja skaalautuvuus</w:t>
        </w:r>
        <w:r w:rsidRPr="00D31DAB">
          <w:rPr>
            <w:noProof/>
            <w:webHidden/>
          </w:rPr>
          <w:tab/>
        </w:r>
        <w:r w:rsidRPr="00D31DAB">
          <w:rPr>
            <w:noProof/>
            <w:webHidden/>
          </w:rPr>
          <w:fldChar w:fldCharType="begin"/>
        </w:r>
        <w:r w:rsidRPr="00D31DAB">
          <w:rPr>
            <w:noProof/>
            <w:webHidden/>
          </w:rPr>
          <w:instrText xml:space="preserve"> PAGEREF _Toc296197497 \h </w:instrText>
        </w:r>
        <w:r w:rsidRPr="00D31DAB">
          <w:rPr>
            <w:noProof/>
            <w:webHidden/>
          </w:rPr>
        </w:r>
        <w:r w:rsidRPr="00D31DAB">
          <w:rPr>
            <w:noProof/>
            <w:webHidden/>
          </w:rPr>
          <w:fldChar w:fldCharType="separate"/>
        </w:r>
        <w:r w:rsidRPr="00D31DAB">
          <w:rPr>
            <w:noProof/>
            <w:webHidden/>
          </w:rPr>
          <w:t>18</w:t>
        </w:r>
        <w:r w:rsidRPr="00D31DAB">
          <w:rPr>
            <w:noProof/>
            <w:webHidden/>
          </w:rPr>
          <w:fldChar w:fldCharType="end"/>
        </w:r>
      </w:hyperlink>
    </w:p>
    <w:p w:rsidR="00A26E11" w:rsidRPr="00791562" w:rsidRDefault="00A26E11">
      <w:pPr>
        <w:pStyle w:val="TOC2"/>
        <w:tabs>
          <w:tab w:val="left" w:pos="1134"/>
        </w:tabs>
        <w:rPr>
          <w:noProof/>
          <w:sz w:val="22"/>
          <w:lang w:val="en-US" w:eastAsia="en-US"/>
        </w:rPr>
      </w:pPr>
      <w:hyperlink w:anchor="_Toc296197498" w:history="1">
        <w:r w:rsidRPr="00D31DAB">
          <w:rPr>
            <w:rStyle w:val="Hyperlink"/>
            <w:noProof/>
            <w:lang w:val="en-US"/>
          </w:rPr>
          <w:t>9.4</w:t>
        </w:r>
        <w:r w:rsidRPr="00791562">
          <w:rPr>
            <w:noProof/>
            <w:sz w:val="22"/>
            <w:lang w:val="en-US" w:eastAsia="en-US"/>
          </w:rPr>
          <w:tab/>
        </w:r>
        <w:r w:rsidRPr="00D31DAB">
          <w:rPr>
            <w:rStyle w:val="Hyperlink"/>
            <w:noProof/>
          </w:rPr>
          <w:t>Testattuja k</w:t>
        </w:r>
        <w:r w:rsidRPr="00D31DAB">
          <w:rPr>
            <w:rStyle w:val="Hyperlink"/>
            <w:noProof/>
            <w:lang w:val="en-US"/>
          </w:rPr>
          <w:t>äyttöjärjestelmiä ja komponentteja</w:t>
        </w:r>
        <w:r w:rsidRPr="00D31DAB">
          <w:rPr>
            <w:noProof/>
            <w:webHidden/>
          </w:rPr>
          <w:tab/>
        </w:r>
        <w:r w:rsidRPr="00D31DAB">
          <w:rPr>
            <w:noProof/>
            <w:webHidden/>
          </w:rPr>
          <w:fldChar w:fldCharType="begin"/>
        </w:r>
        <w:r w:rsidRPr="00D31DAB">
          <w:rPr>
            <w:noProof/>
            <w:webHidden/>
          </w:rPr>
          <w:instrText xml:space="preserve"> PAGEREF _Toc296197498 \h </w:instrText>
        </w:r>
        <w:r w:rsidRPr="00D31DAB">
          <w:rPr>
            <w:noProof/>
            <w:webHidden/>
          </w:rPr>
        </w:r>
        <w:r w:rsidRPr="00D31DAB">
          <w:rPr>
            <w:noProof/>
            <w:webHidden/>
          </w:rPr>
          <w:fldChar w:fldCharType="separate"/>
        </w:r>
        <w:r w:rsidRPr="00D31DAB">
          <w:rPr>
            <w:noProof/>
            <w:webHidden/>
          </w:rPr>
          <w:t>19</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499" w:history="1">
        <w:r w:rsidRPr="00D31DAB">
          <w:rPr>
            <w:rStyle w:val="Hyperlink"/>
            <w:noProof/>
          </w:rPr>
          <w:t>10</w:t>
        </w:r>
        <w:r w:rsidRPr="00791562">
          <w:rPr>
            <w:noProof/>
            <w:sz w:val="22"/>
            <w:lang w:val="en-US" w:eastAsia="en-US"/>
          </w:rPr>
          <w:tab/>
        </w:r>
        <w:r w:rsidRPr="00D31DAB">
          <w:rPr>
            <w:rStyle w:val="Hyperlink"/>
            <w:noProof/>
          </w:rPr>
          <w:t>Lisenssi</w:t>
        </w:r>
        <w:r w:rsidRPr="00D31DAB">
          <w:rPr>
            <w:noProof/>
            <w:webHidden/>
          </w:rPr>
          <w:tab/>
        </w:r>
        <w:r w:rsidRPr="00D31DAB">
          <w:rPr>
            <w:noProof/>
            <w:webHidden/>
          </w:rPr>
          <w:fldChar w:fldCharType="begin"/>
        </w:r>
        <w:r w:rsidRPr="00D31DAB">
          <w:rPr>
            <w:noProof/>
            <w:webHidden/>
          </w:rPr>
          <w:instrText xml:space="preserve"> PAGEREF _Toc296197499 \h </w:instrText>
        </w:r>
        <w:r w:rsidRPr="00D31DAB">
          <w:rPr>
            <w:noProof/>
            <w:webHidden/>
          </w:rPr>
        </w:r>
        <w:r w:rsidRPr="00D31DAB">
          <w:rPr>
            <w:noProof/>
            <w:webHidden/>
          </w:rPr>
          <w:fldChar w:fldCharType="separate"/>
        </w:r>
        <w:r w:rsidRPr="00D31DAB">
          <w:rPr>
            <w:noProof/>
            <w:webHidden/>
          </w:rPr>
          <w:t>19</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500" w:history="1">
        <w:r w:rsidRPr="00D31DAB">
          <w:rPr>
            <w:rStyle w:val="Hyperlink"/>
            <w:noProof/>
          </w:rPr>
          <w:t>11</w:t>
        </w:r>
        <w:r w:rsidRPr="00791562">
          <w:rPr>
            <w:noProof/>
            <w:sz w:val="22"/>
            <w:lang w:val="en-US" w:eastAsia="en-US"/>
          </w:rPr>
          <w:tab/>
        </w:r>
        <w:r w:rsidRPr="00D31DAB">
          <w:rPr>
            <w:rStyle w:val="Hyperlink"/>
            <w:noProof/>
          </w:rPr>
          <w:t>Kehitystyö ja tekijät</w:t>
        </w:r>
        <w:r w:rsidRPr="00D31DAB">
          <w:rPr>
            <w:noProof/>
            <w:webHidden/>
          </w:rPr>
          <w:tab/>
        </w:r>
        <w:r w:rsidRPr="00D31DAB">
          <w:rPr>
            <w:noProof/>
            <w:webHidden/>
          </w:rPr>
          <w:fldChar w:fldCharType="begin"/>
        </w:r>
        <w:r w:rsidRPr="00D31DAB">
          <w:rPr>
            <w:noProof/>
            <w:webHidden/>
          </w:rPr>
          <w:instrText xml:space="preserve"> PAGEREF _Toc296197500 \h </w:instrText>
        </w:r>
        <w:r w:rsidRPr="00D31DAB">
          <w:rPr>
            <w:noProof/>
            <w:webHidden/>
          </w:rPr>
        </w:r>
        <w:r w:rsidRPr="00D31DAB">
          <w:rPr>
            <w:noProof/>
            <w:webHidden/>
          </w:rPr>
          <w:fldChar w:fldCharType="separate"/>
        </w:r>
        <w:r w:rsidRPr="00D31DAB">
          <w:rPr>
            <w:noProof/>
            <w:webHidden/>
          </w:rPr>
          <w:t>19</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01" w:history="1">
        <w:r w:rsidRPr="00D31DAB">
          <w:rPr>
            <w:rStyle w:val="Hyperlink"/>
            <w:noProof/>
          </w:rPr>
          <w:t>11.1</w:t>
        </w:r>
        <w:r w:rsidRPr="00791562">
          <w:rPr>
            <w:noProof/>
            <w:sz w:val="22"/>
            <w:lang w:val="en-US" w:eastAsia="en-US"/>
          </w:rPr>
          <w:tab/>
        </w:r>
        <w:r w:rsidRPr="00D31DAB">
          <w:rPr>
            <w:rStyle w:val="Hyperlink"/>
            <w:noProof/>
          </w:rPr>
          <w:t>Kehitysprojekti</w:t>
        </w:r>
        <w:r w:rsidRPr="00D31DAB">
          <w:rPr>
            <w:noProof/>
            <w:webHidden/>
          </w:rPr>
          <w:tab/>
        </w:r>
        <w:r w:rsidRPr="00D31DAB">
          <w:rPr>
            <w:noProof/>
            <w:webHidden/>
          </w:rPr>
          <w:fldChar w:fldCharType="begin"/>
        </w:r>
        <w:r w:rsidRPr="00D31DAB">
          <w:rPr>
            <w:noProof/>
            <w:webHidden/>
          </w:rPr>
          <w:instrText xml:space="preserve"> PAGEREF _Toc296197501 \h </w:instrText>
        </w:r>
        <w:r w:rsidRPr="00D31DAB">
          <w:rPr>
            <w:noProof/>
            <w:webHidden/>
          </w:rPr>
        </w:r>
        <w:r w:rsidRPr="00D31DAB">
          <w:rPr>
            <w:noProof/>
            <w:webHidden/>
          </w:rPr>
          <w:fldChar w:fldCharType="separate"/>
        </w:r>
        <w:r w:rsidRPr="00D31DAB">
          <w:rPr>
            <w:noProof/>
            <w:webHidden/>
          </w:rPr>
          <w:t>19</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02" w:history="1">
        <w:r w:rsidRPr="00D31DAB">
          <w:rPr>
            <w:rStyle w:val="Hyperlink"/>
            <w:noProof/>
          </w:rPr>
          <w:t>11.2</w:t>
        </w:r>
        <w:r w:rsidRPr="00791562">
          <w:rPr>
            <w:noProof/>
            <w:sz w:val="22"/>
            <w:lang w:val="en-US" w:eastAsia="en-US"/>
          </w:rPr>
          <w:tab/>
        </w:r>
        <w:r w:rsidRPr="00D31DAB">
          <w:rPr>
            <w:rStyle w:val="Hyperlink"/>
            <w:noProof/>
          </w:rPr>
          <w:t>Versio 2.0</w:t>
        </w:r>
        <w:r w:rsidRPr="00D31DAB">
          <w:rPr>
            <w:noProof/>
            <w:webHidden/>
          </w:rPr>
          <w:tab/>
        </w:r>
        <w:r w:rsidRPr="00D31DAB">
          <w:rPr>
            <w:noProof/>
            <w:webHidden/>
          </w:rPr>
          <w:fldChar w:fldCharType="begin"/>
        </w:r>
        <w:r w:rsidRPr="00D31DAB">
          <w:rPr>
            <w:noProof/>
            <w:webHidden/>
          </w:rPr>
          <w:instrText xml:space="preserve"> PAGEREF _Toc296197502 \h </w:instrText>
        </w:r>
        <w:r w:rsidRPr="00D31DAB">
          <w:rPr>
            <w:noProof/>
            <w:webHidden/>
          </w:rPr>
        </w:r>
        <w:r w:rsidRPr="00D31DAB">
          <w:rPr>
            <w:noProof/>
            <w:webHidden/>
          </w:rPr>
          <w:fldChar w:fldCharType="separate"/>
        </w:r>
        <w:r w:rsidRPr="00D31DAB">
          <w:rPr>
            <w:noProof/>
            <w:webHidden/>
          </w:rPr>
          <w:t>19</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03" w:history="1">
        <w:r w:rsidRPr="00D31DAB">
          <w:rPr>
            <w:rStyle w:val="Hyperlink"/>
            <w:noProof/>
          </w:rPr>
          <w:t>11.3</w:t>
        </w:r>
        <w:r w:rsidRPr="00791562">
          <w:rPr>
            <w:noProof/>
            <w:sz w:val="22"/>
            <w:lang w:val="en-US" w:eastAsia="en-US"/>
          </w:rPr>
          <w:tab/>
        </w:r>
        <w:r w:rsidRPr="00D31DAB">
          <w:rPr>
            <w:rStyle w:val="Hyperlink"/>
            <w:noProof/>
          </w:rPr>
          <w:t>Tekijät</w:t>
        </w:r>
        <w:r w:rsidRPr="00D31DAB">
          <w:rPr>
            <w:noProof/>
            <w:webHidden/>
          </w:rPr>
          <w:tab/>
        </w:r>
        <w:r w:rsidRPr="00D31DAB">
          <w:rPr>
            <w:noProof/>
            <w:webHidden/>
          </w:rPr>
          <w:fldChar w:fldCharType="begin"/>
        </w:r>
        <w:r w:rsidRPr="00D31DAB">
          <w:rPr>
            <w:noProof/>
            <w:webHidden/>
          </w:rPr>
          <w:instrText xml:space="preserve"> PAGEREF _Toc296197503 \h </w:instrText>
        </w:r>
        <w:r w:rsidRPr="00D31DAB">
          <w:rPr>
            <w:noProof/>
            <w:webHidden/>
          </w:rPr>
        </w:r>
        <w:r w:rsidRPr="00D31DAB">
          <w:rPr>
            <w:noProof/>
            <w:webHidden/>
          </w:rPr>
          <w:fldChar w:fldCharType="separate"/>
        </w:r>
        <w:r w:rsidRPr="00D31DAB">
          <w:rPr>
            <w:noProof/>
            <w:webHidden/>
          </w:rPr>
          <w:t>19</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04" w:history="1">
        <w:r w:rsidRPr="00D31DAB">
          <w:rPr>
            <w:rStyle w:val="Hyperlink"/>
            <w:noProof/>
          </w:rPr>
          <w:t>11.4</w:t>
        </w:r>
        <w:r w:rsidRPr="00791562">
          <w:rPr>
            <w:noProof/>
            <w:sz w:val="22"/>
            <w:lang w:val="en-US" w:eastAsia="en-US"/>
          </w:rPr>
          <w:tab/>
        </w:r>
        <w:r w:rsidRPr="00D31DAB">
          <w:rPr>
            <w:rStyle w:val="Hyperlink"/>
            <w:noProof/>
          </w:rPr>
          <w:t>Yhteydenotot</w:t>
        </w:r>
        <w:r w:rsidRPr="00D31DAB">
          <w:rPr>
            <w:noProof/>
            <w:webHidden/>
          </w:rPr>
          <w:tab/>
        </w:r>
        <w:r w:rsidRPr="00D31DAB">
          <w:rPr>
            <w:noProof/>
            <w:webHidden/>
          </w:rPr>
          <w:fldChar w:fldCharType="begin"/>
        </w:r>
        <w:r w:rsidRPr="00D31DAB">
          <w:rPr>
            <w:noProof/>
            <w:webHidden/>
          </w:rPr>
          <w:instrText xml:space="preserve"> PAGEREF _Toc296197504 \h </w:instrText>
        </w:r>
        <w:r w:rsidRPr="00D31DAB">
          <w:rPr>
            <w:noProof/>
            <w:webHidden/>
          </w:rPr>
        </w:r>
        <w:r w:rsidRPr="00D31DAB">
          <w:rPr>
            <w:noProof/>
            <w:webHidden/>
          </w:rPr>
          <w:fldChar w:fldCharType="separate"/>
        </w:r>
        <w:r w:rsidRPr="00D31DAB">
          <w:rPr>
            <w:noProof/>
            <w:webHidden/>
          </w:rPr>
          <w:t>20</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505" w:history="1">
        <w:r w:rsidRPr="00D31DAB">
          <w:rPr>
            <w:rStyle w:val="Hyperlink"/>
            <w:noProof/>
          </w:rPr>
          <w:t>12</w:t>
        </w:r>
        <w:r w:rsidRPr="00791562">
          <w:rPr>
            <w:noProof/>
            <w:sz w:val="22"/>
            <w:lang w:val="en-US" w:eastAsia="en-US"/>
          </w:rPr>
          <w:tab/>
        </w:r>
        <w:r w:rsidRPr="00D31DAB">
          <w:rPr>
            <w:rStyle w:val="Hyperlink"/>
            <w:noProof/>
          </w:rPr>
          <w:t>Apachen konfigurointi</w:t>
        </w:r>
        <w:r w:rsidRPr="00D31DAB">
          <w:rPr>
            <w:noProof/>
            <w:webHidden/>
          </w:rPr>
          <w:tab/>
        </w:r>
        <w:r w:rsidRPr="00D31DAB">
          <w:rPr>
            <w:noProof/>
            <w:webHidden/>
          </w:rPr>
          <w:fldChar w:fldCharType="begin"/>
        </w:r>
        <w:r w:rsidRPr="00D31DAB">
          <w:rPr>
            <w:noProof/>
            <w:webHidden/>
          </w:rPr>
          <w:instrText xml:space="preserve"> PAGEREF _Toc296197505 \h </w:instrText>
        </w:r>
        <w:r w:rsidRPr="00D31DAB">
          <w:rPr>
            <w:noProof/>
            <w:webHidden/>
          </w:rPr>
        </w:r>
        <w:r w:rsidRPr="00D31DAB">
          <w:rPr>
            <w:noProof/>
            <w:webHidden/>
          </w:rPr>
          <w:fldChar w:fldCharType="separate"/>
        </w:r>
        <w:r w:rsidRPr="00D31DAB">
          <w:rPr>
            <w:noProof/>
            <w:webHidden/>
          </w:rPr>
          <w:t>20</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506" w:history="1">
        <w:r w:rsidRPr="00D31DAB">
          <w:rPr>
            <w:rStyle w:val="Hyperlink"/>
            <w:noProof/>
          </w:rPr>
          <w:t>13</w:t>
        </w:r>
        <w:r w:rsidRPr="00791562">
          <w:rPr>
            <w:noProof/>
            <w:sz w:val="22"/>
            <w:lang w:val="en-US" w:eastAsia="en-US"/>
          </w:rPr>
          <w:tab/>
        </w:r>
        <w:r w:rsidRPr="00D31DAB">
          <w:rPr>
            <w:rStyle w:val="Hyperlink"/>
            <w:noProof/>
          </w:rPr>
          <w:t>Kaavat</w:t>
        </w:r>
        <w:r w:rsidRPr="00D31DAB">
          <w:rPr>
            <w:noProof/>
            <w:webHidden/>
          </w:rPr>
          <w:tab/>
        </w:r>
        <w:r w:rsidRPr="00D31DAB">
          <w:rPr>
            <w:noProof/>
            <w:webHidden/>
          </w:rPr>
          <w:fldChar w:fldCharType="begin"/>
        </w:r>
        <w:r w:rsidRPr="00D31DAB">
          <w:rPr>
            <w:noProof/>
            <w:webHidden/>
          </w:rPr>
          <w:instrText xml:space="preserve"> PAGEREF _Toc296197506 \h </w:instrText>
        </w:r>
        <w:r w:rsidRPr="00D31DAB">
          <w:rPr>
            <w:noProof/>
            <w:webHidden/>
          </w:rPr>
        </w:r>
        <w:r w:rsidRPr="00D31DAB">
          <w:rPr>
            <w:noProof/>
            <w:webHidden/>
          </w:rPr>
          <w:fldChar w:fldCharType="separate"/>
        </w:r>
        <w:r w:rsidRPr="00D31DAB">
          <w:rPr>
            <w:noProof/>
            <w:webHidden/>
          </w:rPr>
          <w:t>20</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07" w:history="1">
        <w:r w:rsidRPr="00D31DAB">
          <w:rPr>
            <w:rStyle w:val="Hyperlink"/>
            <w:noProof/>
          </w:rPr>
          <w:t>13.1</w:t>
        </w:r>
        <w:r w:rsidRPr="00791562">
          <w:rPr>
            <w:noProof/>
            <w:sz w:val="22"/>
            <w:lang w:val="en-US" w:eastAsia="en-US"/>
          </w:rPr>
          <w:tab/>
        </w:r>
        <w:r w:rsidRPr="00D31DAB">
          <w:rPr>
            <w:rStyle w:val="Hyperlink"/>
            <w:noProof/>
          </w:rPr>
          <w:t>Lineaarinen interpolointi</w:t>
        </w:r>
        <w:r w:rsidRPr="00D31DAB">
          <w:rPr>
            <w:noProof/>
            <w:webHidden/>
          </w:rPr>
          <w:tab/>
        </w:r>
        <w:r w:rsidRPr="00D31DAB">
          <w:rPr>
            <w:noProof/>
            <w:webHidden/>
          </w:rPr>
          <w:fldChar w:fldCharType="begin"/>
        </w:r>
        <w:r w:rsidRPr="00D31DAB">
          <w:rPr>
            <w:noProof/>
            <w:webHidden/>
          </w:rPr>
          <w:instrText xml:space="preserve"> PAGEREF _Toc296197507 \h </w:instrText>
        </w:r>
        <w:r w:rsidRPr="00D31DAB">
          <w:rPr>
            <w:noProof/>
            <w:webHidden/>
          </w:rPr>
        </w:r>
        <w:r w:rsidRPr="00D31DAB">
          <w:rPr>
            <w:noProof/>
            <w:webHidden/>
          </w:rPr>
          <w:fldChar w:fldCharType="separate"/>
        </w:r>
        <w:r w:rsidRPr="00D31DAB">
          <w:rPr>
            <w:noProof/>
            <w:webHidden/>
          </w:rPr>
          <w:t>20</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08" w:history="1">
        <w:r w:rsidRPr="00D31DAB">
          <w:rPr>
            <w:rStyle w:val="Hyperlink"/>
            <w:noProof/>
          </w:rPr>
          <w:t>13.2</w:t>
        </w:r>
        <w:r w:rsidRPr="00791562">
          <w:rPr>
            <w:noProof/>
            <w:sz w:val="22"/>
            <w:lang w:val="en-US" w:eastAsia="en-US"/>
          </w:rPr>
          <w:tab/>
        </w:r>
        <w:r w:rsidRPr="00D31DAB">
          <w:rPr>
            <w:rStyle w:val="Hyperlink"/>
            <w:noProof/>
          </w:rPr>
          <w:t>Osatehtävän kaavapohja</w:t>
        </w:r>
        <w:r w:rsidRPr="00D31DAB">
          <w:rPr>
            <w:noProof/>
            <w:webHidden/>
          </w:rPr>
          <w:tab/>
        </w:r>
        <w:r w:rsidRPr="00D31DAB">
          <w:rPr>
            <w:noProof/>
            <w:webHidden/>
          </w:rPr>
          <w:fldChar w:fldCharType="begin"/>
        </w:r>
        <w:r w:rsidRPr="00D31DAB">
          <w:rPr>
            <w:noProof/>
            <w:webHidden/>
          </w:rPr>
          <w:instrText xml:space="preserve"> PAGEREF _Toc296197508 \h </w:instrText>
        </w:r>
        <w:r w:rsidRPr="00D31DAB">
          <w:rPr>
            <w:noProof/>
            <w:webHidden/>
          </w:rPr>
        </w:r>
        <w:r w:rsidRPr="00D31DAB">
          <w:rPr>
            <w:noProof/>
            <w:webHidden/>
          </w:rPr>
          <w:fldChar w:fldCharType="separate"/>
        </w:r>
        <w:r w:rsidRPr="00D31DAB">
          <w:rPr>
            <w:noProof/>
            <w:webHidden/>
          </w:rPr>
          <w:t>20</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09" w:history="1">
        <w:r w:rsidRPr="00D31DAB">
          <w:rPr>
            <w:rStyle w:val="Hyperlink"/>
            <w:noProof/>
          </w:rPr>
          <w:t>13.3</w:t>
        </w:r>
        <w:r w:rsidRPr="00791562">
          <w:rPr>
            <w:noProof/>
            <w:sz w:val="22"/>
            <w:lang w:val="en-US" w:eastAsia="en-US"/>
          </w:rPr>
          <w:tab/>
        </w:r>
        <w:r w:rsidRPr="00D31DAB">
          <w:rPr>
            <w:rStyle w:val="Hyperlink"/>
            <w:noProof/>
          </w:rPr>
          <w:t>Kaavan syntaksi</w:t>
        </w:r>
        <w:r w:rsidRPr="00D31DAB">
          <w:rPr>
            <w:noProof/>
            <w:webHidden/>
          </w:rPr>
          <w:tab/>
        </w:r>
        <w:r w:rsidRPr="00D31DAB">
          <w:rPr>
            <w:noProof/>
            <w:webHidden/>
          </w:rPr>
          <w:fldChar w:fldCharType="begin"/>
        </w:r>
        <w:r w:rsidRPr="00D31DAB">
          <w:rPr>
            <w:noProof/>
            <w:webHidden/>
          </w:rPr>
          <w:instrText xml:space="preserve"> PAGEREF _Toc296197509 \h </w:instrText>
        </w:r>
        <w:r w:rsidRPr="00D31DAB">
          <w:rPr>
            <w:noProof/>
            <w:webHidden/>
          </w:rPr>
        </w:r>
        <w:r w:rsidRPr="00D31DAB">
          <w:rPr>
            <w:noProof/>
            <w:webHidden/>
          </w:rPr>
          <w:fldChar w:fldCharType="separate"/>
        </w:r>
        <w:r w:rsidRPr="00D31DAB">
          <w:rPr>
            <w:noProof/>
            <w:webHidden/>
          </w:rPr>
          <w:t>21</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10" w:history="1">
        <w:r w:rsidRPr="00D31DAB">
          <w:rPr>
            <w:rStyle w:val="Hyperlink"/>
            <w:noProof/>
          </w:rPr>
          <w:t>13.4</w:t>
        </w:r>
        <w:r w:rsidRPr="00791562">
          <w:rPr>
            <w:noProof/>
            <w:sz w:val="22"/>
            <w:lang w:val="en-US" w:eastAsia="en-US"/>
          </w:rPr>
          <w:tab/>
        </w:r>
        <w:r w:rsidRPr="00D31DAB">
          <w:rPr>
            <w:rStyle w:val="Hyperlink"/>
            <w:noProof/>
          </w:rPr>
          <w:t>Funktiot</w:t>
        </w:r>
        <w:r w:rsidRPr="00D31DAB">
          <w:rPr>
            <w:noProof/>
            <w:webHidden/>
          </w:rPr>
          <w:tab/>
        </w:r>
        <w:r w:rsidRPr="00D31DAB">
          <w:rPr>
            <w:noProof/>
            <w:webHidden/>
          </w:rPr>
          <w:fldChar w:fldCharType="begin"/>
        </w:r>
        <w:r w:rsidRPr="00D31DAB">
          <w:rPr>
            <w:noProof/>
            <w:webHidden/>
          </w:rPr>
          <w:instrText xml:space="preserve"> PAGEREF _Toc296197510 \h </w:instrText>
        </w:r>
        <w:r w:rsidRPr="00D31DAB">
          <w:rPr>
            <w:noProof/>
            <w:webHidden/>
          </w:rPr>
        </w:r>
        <w:r w:rsidRPr="00D31DAB">
          <w:rPr>
            <w:noProof/>
            <w:webHidden/>
          </w:rPr>
          <w:fldChar w:fldCharType="separate"/>
        </w:r>
        <w:r w:rsidRPr="00D31DAB">
          <w:rPr>
            <w:noProof/>
            <w:webHidden/>
          </w:rPr>
          <w:t>21</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11" w:history="1">
        <w:r w:rsidRPr="00D31DAB">
          <w:rPr>
            <w:rStyle w:val="Hyperlink"/>
            <w:noProof/>
          </w:rPr>
          <w:t>13.5</w:t>
        </w:r>
        <w:r w:rsidRPr="00791562">
          <w:rPr>
            <w:noProof/>
            <w:sz w:val="22"/>
            <w:lang w:val="en-US" w:eastAsia="en-US"/>
          </w:rPr>
          <w:tab/>
        </w:r>
        <w:r w:rsidRPr="00D31DAB">
          <w:rPr>
            <w:rStyle w:val="Hyperlink"/>
            <w:noProof/>
          </w:rPr>
          <w:t>Parametrit</w:t>
        </w:r>
        <w:r w:rsidRPr="00D31DAB">
          <w:rPr>
            <w:noProof/>
            <w:webHidden/>
          </w:rPr>
          <w:tab/>
        </w:r>
        <w:r w:rsidRPr="00D31DAB">
          <w:rPr>
            <w:noProof/>
            <w:webHidden/>
          </w:rPr>
          <w:fldChar w:fldCharType="begin"/>
        </w:r>
        <w:r w:rsidRPr="00D31DAB">
          <w:rPr>
            <w:noProof/>
            <w:webHidden/>
          </w:rPr>
          <w:instrText xml:space="preserve"> PAGEREF _Toc296197511 \h </w:instrText>
        </w:r>
        <w:r w:rsidRPr="00D31DAB">
          <w:rPr>
            <w:noProof/>
            <w:webHidden/>
          </w:rPr>
        </w:r>
        <w:r w:rsidRPr="00D31DAB">
          <w:rPr>
            <w:noProof/>
            <w:webHidden/>
          </w:rPr>
          <w:fldChar w:fldCharType="separate"/>
        </w:r>
        <w:r w:rsidRPr="00D31DAB">
          <w:rPr>
            <w:noProof/>
            <w:webHidden/>
          </w:rPr>
          <w:t>21</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512" w:history="1">
        <w:r w:rsidRPr="00D31DAB">
          <w:rPr>
            <w:rStyle w:val="Hyperlink"/>
            <w:noProof/>
          </w:rPr>
          <w:t>14</w:t>
        </w:r>
        <w:r w:rsidRPr="00791562">
          <w:rPr>
            <w:noProof/>
            <w:sz w:val="22"/>
            <w:lang w:val="en-US" w:eastAsia="en-US"/>
          </w:rPr>
          <w:tab/>
        </w:r>
        <w:r w:rsidRPr="00D31DAB">
          <w:rPr>
            <w:rStyle w:val="Hyperlink"/>
            <w:noProof/>
          </w:rPr>
          <w:t>Kehittäjille</w:t>
        </w:r>
        <w:r w:rsidRPr="00D31DAB">
          <w:rPr>
            <w:noProof/>
            <w:webHidden/>
          </w:rPr>
          <w:tab/>
        </w:r>
        <w:r w:rsidRPr="00D31DAB">
          <w:rPr>
            <w:noProof/>
            <w:webHidden/>
          </w:rPr>
          <w:fldChar w:fldCharType="begin"/>
        </w:r>
        <w:r w:rsidRPr="00D31DAB">
          <w:rPr>
            <w:noProof/>
            <w:webHidden/>
          </w:rPr>
          <w:instrText xml:space="preserve"> PAGEREF _Toc296197512 \h </w:instrText>
        </w:r>
        <w:r w:rsidRPr="00D31DAB">
          <w:rPr>
            <w:noProof/>
            <w:webHidden/>
          </w:rPr>
        </w:r>
        <w:r w:rsidRPr="00D31DAB">
          <w:rPr>
            <w:noProof/>
            <w:webHidden/>
          </w:rPr>
          <w:fldChar w:fldCharType="separate"/>
        </w:r>
        <w:r w:rsidRPr="00D31DAB">
          <w:rPr>
            <w:noProof/>
            <w:webHidden/>
          </w:rPr>
          <w:t>22</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13" w:history="1">
        <w:r w:rsidRPr="00D31DAB">
          <w:rPr>
            <w:rStyle w:val="Hyperlink"/>
            <w:noProof/>
          </w:rPr>
          <w:t>14.1</w:t>
        </w:r>
        <w:r w:rsidRPr="00791562">
          <w:rPr>
            <w:noProof/>
            <w:sz w:val="22"/>
            <w:lang w:val="en-US" w:eastAsia="en-US"/>
          </w:rPr>
          <w:tab/>
        </w:r>
        <w:r w:rsidRPr="00D31DAB">
          <w:rPr>
            <w:rStyle w:val="Hyperlink"/>
            <w:noProof/>
          </w:rPr>
          <w:t>Kipan kehitykseen hyödyllistä informaatiota :</w:t>
        </w:r>
        <w:r w:rsidRPr="00D31DAB">
          <w:rPr>
            <w:noProof/>
            <w:webHidden/>
          </w:rPr>
          <w:tab/>
        </w:r>
        <w:r w:rsidRPr="00D31DAB">
          <w:rPr>
            <w:noProof/>
            <w:webHidden/>
          </w:rPr>
          <w:fldChar w:fldCharType="begin"/>
        </w:r>
        <w:r w:rsidRPr="00D31DAB">
          <w:rPr>
            <w:noProof/>
            <w:webHidden/>
          </w:rPr>
          <w:instrText xml:space="preserve"> PAGEREF _Toc296197513 \h </w:instrText>
        </w:r>
        <w:r w:rsidRPr="00D31DAB">
          <w:rPr>
            <w:noProof/>
            <w:webHidden/>
          </w:rPr>
        </w:r>
        <w:r w:rsidRPr="00D31DAB">
          <w:rPr>
            <w:noProof/>
            <w:webHidden/>
          </w:rPr>
          <w:fldChar w:fldCharType="separate"/>
        </w:r>
        <w:r w:rsidRPr="00D31DAB">
          <w:rPr>
            <w:noProof/>
            <w:webHidden/>
          </w:rPr>
          <w:t>22</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14" w:history="1">
        <w:r w:rsidRPr="00D31DAB">
          <w:rPr>
            <w:rStyle w:val="Hyperlink"/>
            <w:noProof/>
          </w:rPr>
          <w:t>14.2</w:t>
        </w:r>
        <w:r w:rsidRPr="00791562">
          <w:rPr>
            <w:noProof/>
            <w:sz w:val="22"/>
            <w:lang w:val="en-US" w:eastAsia="en-US"/>
          </w:rPr>
          <w:tab/>
        </w:r>
        <w:r w:rsidRPr="00D31DAB">
          <w:rPr>
            <w:rStyle w:val="Hyperlink"/>
            <w:noProof/>
          </w:rPr>
          <w:t>Järjestelmän Hallinta - manage.py</w:t>
        </w:r>
        <w:r w:rsidRPr="00D31DAB">
          <w:rPr>
            <w:noProof/>
            <w:webHidden/>
          </w:rPr>
          <w:tab/>
        </w:r>
        <w:r w:rsidRPr="00D31DAB">
          <w:rPr>
            <w:noProof/>
            <w:webHidden/>
          </w:rPr>
          <w:fldChar w:fldCharType="begin"/>
        </w:r>
        <w:r w:rsidRPr="00D31DAB">
          <w:rPr>
            <w:noProof/>
            <w:webHidden/>
          </w:rPr>
          <w:instrText xml:space="preserve"> PAGEREF _Toc296197514 \h </w:instrText>
        </w:r>
        <w:r w:rsidRPr="00D31DAB">
          <w:rPr>
            <w:noProof/>
            <w:webHidden/>
          </w:rPr>
        </w:r>
        <w:r w:rsidRPr="00D31DAB">
          <w:rPr>
            <w:noProof/>
            <w:webHidden/>
          </w:rPr>
          <w:fldChar w:fldCharType="separate"/>
        </w:r>
        <w:r w:rsidRPr="00D31DAB">
          <w:rPr>
            <w:noProof/>
            <w:webHidden/>
          </w:rPr>
          <w:t>23</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15" w:history="1">
        <w:r w:rsidRPr="00D31DAB">
          <w:rPr>
            <w:rStyle w:val="Hyperlink"/>
            <w:noProof/>
          </w:rPr>
          <w:t>14.3</w:t>
        </w:r>
        <w:r w:rsidRPr="00791562">
          <w:rPr>
            <w:noProof/>
            <w:sz w:val="22"/>
            <w:lang w:val="en-US" w:eastAsia="en-US"/>
          </w:rPr>
          <w:tab/>
        </w:r>
        <w:r w:rsidRPr="00D31DAB">
          <w:rPr>
            <w:rStyle w:val="Hyperlink"/>
            <w:noProof/>
          </w:rPr>
          <w:t>Järjestelmän Asetukset - settings.py</w:t>
        </w:r>
        <w:r w:rsidRPr="00D31DAB">
          <w:rPr>
            <w:noProof/>
            <w:webHidden/>
          </w:rPr>
          <w:tab/>
        </w:r>
        <w:r w:rsidRPr="00D31DAB">
          <w:rPr>
            <w:noProof/>
            <w:webHidden/>
          </w:rPr>
          <w:fldChar w:fldCharType="begin"/>
        </w:r>
        <w:r w:rsidRPr="00D31DAB">
          <w:rPr>
            <w:noProof/>
            <w:webHidden/>
          </w:rPr>
          <w:instrText xml:space="preserve"> PAGEREF _Toc296197515 \h </w:instrText>
        </w:r>
        <w:r w:rsidRPr="00D31DAB">
          <w:rPr>
            <w:noProof/>
            <w:webHidden/>
          </w:rPr>
        </w:r>
        <w:r w:rsidRPr="00D31DAB">
          <w:rPr>
            <w:noProof/>
            <w:webHidden/>
          </w:rPr>
          <w:fldChar w:fldCharType="separate"/>
        </w:r>
        <w:r w:rsidRPr="00D31DAB">
          <w:rPr>
            <w:noProof/>
            <w:webHidden/>
          </w:rPr>
          <w:t>24</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16" w:history="1">
        <w:r w:rsidRPr="00D31DAB">
          <w:rPr>
            <w:rStyle w:val="Hyperlink"/>
            <w:noProof/>
          </w:rPr>
          <w:t>14.4</w:t>
        </w:r>
        <w:r w:rsidRPr="00791562">
          <w:rPr>
            <w:noProof/>
            <w:sz w:val="22"/>
            <w:lang w:val="en-US" w:eastAsia="en-US"/>
          </w:rPr>
          <w:tab/>
        </w:r>
        <w:r w:rsidRPr="00D31DAB">
          <w:rPr>
            <w:rStyle w:val="Hyperlink"/>
            <w:noProof/>
          </w:rPr>
          <w:t>Alkuperäinen skripti</w:t>
        </w:r>
        <w:r w:rsidRPr="00D31DAB">
          <w:rPr>
            <w:noProof/>
            <w:webHidden/>
          </w:rPr>
          <w:tab/>
        </w:r>
        <w:r w:rsidRPr="00D31DAB">
          <w:rPr>
            <w:noProof/>
            <w:webHidden/>
          </w:rPr>
          <w:fldChar w:fldCharType="begin"/>
        </w:r>
        <w:r w:rsidRPr="00D31DAB">
          <w:rPr>
            <w:noProof/>
            <w:webHidden/>
          </w:rPr>
          <w:instrText xml:space="preserve"> PAGEREF _Toc296197516 \h </w:instrText>
        </w:r>
        <w:r w:rsidRPr="00D31DAB">
          <w:rPr>
            <w:noProof/>
            <w:webHidden/>
          </w:rPr>
        </w:r>
        <w:r w:rsidRPr="00D31DAB">
          <w:rPr>
            <w:noProof/>
            <w:webHidden/>
          </w:rPr>
          <w:fldChar w:fldCharType="separate"/>
        </w:r>
        <w:r w:rsidRPr="00D31DAB">
          <w:rPr>
            <w:noProof/>
            <w:webHidden/>
          </w:rPr>
          <w:t>24</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517" w:history="1">
        <w:r w:rsidRPr="00D31DAB">
          <w:rPr>
            <w:rStyle w:val="Hyperlink"/>
            <w:noProof/>
          </w:rPr>
          <w:t>15</w:t>
        </w:r>
        <w:r w:rsidRPr="00791562">
          <w:rPr>
            <w:noProof/>
            <w:sz w:val="22"/>
            <w:lang w:val="en-US" w:eastAsia="en-US"/>
          </w:rPr>
          <w:tab/>
        </w:r>
        <w:r w:rsidRPr="00D31DAB">
          <w:rPr>
            <w:rStyle w:val="Hyperlink"/>
            <w:noProof/>
          </w:rPr>
          <w:t>Selitykset lähdekooditiedostoista ja hakemistoista:</w:t>
        </w:r>
        <w:r w:rsidRPr="00D31DAB">
          <w:rPr>
            <w:noProof/>
            <w:webHidden/>
          </w:rPr>
          <w:tab/>
        </w:r>
        <w:r w:rsidRPr="00D31DAB">
          <w:rPr>
            <w:noProof/>
            <w:webHidden/>
          </w:rPr>
          <w:fldChar w:fldCharType="begin"/>
        </w:r>
        <w:r w:rsidRPr="00D31DAB">
          <w:rPr>
            <w:noProof/>
            <w:webHidden/>
          </w:rPr>
          <w:instrText xml:space="preserve"> PAGEREF _Toc296197517 \h </w:instrText>
        </w:r>
        <w:r w:rsidRPr="00D31DAB">
          <w:rPr>
            <w:noProof/>
            <w:webHidden/>
          </w:rPr>
        </w:r>
        <w:r w:rsidRPr="00D31DAB">
          <w:rPr>
            <w:noProof/>
            <w:webHidden/>
          </w:rPr>
          <w:fldChar w:fldCharType="separate"/>
        </w:r>
        <w:r w:rsidRPr="00D31DAB">
          <w:rPr>
            <w:noProof/>
            <w:webHidden/>
          </w:rPr>
          <w:t>25</w:t>
        </w:r>
        <w:r w:rsidRPr="00D31DAB">
          <w:rPr>
            <w:noProof/>
            <w:webHidden/>
          </w:rPr>
          <w:fldChar w:fldCharType="end"/>
        </w:r>
      </w:hyperlink>
    </w:p>
    <w:p w:rsidR="00A26E11" w:rsidRPr="00791562" w:rsidRDefault="00A26E11">
      <w:pPr>
        <w:pStyle w:val="TOC2"/>
        <w:tabs>
          <w:tab w:val="left" w:pos="1701"/>
        </w:tabs>
        <w:rPr>
          <w:noProof/>
          <w:sz w:val="22"/>
          <w:lang w:val="en-US" w:eastAsia="en-US"/>
        </w:rPr>
      </w:pPr>
      <w:hyperlink w:anchor="_Toc296197518" w:history="1">
        <w:r w:rsidRPr="00D31DAB">
          <w:rPr>
            <w:rStyle w:val="Hyperlink"/>
            <w:noProof/>
          </w:rPr>
          <w:t>15.1</w:t>
        </w:r>
        <w:r w:rsidRPr="00791562">
          <w:rPr>
            <w:noProof/>
            <w:sz w:val="22"/>
            <w:lang w:val="en-US" w:eastAsia="en-US"/>
          </w:rPr>
          <w:tab/>
        </w:r>
        <w:r w:rsidRPr="00D31DAB">
          <w:rPr>
            <w:rStyle w:val="Hyperlink"/>
            <w:noProof/>
          </w:rPr>
          <w:t>Laskentakaavat</w:t>
        </w:r>
        <w:r w:rsidRPr="00D31DAB">
          <w:rPr>
            <w:noProof/>
            <w:webHidden/>
          </w:rPr>
          <w:tab/>
        </w:r>
        <w:r w:rsidRPr="00D31DAB">
          <w:rPr>
            <w:noProof/>
            <w:webHidden/>
          </w:rPr>
          <w:fldChar w:fldCharType="begin"/>
        </w:r>
        <w:r w:rsidRPr="00D31DAB">
          <w:rPr>
            <w:noProof/>
            <w:webHidden/>
          </w:rPr>
          <w:instrText xml:space="preserve"> PAGEREF _Toc296197518 \h </w:instrText>
        </w:r>
        <w:r w:rsidRPr="00D31DAB">
          <w:rPr>
            <w:noProof/>
            <w:webHidden/>
          </w:rPr>
        </w:r>
        <w:r w:rsidRPr="00D31DAB">
          <w:rPr>
            <w:noProof/>
            <w:webHidden/>
          </w:rPr>
          <w:fldChar w:fldCharType="separate"/>
        </w:r>
        <w:r w:rsidRPr="00D31DAB">
          <w:rPr>
            <w:noProof/>
            <w:webHidden/>
          </w:rPr>
          <w:t>27</w:t>
        </w:r>
        <w:r w:rsidRPr="00D31DAB">
          <w:rPr>
            <w:noProof/>
            <w:webHidden/>
          </w:rPr>
          <w:fldChar w:fldCharType="end"/>
        </w:r>
      </w:hyperlink>
    </w:p>
    <w:p w:rsidR="00A26E11" w:rsidRPr="00791562" w:rsidRDefault="00A26E11">
      <w:pPr>
        <w:pStyle w:val="TOC1"/>
        <w:tabs>
          <w:tab w:val="left" w:pos="567"/>
        </w:tabs>
        <w:rPr>
          <w:noProof/>
          <w:sz w:val="22"/>
          <w:lang w:val="en-US" w:eastAsia="en-US"/>
        </w:rPr>
      </w:pPr>
      <w:hyperlink w:anchor="_Toc296197519" w:history="1">
        <w:r w:rsidRPr="00D31DAB">
          <w:rPr>
            <w:rStyle w:val="Hyperlink"/>
            <w:noProof/>
          </w:rPr>
          <w:t>16</w:t>
        </w:r>
        <w:r w:rsidRPr="00791562">
          <w:rPr>
            <w:noProof/>
            <w:sz w:val="22"/>
            <w:lang w:val="en-US" w:eastAsia="en-US"/>
          </w:rPr>
          <w:tab/>
        </w:r>
        <w:r w:rsidRPr="00D31DAB">
          <w:rPr>
            <w:rStyle w:val="Hyperlink"/>
            <w:noProof/>
          </w:rPr>
          <w:t>Linkit ja materiaalia</w:t>
        </w:r>
        <w:r w:rsidRPr="00D31DAB">
          <w:rPr>
            <w:noProof/>
            <w:webHidden/>
          </w:rPr>
          <w:tab/>
        </w:r>
        <w:r w:rsidRPr="00D31DAB">
          <w:rPr>
            <w:noProof/>
            <w:webHidden/>
          </w:rPr>
          <w:fldChar w:fldCharType="begin"/>
        </w:r>
        <w:r w:rsidRPr="00D31DAB">
          <w:rPr>
            <w:noProof/>
            <w:webHidden/>
          </w:rPr>
          <w:instrText xml:space="preserve"> PAGEREF _Toc296197519 \h </w:instrText>
        </w:r>
        <w:r w:rsidRPr="00D31DAB">
          <w:rPr>
            <w:noProof/>
            <w:webHidden/>
          </w:rPr>
        </w:r>
        <w:r w:rsidRPr="00D31DAB">
          <w:rPr>
            <w:noProof/>
            <w:webHidden/>
          </w:rPr>
          <w:fldChar w:fldCharType="separate"/>
        </w:r>
        <w:r w:rsidRPr="00D31DAB">
          <w:rPr>
            <w:noProof/>
            <w:webHidden/>
          </w:rPr>
          <w:t>28</w:t>
        </w:r>
        <w:r w:rsidRPr="00D31DAB">
          <w:rPr>
            <w:noProof/>
            <w:webHidden/>
          </w:rPr>
          <w:fldChar w:fldCharType="end"/>
        </w:r>
      </w:hyperlink>
    </w:p>
    <w:p w:rsidR="00A87ADC" w:rsidRPr="00D31DAB" w:rsidRDefault="00F128DC" w:rsidP="00DF6C8B">
      <w:pPr>
        <w:spacing w:line="360" w:lineRule="auto"/>
      </w:pPr>
      <w:r w:rsidRPr="00D31DAB">
        <w:fldChar w:fldCharType="end"/>
      </w:r>
    </w:p>
    <w:p w:rsidR="007B039A" w:rsidRPr="00D31DAB" w:rsidRDefault="007B039A" w:rsidP="00A87ADC"/>
    <w:p w:rsidR="006B63C5" w:rsidRPr="00D31DAB" w:rsidRDefault="006B63C5" w:rsidP="00A87ADC"/>
    <w:p w:rsidR="00584315" w:rsidRPr="00D31DAB" w:rsidRDefault="00584315" w:rsidP="00A87ADC">
      <w:pPr>
        <w:sectPr w:rsidR="00584315" w:rsidRPr="00D31DAB" w:rsidSect="00EB6D35">
          <w:headerReference w:type="default" r:id="rId13"/>
          <w:pgSz w:w="11906" w:h="16838" w:code="9"/>
          <w:pgMar w:top="567" w:right="1134" w:bottom="794" w:left="1134" w:header="567" w:footer="0" w:gutter="0"/>
          <w:cols w:space="708"/>
        </w:sectPr>
      </w:pPr>
    </w:p>
    <w:p w:rsidR="00512DC4" w:rsidRPr="00D31DAB" w:rsidRDefault="00F15946" w:rsidP="00512DC4">
      <w:pPr>
        <w:pStyle w:val="Heading1"/>
      </w:pPr>
      <w:bookmarkStart w:id="2" w:name="_Toc296197450"/>
      <w:r w:rsidRPr="00D31DAB">
        <w:lastRenderedPageBreak/>
        <w:t>Näin pääset alkuun</w:t>
      </w:r>
      <w:bookmarkEnd w:id="2"/>
    </w:p>
    <w:p w:rsidR="00416008" w:rsidRPr="00D31DAB" w:rsidRDefault="00416008" w:rsidP="00416008">
      <w:pPr>
        <w:rPr>
          <w:lang w:eastAsia="fi-FI"/>
        </w:rPr>
      </w:pPr>
    </w:p>
    <w:p w:rsidR="00416008" w:rsidRPr="00D31DAB" w:rsidRDefault="00F15946" w:rsidP="00416008">
      <w:pPr>
        <w:rPr>
          <w:lang w:eastAsia="fi-FI"/>
        </w:rPr>
      </w:pPr>
      <w:r w:rsidRPr="00D31DAB">
        <w:rPr>
          <w:lang w:eastAsia="fi-FI"/>
        </w:rPr>
        <w:t xml:space="preserve">Tervetuloa tutustumaan </w:t>
      </w:r>
      <w:r w:rsidR="00A82D48" w:rsidRPr="00D31DAB">
        <w:rPr>
          <w:lang w:eastAsia="fi-FI"/>
        </w:rPr>
        <w:t xml:space="preserve">2010-luvun </w:t>
      </w:r>
      <w:r w:rsidRPr="00D31DAB">
        <w:rPr>
          <w:lang w:eastAsia="fi-FI"/>
        </w:rPr>
        <w:t>partiotaitokilpailujen tuloslaskentaohjelmistoon. Mikäli olet uusi Kipa</w:t>
      </w:r>
      <w:r w:rsidR="00A82D48" w:rsidRPr="00D31DAB">
        <w:rPr>
          <w:lang w:eastAsia="fi-FI"/>
        </w:rPr>
        <w:t>lle kokonaisuudessan suosittelemme</w:t>
      </w:r>
      <w:r w:rsidRPr="00D31DAB">
        <w:rPr>
          <w:lang w:eastAsia="fi-FI"/>
        </w:rPr>
        <w:t xml:space="preserve"> lukemaan vähintään kohdat asennus sekä tehtävien määritys.</w:t>
      </w:r>
    </w:p>
    <w:p w:rsidR="00F15946" w:rsidRPr="00D31DAB" w:rsidRDefault="00F15946" w:rsidP="00416008">
      <w:pPr>
        <w:rPr>
          <w:lang w:eastAsia="fi-FI"/>
        </w:rPr>
      </w:pPr>
    </w:p>
    <w:p w:rsidR="00F15946" w:rsidRPr="00D31DAB" w:rsidRDefault="00F15946" w:rsidP="00416008">
      <w:pPr>
        <w:rPr>
          <w:lang w:eastAsia="fi-FI"/>
        </w:rPr>
      </w:pPr>
      <w:r w:rsidRPr="00D31DAB">
        <w:rPr>
          <w:lang w:eastAsia="fi-FI"/>
        </w:rPr>
        <w:t xml:space="preserve">Monet toiminnallisuudet ovat intuitiivisia ja ne on helppo päätellä, toisaalta monessa paikassa voi olla apua lukea tämä ohje kattavasti läpi, erityisesti tehtävien </w:t>
      </w:r>
      <w:r w:rsidR="00A82D48" w:rsidRPr="00D31DAB">
        <w:rPr>
          <w:lang w:eastAsia="fi-FI"/>
        </w:rPr>
        <w:t xml:space="preserve">määritys </w:t>
      </w:r>
      <w:r w:rsidRPr="00D31DAB">
        <w:rPr>
          <w:lang w:eastAsia="fi-FI"/>
        </w:rPr>
        <w:t>menee jouhevammin, mikäli malttaa tutustua dokumentaatioon ensin. Kipa tarjoaa monipuolisen tavan toteuttaa laskentaa ja moni asia voidaan laskea helpommin koneellisesti, mitä aiemmin on laskettu käsin.</w:t>
      </w:r>
    </w:p>
    <w:p w:rsidR="00F15946" w:rsidRPr="00D31DAB" w:rsidRDefault="00F15946" w:rsidP="00416008">
      <w:pPr>
        <w:rPr>
          <w:lang w:eastAsia="fi-FI"/>
        </w:rPr>
      </w:pPr>
    </w:p>
    <w:p w:rsidR="00F15946" w:rsidRPr="00D31DAB" w:rsidRDefault="00F15946" w:rsidP="00416008">
      <w:pPr>
        <w:rPr>
          <w:lang w:eastAsia="fi-FI"/>
        </w:rPr>
      </w:pPr>
      <w:r w:rsidRPr="00D31DAB">
        <w:rPr>
          <w:lang w:eastAsia="fi-FI"/>
        </w:rPr>
        <w:t>Riemukkaita laskentahetkiä!</w:t>
      </w:r>
    </w:p>
    <w:p w:rsidR="00F15946" w:rsidRPr="00D31DAB" w:rsidRDefault="00F15946" w:rsidP="00416008">
      <w:pPr>
        <w:rPr>
          <w:lang w:eastAsia="fi-FI"/>
        </w:rPr>
      </w:pPr>
    </w:p>
    <w:p w:rsidR="00512DC4" w:rsidRPr="00D31DAB" w:rsidRDefault="00512DC4" w:rsidP="00512DC4">
      <w:pPr>
        <w:rPr>
          <w:lang w:eastAsia="fi-FI"/>
        </w:rPr>
      </w:pPr>
    </w:p>
    <w:p w:rsidR="007954A3" w:rsidRPr="00D31DAB" w:rsidRDefault="007954A3" w:rsidP="007954A3">
      <w:pPr>
        <w:pStyle w:val="Heading1"/>
        <w:rPr>
          <w:rStyle w:val="Tyyli10pt"/>
        </w:rPr>
      </w:pPr>
      <w:bookmarkStart w:id="3" w:name="_Toc296197451"/>
      <w:r w:rsidRPr="00D31DAB">
        <w:rPr>
          <w:rStyle w:val="Tyyli10pt"/>
        </w:rPr>
        <w:t>Mikä on Kipa ja mitä sillä voi tehdä</w:t>
      </w:r>
      <w:bookmarkEnd w:id="3"/>
    </w:p>
    <w:p w:rsidR="007954A3" w:rsidRPr="00D31DAB" w:rsidRDefault="007954A3" w:rsidP="007954A3">
      <w:pPr>
        <w:rPr>
          <w:lang w:eastAsia="fi-FI"/>
        </w:rPr>
      </w:pPr>
    </w:p>
    <w:p w:rsidR="007954A3" w:rsidRPr="00D31DAB" w:rsidRDefault="007954A3" w:rsidP="007954A3">
      <w:pPr>
        <w:pStyle w:val="Heading2"/>
      </w:pPr>
      <w:bookmarkStart w:id="4" w:name="_Toc296197452"/>
      <w:r w:rsidRPr="00D31DAB">
        <w:t>Yleistä</w:t>
      </w:r>
      <w:bookmarkEnd w:id="4"/>
    </w:p>
    <w:p w:rsidR="00BD1867" w:rsidRDefault="00BD1867" w:rsidP="00BD1867">
      <w:pPr>
        <w:rPr>
          <w:lang w:eastAsia="fi-FI"/>
        </w:rPr>
      </w:pPr>
    </w:p>
    <w:p w:rsidR="00BD1867" w:rsidRDefault="00BD1867" w:rsidP="00BD1867">
      <w:pPr>
        <w:rPr>
          <w:lang w:eastAsia="fi-FI"/>
        </w:rPr>
      </w:pPr>
      <w:r>
        <w:rPr>
          <w:lang w:eastAsia="fi-FI"/>
        </w:rPr>
        <w:t>Kisapalvelu - Kipa</w:t>
      </w:r>
    </w:p>
    <w:p w:rsidR="00BD1867" w:rsidRDefault="00BD1867" w:rsidP="00BD1867">
      <w:pPr>
        <w:rPr>
          <w:lang w:eastAsia="fi-FI"/>
        </w:rPr>
      </w:pPr>
    </w:p>
    <w:p w:rsidR="00BD1867" w:rsidRDefault="00BD1867" w:rsidP="00BD1867">
      <w:pPr>
        <w:rPr>
          <w:lang w:eastAsia="fi-FI"/>
        </w:rPr>
      </w:pPr>
      <w:r>
        <w:rPr>
          <w:lang w:eastAsia="fi-FI"/>
        </w:rPr>
        <w:t>Kipa eli Kisapalvelu on Partiokilpailujen tuloslaskentaa helpottamaan tehty ohjelmisto. Kipa on helppokäyttäinen ja se on vapaasti levitettävissä sekä muokattavissa. Ohjelmisto kehittyy edelleen joten tarkista aina uusimman version saatavuus.</w:t>
      </w:r>
    </w:p>
    <w:p w:rsidR="007954A3" w:rsidRPr="00D31DAB" w:rsidRDefault="007954A3" w:rsidP="007954A3">
      <w:pPr>
        <w:rPr>
          <w:lang w:eastAsia="fi-FI"/>
        </w:rPr>
      </w:pPr>
    </w:p>
    <w:p w:rsidR="007954A3" w:rsidRPr="00D31DAB" w:rsidRDefault="007954A3" w:rsidP="007954A3">
      <w:pPr>
        <w:rPr>
          <w:lang w:eastAsia="fi-FI"/>
        </w:rPr>
      </w:pPr>
    </w:p>
    <w:p w:rsidR="007954A3" w:rsidRPr="00D31DAB" w:rsidRDefault="007954A3" w:rsidP="007954A3">
      <w:pPr>
        <w:pStyle w:val="Heading2"/>
      </w:pPr>
      <w:bookmarkStart w:id="5" w:name="_Toc296197453"/>
      <w:r w:rsidRPr="00D31DAB">
        <w:t>Ominaisuudet</w:t>
      </w:r>
      <w:bookmarkEnd w:id="5"/>
    </w:p>
    <w:p w:rsidR="007954A3" w:rsidRPr="00D31DAB" w:rsidRDefault="007954A3" w:rsidP="007954A3">
      <w:pPr>
        <w:rPr>
          <w:lang w:eastAsia="fi-FI"/>
        </w:rPr>
      </w:pPr>
    </w:p>
    <w:tbl>
      <w:tblPr>
        <w:tblW w:w="0" w:type="auto"/>
        <w:tblBorders>
          <w:top w:val="single" w:sz="8" w:space="0" w:color="000000"/>
          <w:bottom w:val="single" w:sz="8" w:space="0" w:color="000000"/>
        </w:tblBorders>
        <w:tblLook w:val="04A0" w:firstRow="1" w:lastRow="0" w:firstColumn="1" w:lastColumn="0" w:noHBand="0" w:noVBand="1"/>
      </w:tblPr>
      <w:tblGrid>
        <w:gridCol w:w="3369"/>
        <w:gridCol w:w="4359"/>
        <w:gridCol w:w="236"/>
        <w:gridCol w:w="2457"/>
      </w:tblGrid>
      <w:tr w:rsidR="00791562" w:rsidRPr="00D31DAB" w:rsidTr="00791562">
        <w:tc>
          <w:tcPr>
            <w:tcW w:w="3369" w:type="dxa"/>
            <w:tcBorders>
              <w:top w:val="single" w:sz="8" w:space="0" w:color="000000"/>
              <w:bottom w:val="single" w:sz="8" w:space="0" w:color="000000"/>
            </w:tcBorders>
            <w:shd w:val="clear" w:color="auto" w:fill="auto"/>
          </w:tcPr>
          <w:p w:rsidR="007954A3" w:rsidRPr="00791562" w:rsidRDefault="007954A3" w:rsidP="007954A3">
            <w:pPr>
              <w:rPr>
                <w:b/>
                <w:bCs/>
                <w:color w:val="000000"/>
                <w:lang w:eastAsia="fi-FI"/>
              </w:rPr>
            </w:pPr>
            <w:r w:rsidRPr="00791562">
              <w:rPr>
                <w:b/>
                <w:bCs/>
                <w:color w:val="000000"/>
                <w:lang w:eastAsia="fi-FI"/>
              </w:rPr>
              <w:t>Ominaisuus</w:t>
            </w:r>
          </w:p>
        </w:tc>
        <w:tc>
          <w:tcPr>
            <w:tcW w:w="4359" w:type="dxa"/>
            <w:tcBorders>
              <w:top w:val="single" w:sz="8" w:space="0" w:color="000000"/>
              <w:bottom w:val="single" w:sz="8" w:space="0" w:color="000000"/>
            </w:tcBorders>
            <w:shd w:val="clear" w:color="auto" w:fill="auto"/>
          </w:tcPr>
          <w:p w:rsidR="007954A3" w:rsidRPr="00791562" w:rsidRDefault="007954A3" w:rsidP="007954A3">
            <w:pPr>
              <w:rPr>
                <w:b/>
                <w:bCs/>
                <w:color w:val="000000"/>
                <w:lang w:eastAsia="fi-FI"/>
              </w:rPr>
            </w:pPr>
            <w:r w:rsidRPr="00791562">
              <w:rPr>
                <w:b/>
                <w:bCs/>
                <w:color w:val="000000"/>
                <w:lang w:eastAsia="fi-FI"/>
              </w:rPr>
              <w:t>Kuvaus</w:t>
            </w:r>
          </w:p>
        </w:tc>
        <w:tc>
          <w:tcPr>
            <w:tcW w:w="236" w:type="dxa"/>
            <w:tcBorders>
              <w:top w:val="single" w:sz="8" w:space="0" w:color="000000"/>
              <w:bottom w:val="single" w:sz="8" w:space="0" w:color="000000"/>
            </w:tcBorders>
            <w:shd w:val="clear" w:color="auto" w:fill="auto"/>
          </w:tcPr>
          <w:p w:rsidR="007954A3" w:rsidRPr="00791562" w:rsidRDefault="007954A3" w:rsidP="007954A3">
            <w:pPr>
              <w:rPr>
                <w:b/>
                <w:bCs/>
                <w:color w:val="000000"/>
                <w:lang w:eastAsia="fi-FI"/>
              </w:rPr>
            </w:pPr>
          </w:p>
        </w:tc>
        <w:tc>
          <w:tcPr>
            <w:tcW w:w="2457" w:type="dxa"/>
            <w:tcBorders>
              <w:top w:val="single" w:sz="8" w:space="0" w:color="000000"/>
              <w:bottom w:val="single" w:sz="8" w:space="0" w:color="000000"/>
            </w:tcBorders>
            <w:shd w:val="clear" w:color="auto" w:fill="auto"/>
          </w:tcPr>
          <w:p w:rsidR="007954A3" w:rsidRPr="00791562" w:rsidRDefault="007954A3" w:rsidP="007954A3">
            <w:pPr>
              <w:rPr>
                <w:b/>
                <w:bCs/>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Selainkäyttö</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Kisatoimistossa koneet joilta tuloksia syötetään ei vaadi ohjelmien asentamista, Kipaa voi käyttää Internet selaimella</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r w:rsidRPr="00791562">
              <w:rPr>
                <w:b/>
                <w:bCs/>
                <w:color w:val="000000"/>
                <w:lang w:eastAsia="fi-FI"/>
              </w:rPr>
              <w:t>Monen käyttäjän tuki</w:t>
            </w:r>
          </w:p>
        </w:tc>
        <w:tc>
          <w:tcPr>
            <w:tcW w:w="4359" w:type="dxa"/>
            <w:shd w:val="clear" w:color="auto" w:fill="auto"/>
          </w:tcPr>
          <w:p w:rsidR="007954A3" w:rsidRPr="00791562" w:rsidRDefault="00124643" w:rsidP="007954A3">
            <w:pPr>
              <w:rPr>
                <w:color w:val="000000"/>
                <w:lang w:eastAsia="fi-FI"/>
              </w:rPr>
            </w:pPr>
            <w:r w:rsidRPr="00791562">
              <w:rPr>
                <w:color w:val="000000"/>
                <w:lang w:eastAsia="fi-FI"/>
              </w:rPr>
              <w:t>Kisatoimistossa voi syöttää usealla koneilla esimerkiksi eri sarjoja tai eri tehtäviä</w:t>
            </w: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Tuomarineuvosto funktio</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Lasketun tuloksen voi korvata ”kovalla arvolla” jos laskettu tulos ei jostain syystä kelpaa</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r w:rsidRPr="00791562">
              <w:rPr>
                <w:b/>
                <w:bCs/>
                <w:color w:val="000000"/>
                <w:lang w:eastAsia="fi-FI"/>
              </w:rPr>
              <w:t>Tulokset Exceliin</w:t>
            </w:r>
          </w:p>
        </w:tc>
        <w:tc>
          <w:tcPr>
            <w:tcW w:w="4359" w:type="dxa"/>
            <w:shd w:val="clear" w:color="auto" w:fill="auto"/>
          </w:tcPr>
          <w:p w:rsidR="007954A3" w:rsidRPr="00791562" w:rsidRDefault="00124643" w:rsidP="007954A3">
            <w:pPr>
              <w:rPr>
                <w:color w:val="000000"/>
                <w:lang w:eastAsia="fi-FI"/>
              </w:rPr>
            </w:pPr>
            <w:r w:rsidRPr="00791562">
              <w:rPr>
                <w:color w:val="000000"/>
                <w:lang w:eastAsia="fi-FI"/>
              </w:rPr>
              <w:t>Tulokset saa ulos CSV tiedostona joka helpottaa printtien yms. Tekemistä</w:t>
            </w: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Monta yhtäaikaista kilpailua</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Yhdelle palvelimille voidaan asentaa käytännössä ääretön määrä kilpailuja joita voivat muut koneet käyttää</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r w:rsidRPr="00791562">
              <w:rPr>
                <w:b/>
                <w:bCs/>
                <w:color w:val="000000"/>
                <w:lang w:eastAsia="fi-FI"/>
              </w:rPr>
              <w:t>Tulosten syöttö kahteen kertaan</w:t>
            </w:r>
          </w:p>
        </w:tc>
        <w:tc>
          <w:tcPr>
            <w:tcW w:w="4359" w:type="dxa"/>
            <w:shd w:val="clear" w:color="auto" w:fill="auto"/>
          </w:tcPr>
          <w:p w:rsidR="007954A3" w:rsidRPr="00791562" w:rsidRDefault="00124643" w:rsidP="007954A3">
            <w:pPr>
              <w:rPr>
                <w:color w:val="000000"/>
                <w:lang w:eastAsia="fi-FI"/>
              </w:rPr>
            </w:pPr>
            <w:r w:rsidRPr="00791562">
              <w:rPr>
                <w:color w:val="000000"/>
                <w:lang w:eastAsia="fi-FI"/>
              </w:rPr>
              <w:t>Erityisesti SM-kilpailuita varten toteutettu ominaisuus jolla voidaan eliminoida kirjoitusvirheiden vaikutus</w:t>
            </w: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Tuloslaskennen tilanne näkymä</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Graafinen näkymä joka helpottaa Kisatoimiston tai Kisanjohdon hahmottamista, miten tulostenlaskenta ja tarkastus etenee.</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r w:rsidRPr="00791562">
              <w:rPr>
                <w:b/>
                <w:bCs/>
                <w:color w:val="000000"/>
                <w:lang w:eastAsia="fi-FI"/>
              </w:rPr>
              <w:t>Ilmainen, Vapaasti kehitettävä</w:t>
            </w:r>
          </w:p>
        </w:tc>
        <w:tc>
          <w:tcPr>
            <w:tcW w:w="4359" w:type="dxa"/>
            <w:shd w:val="clear" w:color="auto" w:fill="auto"/>
          </w:tcPr>
          <w:p w:rsidR="007954A3" w:rsidRPr="00791562" w:rsidRDefault="00124643" w:rsidP="007954A3">
            <w:pPr>
              <w:rPr>
                <w:color w:val="000000"/>
                <w:lang w:eastAsia="fi-FI"/>
              </w:rPr>
            </w:pPr>
            <w:r w:rsidRPr="00791562">
              <w:rPr>
                <w:color w:val="000000"/>
                <w:lang w:eastAsia="fi-FI"/>
              </w:rPr>
              <w:t>Kipaa saa vapaasti levittää ja muokata kunhan edelleen kehitetyt versiot ovat vapaasti saatavilla myös muille</w:t>
            </w: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Vapaa kaava</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Tehtävän kaava voidaan määrittää matemaattisesti lähes millaiseksi tahansa</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r w:rsidRPr="00791562">
              <w:rPr>
                <w:b/>
                <w:bCs/>
                <w:color w:val="000000"/>
                <w:lang w:eastAsia="fi-FI"/>
              </w:rPr>
              <w:t xml:space="preserve">Valmiit </w:t>
            </w:r>
            <w:r w:rsidR="00124643" w:rsidRPr="00791562">
              <w:rPr>
                <w:b/>
                <w:bCs/>
                <w:color w:val="000000"/>
                <w:lang w:eastAsia="fi-FI"/>
              </w:rPr>
              <w:t>tehtävä</w:t>
            </w:r>
            <w:r w:rsidRPr="00791562">
              <w:rPr>
                <w:b/>
                <w:bCs/>
                <w:color w:val="000000"/>
                <w:lang w:eastAsia="fi-FI"/>
              </w:rPr>
              <w:t>mallit</w:t>
            </w:r>
          </w:p>
        </w:tc>
        <w:tc>
          <w:tcPr>
            <w:tcW w:w="4359" w:type="dxa"/>
            <w:shd w:val="clear" w:color="auto" w:fill="auto"/>
          </w:tcPr>
          <w:p w:rsidR="007954A3" w:rsidRPr="00791562" w:rsidRDefault="00124643" w:rsidP="007954A3">
            <w:pPr>
              <w:rPr>
                <w:color w:val="000000"/>
                <w:lang w:eastAsia="fi-FI"/>
              </w:rPr>
            </w:pPr>
            <w:r w:rsidRPr="00791562">
              <w:rPr>
                <w:color w:val="000000"/>
                <w:lang w:eastAsia="fi-FI"/>
              </w:rPr>
              <w:t>Yleisimpiä tehtäviä kuten suorasumma, interpolointi tai aikaväli varten on valmiit pohjat jotka nopeuttavat käyttöä.</w:t>
            </w: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Tehtävien kopiointi</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Sarjasta toiseen tai sarjan sisällä tehtävien kopiointi</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r w:rsidRPr="00791562">
              <w:rPr>
                <w:b/>
                <w:bCs/>
                <w:color w:val="000000"/>
                <w:lang w:eastAsia="fi-FI"/>
              </w:rPr>
              <w:t>Windows ja Linux palvelin tuki</w:t>
            </w:r>
          </w:p>
        </w:tc>
        <w:tc>
          <w:tcPr>
            <w:tcW w:w="4359" w:type="dxa"/>
            <w:shd w:val="clear" w:color="auto" w:fill="auto"/>
          </w:tcPr>
          <w:p w:rsidR="007954A3" w:rsidRPr="00791562" w:rsidRDefault="00124643" w:rsidP="007954A3">
            <w:pPr>
              <w:rPr>
                <w:color w:val="000000"/>
                <w:lang w:eastAsia="fi-FI"/>
              </w:rPr>
            </w:pPr>
            <w:r w:rsidRPr="00791562">
              <w:rPr>
                <w:color w:val="000000"/>
                <w:lang w:eastAsia="fi-FI"/>
              </w:rPr>
              <w:t>Palvelin voidaan asentaa sekä Windows &amp; Linux koneille, myös pilotoitu OS X koneille.</w:t>
            </w: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Varmuuskopiointi</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Kilpailun tulokset voidaan tuoda .xml varmuuskopiona tai siirtää toiselle koneelle</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124643" w:rsidP="007954A3">
            <w:pPr>
              <w:rPr>
                <w:b/>
                <w:bCs/>
                <w:color w:val="000000"/>
                <w:lang w:eastAsia="fi-FI"/>
              </w:rPr>
            </w:pPr>
            <w:r w:rsidRPr="00791562">
              <w:rPr>
                <w:b/>
                <w:bCs/>
                <w:color w:val="000000"/>
                <w:lang w:eastAsia="fi-FI"/>
              </w:rPr>
              <w:t>Tasapisteissä määräävät tehtävät</w:t>
            </w:r>
          </w:p>
        </w:tc>
        <w:tc>
          <w:tcPr>
            <w:tcW w:w="4359" w:type="dxa"/>
            <w:shd w:val="clear" w:color="auto" w:fill="auto"/>
          </w:tcPr>
          <w:p w:rsidR="007954A3" w:rsidRPr="00791562" w:rsidRDefault="00124643" w:rsidP="007954A3">
            <w:pPr>
              <w:rPr>
                <w:color w:val="000000"/>
                <w:lang w:eastAsia="fi-FI"/>
              </w:rPr>
            </w:pPr>
            <w:r w:rsidRPr="00791562">
              <w:rPr>
                <w:color w:val="000000"/>
                <w:lang w:eastAsia="fi-FI"/>
              </w:rPr>
              <w:t>Jos tulokset ovat identtiset vartioiden välillä voidaan määritellä mitkä tehtävät ratkaisevat voittajan.</w:t>
            </w: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p>
        </w:tc>
        <w:tc>
          <w:tcPr>
            <w:tcW w:w="4359" w:type="dxa"/>
            <w:tcBorders>
              <w:left w:val="nil"/>
              <w:right w:val="nil"/>
            </w:tcBorders>
            <w:shd w:val="clear" w:color="auto" w:fill="C0C0C0"/>
          </w:tcPr>
          <w:p w:rsidR="007954A3" w:rsidRPr="00791562" w:rsidRDefault="007954A3" w:rsidP="007954A3">
            <w:pPr>
              <w:rPr>
                <w:color w:val="000000"/>
                <w:lang w:eastAsia="fi-FI"/>
              </w:rPr>
            </w:pP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p>
        </w:tc>
        <w:tc>
          <w:tcPr>
            <w:tcW w:w="4359" w:type="dxa"/>
            <w:shd w:val="clear" w:color="auto" w:fill="auto"/>
          </w:tcPr>
          <w:p w:rsidR="007954A3" w:rsidRPr="00791562" w:rsidRDefault="007954A3" w:rsidP="007954A3">
            <w:pPr>
              <w:rPr>
                <w:color w:val="000000"/>
                <w:lang w:eastAsia="fi-FI"/>
              </w:rPr>
            </w:pP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p>
        </w:tc>
        <w:tc>
          <w:tcPr>
            <w:tcW w:w="4359" w:type="dxa"/>
            <w:tcBorders>
              <w:left w:val="nil"/>
              <w:right w:val="nil"/>
            </w:tcBorders>
            <w:shd w:val="clear" w:color="auto" w:fill="C0C0C0"/>
          </w:tcPr>
          <w:p w:rsidR="007954A3" w:rsidRPr="00791562" w:rsidRDefault="007954A3" w:rsidP="007954A3">
            <w:pPr>
              <w:rPr>
                <w:color w:val="000000"/>
                <w:lang w:eastAsia="fi-FI"/>
              </w:rPr>
            </w:pP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r w:rsidR="00791562" w:rsidRPr="00D31DAB" w:rsidTr="00791562">
        <w:tc>
          <w:tcPr>
            <w:tcW w:w="3369" w:type="dxa"/>
            <w:shd w:val="clear" w:color="auto" w:fill="auto"/>
          </w:tcPr>
          <w:p w:rsidR="007954A3" w:rsidRPr="00791562" w:rsidRDefault="007954A3" w:rsidP="007954A3">
            <w:pPr>
              <w:rPr>
                <w:b/>
                <w:bCs/>
                <w:color w:val="000000"/>
                <w:lang w:eastAsia="fi-FI"/>
              </w:rPr>
            </w:pPr>
          </w:p>
        </w:tc>
        <w:tc>
          <w:tcPr>
            <w:tcW w:w="4359" w:type="dxa"/>
            <w:shd w:val="clear" w:color="auto" w:fill="auto"/>
          </w:tcPr>
          <w:p w:rsidR="007954A3" w:rsidRPr="00791562" w:rsidRDefault="007954A3" w:rsidP="007954A3">
            <w:pPr>
              <w:rPr>
                <w:color w:val="000000"/>
                <w:lang w:eastAsia="fi-FI"/>
              </w:rPr>
            </w:pPr>
          </w:p>
        </w:tc>
        <w:tc>
          <w:tcPr>
            <w:tcW w:w="236" w:type="dxa"/>
            <w:shd w:val="clear" w:color="auto" w:fill="auto"/>
          </w:tcPr>
          <w:p w:rsidR="007954A3" w:rsidRPr="00791562" w:rsidRDefault="007954A3" w:rsidP="007954A3">
            <w:pPr>
              <w:rPr>
                <w:color w:val="000000"/>
                <w:lang w:eastAsia="fi-FI"/>
              </w:rPr>
            </w:pPr>
          </w:p>
        </w:tc>
        <w:tc>
          <w:tcPr>
            <w:tcW w:w="2457" w:type="dxa"/>
            <w:shd w:val="clear" w:color="auto" w:fill="auto"/>
          </w:tcPr>
          <w:p w:rsidR="007954A3" w:rsidRPr="00791562" w:rsidRDefault="007954A3" w:rsidP="007954A3">
            <w:pPr>
              <w:rPr>
                <w:color w:val="000000"/>
                <w:lang w:eastAsia="fi-FI"/>
              </w:rPr>
            </w:pPr>
          </w:p>
        </w:tc>
      </w:tr>
      <w:tr w:rsidR="00791562" w:rsidRPr="00D31DAB" w:rsidTr="00791562">
        <w:tc>
          <w:tcPr>
            <w:tcW w:w="3369" w:type="dxa"/>
            <w:shd w:val="clear" w:color="auto" w:fill="C0C0C0"/>
          </w:tcPr>
          <w:p w:rsidR="007954A3" w:rsidRPr="00791562" w:rsidRDefault="007954A3" w:rsidP="007954A3">
            <w:pPr>
              <w:rPr>
                <w:b/>
                <w:bCs/>
                <w:color w:val="000000"/>
                <w:lang w:eastAsia="fi-FI"/>
              </w:rPr>
            </w:pPr>
            <w:r w:rsidRPr="00791562">
              <w:rPr>
                <w:b/>
                <w:bCs/>
                <w:color w:val="000000"/>
                <w:lang w:eastAsia="fi-FI"/>
              </w:rPr>
              <w:t>Tupan ominaisuudet</w:t>
            </w:r>
          </w:p>
        </w:tc>
        <w:tc>
          <w:tcPr>
            <w:tcW w:w="4359" w:type="dxa"/>
            <w:tcBorders>
              <w:left w:val="nil"/>
              <w:right w:val="nil"/>
            </w:tcBorders>
            <w:shd w:val="clear" w:color="auto" w:fill="C0C0C0"/>
          </w:tcPr>
          <w:p w:rsidR="007954A3" w:rsidRPr="00791562" w:rsidRDefault="00124643" w:rsidP="007954A3">
            <w:pPr>
              <w:rPr>
                <w:color w:val="000000"/>
                <w:lang w:eastAsia="fi-FI"/>
              </w:rPr>
            </w:pPr>
            <w:r w:rsidRPr="00791562">
              <w:rPr>
                <w:color w:val="000000"/>
                <w:lang w:eastAsia="fi-FI"/>
              </w:rPr>
              <w:t>Perinteikkään Tupan ominaisuudet on pyritty tuomaan mahdollisimman pitkälti myös Kipaan.</w:t>
            </w:r>
          </w:p>
        </w:tc>
        <w:tc>
          <w:tcPr>
            <w:tcW w:w="236" w:type="dxa"/>
            <w:shd w:val="clear" w:color="auto" w:fill="C0C0C0"/>
          </w:tcPr>
          <w:p w:rsidR="007954A3" w:rsidRPr="00791562" w:rsidRDefault="007954A3" w:rsidP="007954A3">
            <w:pPr>
              <w:rPr>
                <w:color w:val="000000"/>
                <w:lang w:eastAsia="fi-FI"/>
              </w:rPr>
            </w:pPr>
          </w:p>
        </w:tc>
        <w:tc>
          <w:tcPr>
            <w:tcW w:w="2457" w:type="dxa"/>
            <w:tcBorders>
              <w:left w:val="nil"/>
              <w:right w:val="nil"/>
            </w:tcBorders>
            <w:shd w:val="clear" w:color="auto" w:fill="C0C0C0"/>
          </w:tcPr>
          <w:p w:rsidR="007954A3" w:rsidRPr="00791562" w:rsidRDefault="007954A3" w:rsidP="007954A3">
            <w:pPr>
              <w:rPr>
                <w:color w:val="000000"/>
                <w:lang w:eastAsia="fi-FI"/>
              </w:rPr>
            </w:pPr>
          </w:p>
        </w:tc>
      </w:tr>
    </w:tbl>
    <w:p w:rsidR="007954A3" w:rsidRPr="00D31DAB" w:rsidRDefault="007954A3" w:rsidP="007954A3">
      <w:pPr>
        <w:rPr>
          <w:lang w:eastAsia="fi-FI"/>
        </w:rPr>
      </w:pPr>
    </w:p>
    <w:p w:rsidR="007954A3" w:rsidRPr="00D31DAB" w:rsidRDefault="007954A3" w:rsidP="007954A3">
      <w:pPr>
        <w:rPr>
          <w:lang w:eastAsia="fi-FI"/>
        </w:rPr>
      </w:pPr>
    </w:p>
    <w:p w:rsidR="00F9366F" w:rsidRPr="00D31DAB" w:rsidRDefault="00F9366F" w:rsidP="00F9366F">
      <w:pPr>
        <w:pStyle w:val="Heading2"/>
        <w:rPr>
          <w:rStyle w:val="Tyyli10pt"/>
        </w:rPr>
      </w:pPr>
      <w:bookmarkStart w:id="6" w:name="_Toc296197454"/>
      <w:r w:rsidRPr="00D31DAB">
        <w:rPr>
          <w:rStyle w:val="Tyyli10pt"/>
        </w:rPr>
        <w:t>Referenssit</w:t>
      </w:r>
      <w:bookmarkEnd w:id="6"/>
    </w:p>
    <w:p w:rsidR="00F9366F" w:rsidRPr="00D31DAB" w:rsidRDefault="00F9366F" w:rsidP="00F9366F">
      <w:pPr>
        <w:rPr>
          <w:lang w:eastAsia="fi-FI"/>
        </w:rPr>
      </w:pPr>
    </w:p>
    <w:p w:rsidR="00F9366F" w:rsidRPr="00D31DAB" w:rsidRDefault="00F9366F" w:rsidP="00F9366F">
      <w:pPr>
        <w:pStyle w:val="Heading1"/>
      </w:pPr>
      <w:bookmarkStart w:id="7" w:name="_Toc296197455"/>
      <w:r w:rsidRPr="00D31DAB">
        <w:t>Referenssit</w:t>
      </w:r>
      <w:bookmarkEnd w:id="7"/>
    </w:p>
    <w:p w:rsidR="00F9366F" w:rsidRPr="00D31DAB" w:rsidRDefault="00F9366F" w:rsidP="00F9366F">
      <w:pPr>
        <w:rPr>
          <w:lang w:eastAsia="fi-FI"/>
        </w:rPr>
      </w:pPr>
    </w:p>
    <w:p w:rsidR="00F9366F" w:rsidRPr="00D31DAB" w:rsidRDefault="00F9366F" w:rsidP="00F9366F">
      <w:pPr>
        <w:rPr>
          <w:lang w:eastAsia="fi-FI"/>
        </w:rPr>
      </w:pPr>
      <w:r w:rsidRPr="00D31DAB">
        <w:rPr>
          <w:lang w:eastAsia="fi-FI"/>
        </w:rPr>
        <w:t xml:space="preserve">Esimerkiksi kisoja joita on laskettu Kipalla </w:t>
      </w:r>
    </w:p>
    <w:p w:rsidR="00F9366F" w:rsidRPr="00D31DAB" w:rsidRDefault="00F9366F" w:rsidP="00F9366F">
      <w:pPr>
        <w:rPr>
          <w:lang w:eastAsia="fi-FI"/>
        </w:rPr>
      </w:pPr>
    </w:p>
    <w:p w:rsidR="00F9366F" w:rsidRPr="00D31DAB" w:rsidRDefault="00F9366F" w:rsidP="00F9366F">
      <w:pPr>
        <w:numPr>
          <w:ilvl w:val="0"/>
          <w:numId w:val="13"/>
        </w:numPr>
        <w:spacing w:before="100" w:beforeAutospacing="1" w:after="100" w:afterAutospacing="1"/>
      </w:pPr>
      <w:r w:rsidRPr="00D31DAB">
        <w:t xml:space="preserve">Punkku 2009 - Harmaa Sarja </w:t>
      </w:r>
    </w:p>
    <w:p w:rsidR="00F9366F" w:rsidRPr="00D31DAB" w:rsidRDefault="00F9366F" w:rsidP="00F9366F">
      <w:pPr>
        <w:numPr>
          <w:ilvl w:val="0"/>
          <w:numId w:val="13"/>
        </w:numPr>
        <w:spacing w:before="100" w:beforeAutospacing="1" w:after="100" w:afterAutospacing="1"/>
      </w:pPr>
      <w:r w:rsidRPr="00D31DAB">
        <w:t xml:space="preserve">Päpa Piirin kevät kisat 2010 </w:t>
      </w:r>
    </w:p>
    <w:p w:rsidR="00F9366F" w:rsidRPr="00D31DAB" w:rsidRDefault="00F9366F" w:rsidP="00F9366F">
      <w:pPr>
        <w:numPr>
          <w:ilvl w:val="0"/>
          <w:numId w:val="13"/>
        </w:numPr>
        <w:spacing w:before="100" w:beforeAutospacing="1" w:after="100" w:afterAutospacing="1"/>
      </w:pPr>
      <w:r w:rsidRPr="00D31DAB">
        <w:t xml:space="preserve">Peikon Puikaus 2010 </w:t>
      </w:r>
    </w:p>
    <w:p w:rsidR="00F9366F" w:rsidRPr="00D31DAB" w:rsidRDefault="00F9366F" w:rsidP="00F9366F">
      <w:pPr>
        <w:numPr>
          <w:ilvl w:val="0"/>
          <w:numId w:val="13"/>
        </w:numPr>
        <w:spacing w:before="100" w:beforeAutospacing="1" w:after="100" w:afterAutospacing="1"/>
      </w:pPr>
      <w:r w:rsidRPr="00D31DAB">
        <w:t xml:space="preserve">Letto '10 </w:t>
      </w:r>
    </w:p>
    <w:p w:rsidR="00F9366F" w:rsidRPr="00D31DAB" w:rsidRDefault="00F9366F" w:rsidP="00F9366F">
      <w:pPr>
        <w:numPr>
          <w:ilvl w:val="0"/>
          <w:numId w:val="13"/>
        </w:numPr>
        <w:spacing w:before="100" w:beforeAutospacing="1" w:after="100" w:afterAutospacing="1"/>
      </w:pPr>
      <w:r w:rsidRPr="00D31DAB">
        <w:t xml:space="preserve">Punkku 2010 </w:t>
      </w:r>
      <w:bookmarkStart w:id="8" w:name="_GoBack"/>
      <w:bookmarkEnd w:id="8"/>
    </w:p>
    <w:p w:rsidR="00F9366F" w:rsidRPr="00D31DAB" w:rsidRDefault="00BD1867" w:rsidP="00F9366F">
      <w:pPr>
        <w:numPr>
          <w:ilvl w:val="0"/>
          <w:numId w:val="13"/>
        </w:numPr>
        <w:spacing w:before="100" w:beforeAutospacing="1" w:after="100" w:afterAutospacing="1"/>
      </w:pPr>
      <w:r>
        <w:t>Järvi-Suomen piirin Syyskisat 2011</w:t>
      </w:r>
      <w:r w:rsidR="00F9366F" w:rsidRPr="00D31DAB">
        <w:t xml:space="preserve"> </w:t>
      </w:r>
    </w:p>
    <w:p w:rsidR="00F9366F" w:rsidRPr="00D31DAB" w:rsidRDefault="00F9366F" w:rsidP="00F9366F">
      <w:pPr>
        <w:rPr>
          <w:lang w:eastAsia="fi-FI"/>
        </w:rPr>
      </w:pPr>
    </w:p>
    <w:p w:rsidR="007954A3" w:rsidRPr="00D31DAB" w:rsidRDefault="007954A3" w:rsidP="007954A3">
      <w:pPr>
        <w:pStyle w:val="Heading1"/>
        <w:rPr>
          <w:rStyle w:val="Tyyli10pt"/>
        </w:rPr>
      </w:pPr>
      <w:bookmarkStart w:id="9" w:name="_Toc296197456"/>
      <w:r w:rsidRPr="00D31DAB">
        <w:rPr>
          <w:rStyle w:val="Tyyli10pt"/>
        </w:rPr>
        <w:t>Asennusohje sekä poisto-ohje</w:t>
      </w:r>
      <w:bookmarkEnd w:id="9"/>
      <w:r w:rsidRPr="00D31DAB">
        <w:rPr>
          <w:rStyle w:val="Tyyli10pt"/>
        </w:rPr>
        <w:t xml:space="preserve"> </w:t>
      </w:r>
    </w:p>
    <w:p w:rsidR="007954A3" w:rsidRPr="00D31DAB" w:rsidRDefault="007954A3" w:rsidP="007954A3">
      <w:pPr>
        <w:rPr>
          <w:lang w:eastAsia="fi-FI"/>
        </w:rPr>
      </w:pPr>
    </w:p>
    <w:p w:rsidR="007954A3" w:rsidRPr="00D31DAB" w:rsidRDefault="007954A3" w:rsidP="007954A3">
      <w:pPr>
        <w:rPr>
          <w:lang w:eastAsia="fi-FI"/>
        </w:rPr>
      </w:pPr>
    </w:p>
    <w:p w:rsidR="00C81F90" w:rsidRPr="00D31DAB" w:rsidRDefault="00C81F90" w:rsidP="00C81F90">
      <w:pPr>
        <w:pStyle w:val="Heading2"/>
      </w:pPr>
      <w:bookmarkStart w:id="10" w:name="_Toc296197457"/>
      <w:r w:rsidRPr="00D31DAB">
        <w:t>Miten Kipa toimii</w:t>
      </w:r>
      <w:bookmarkEnd w:id="10"/>
    </w:p>
    <w:p w:rsidR="00C81F90" w:rsidRPr="00D31DAB" w:rsidRDefault="00C81F90" w:rsidP="00C81F90">
      <w:pPr>
        <w:rPr>
          <w:lang w:eastAsia="fi-FI"/>
        </w:rPr>
      </w:pPr>
    </w:p>
    <w:p w:rsidR="00C81F90" w:rsidRPr="00D31DAB" w:rsidRDefault="00C81F90" w:rsidP="00C81F90">
      <w:pPr>
        <w:rPr>
          <w:lang w:eastAsia="fi-FI"/>
        </w:rPr>
      </w:pPr>
      <w:r w:rsidRPr="00D31DAB">
        <w:rPr>
          <w:lang w:eastAsia="fi-FI"/>
        </w:rPr>
        <w:t>Kipa asennetaan yhdelle tietokoneelle jolta käsin voidaan syöttä kilpailun tiedot ja tulokset. Kipan hienoutena on kuitenkin että samaa Kisaa voidaan verkon yli käyttää myös muilta päätteiltä jotka voivat periaatteessa olla mitä tahansa laitteitta joissa on web-selain. Kone jolle Kipa on asennettu toimii palvelimena. Kaikki kisan tiedot pidetään tallessa keskitetysti koneella johon Kipa on asennettu, tämän tietokoneen pitää olla luonnollisesti päällä jotta muut koneet voivat olla siihen yhteydessä.</w:t>
      </w:r>
    </w:p>
    <w:p w:rsidR="00C81F90" w:rsidRPr="00D31DAB" w:rsidRDefault="00C81F90" w:rsidP="00C81F90">
      <w:pPr>
        <w:rPr>
          <w:lang w:eastAsia="fi-FI"/>
        </w:rPr>
      </w:pPr>
    </w:p>
    <w:p w:rsidR="00C81F90" w:rsidRPr="00D31DAB" w:rsidRDefault="00C81F90" w:rsidP="00C81F90">
      <w:pPr>
        <w:rPr>
          <w:lang w:eastAsia="fi-FI"/>
        </w:rPr>
      </w:pPr>
    </w:p>
    <w:p w:rsidR="00C81F90" w:rsidRPr="00D31DAB" w:rsidRDefault="00C81F90" w:rsidP="00C81F90">
      <w:r w:rsidRPr="00D31DAB">
        <w:object w:dxaOrig="11414" w:dyaOrig="7904">
          <v:shape id="_x0000_i1049" type="#_x0000_t75" style="width:349.35pt;height:242pt" o:ole="">
            <v:imagedata r:id="rId14" o:title=""/>
          </v:shape>
          <o:OLEObject Type="Embed" ProgID="Visio.Drawing.11" ShapeID="_x0000_i1049" DrawAspect="Content" ObjectID="_1369940625" r:id="rId15"/>
        </w:object>
      </w:r>
    </w:p>
    <w:p w:rsidR="00C81F90" w:rsidRPr="00D31DAB" w:rsidRDefault="00C81F90" w:rsidP="00C81F90">
      <w:r w:rsidRPr="00D31DAB">
        <w:t xml:space="preserve">Tyypillisesti Kipa asentuu </w:t>
      </w:r>
      <w:r w:rsidRPr="00D31DAB">
        <w:rPr>
          <w:i/>
        </w:rPr>
        <w:t xml:space="preserve">Apache </w:t>
      </w:r>
      <w:r w:rsidRPr="00D31DAB">
        <w:t>ohjelmiston päälle joka käynnistyy samalla kun tietokone käynnistetään.</w:t>
      </w:r>
    </w:p>
    <w:p w:rsidR="00C81F90" w:rsidRPr="00D31DAB" w:rsidRDefault="00C81F90" w:rsidP="00C81F90">
      <w:pPr>
        <w:rPr>
          <w:lang w:eastAsia="fi-FI"/>
        </w:rPr>
      </w:pPr>
    </w:p>
    <w:p w:rsidR="00C81F90" w:rsidRPr="00D31DAB" w:rsidRDefault="00C81F90" w:rsidP="00C81F90">
      <w:pPr>
        <w:rPr>
          <w:lang w:eastAsia="fi-FI"/>
        </w:rPr>
      </w:pPr>
    </w:p>
    <w:p w:rsidR="007954A3" w:rsidRPr="00D31DAB" w:rsidRDefault="007954A3" w:rsidP="007954A3">
      <w:pPr>
        <w:pStyle w:val="Heading2"/>
        <w:rPr>
          <w:rStyle w:val="Tyyli10pt"/>
        </w:rPr>
      </w:pPr>
      <w:bookmarkStart w:id="11" w:name="_Toc296197458"/>
      <w:r w:rsidRPr="00D31DAB">
        <w:rPr>
          <w:rStyle w:val="Tyyli10pt"/>
        </w:rPr>
        <w:t>Windows</w:t>
      </w:r>
      <w:bookmarkEnd w:id="11"/>
      <w:r w:rsidRPr="00D31DAB">
        <w:rPr>
          <w:rStyle w:val="Tyyli10pt"/>
        </w:rPr>
        <w:t xml:space="preserve"> </w:t>
      </w:r>
    </w:p>
    <w:p w:rsidR="007954A3" w:rsidRPr="00D31DAB" w:rsidRDefault="007954A3" w:rsidP="007954A3">
      <w:pPr>
        <w:rPr>
          <w:rStyle w:val="Tyyli10pt"/>
        </w:rPr>
      </w:pPr>
    </w:p>
    <w:p w:rsidR="00C81F90" w:rsidRPr="00D31DAB" w:rsidRDefault="00C81F90" w:rsidP="007954A3">
      <w:pPr>
        <w:rPr>
          <w:rStyle w:val="Tyyli10pt"/>
        </w:rPr>
      </w:pPr>
      <w:r w:rsidRPr="00D31DAB">
        <w:rPr>
          <w:rStyle w:val="Tyyli10pt"/>
        </w:rPr>
        <w:t>Lataa Suomen Partiolaisten sivuilta Kipan asennuspaketti ja käynnistä se koneelta jolle Kipa asennetaan ja toimii Kisan palvelimena.</w:t>
      </w:r>
    </w:p>
    <w:p w:rsidR="00C81F90" w:rsidRPr="00D31DAB" w:rsidRDefault="00C81F90" w:rsidP="007954A3">
      <w:pPr>
        <w:rPr>
          <w:rStyle w:val="Tyyli10pt"/>
        </w:rPr>
      </w:pPr>
    </w:p>
    <w:p w:rsidR="007954A3" w:rsidRPr="00D31DAB" w:rsidRDefault="007954A3" w:rsidP="007954A3">
      <w:pPr>
        <w:rPr>
          <w:rStyle w:val="Tyyli10pt"/>
        </w:rPr>
      </w:pPr>
      <w:r w:rsidRPr="00D31DAB">
        <w:rPr>
          <w:rStyle w:val="Tyyli10pt"/>
        </w:rPr>
        <w:t>Suorita Windows asennus paketti ja vastaa joka kohtaan jossa kysytään jatkoa OK, Next, Yes, Finish yms. Älä muuta arvoja ellet ole täysin varma siitä mitä teet. Uusimman asennuspaketin pitäisi löytyä sekä Suomen Partiolaisten sivujen kautta.</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Windows installer</w:t>
      </w:r>
      <w:r w:rsidR="00C81F90" w:rsidRPr="00D31DAB">
        <w:rPr>
          <w:rStyle w:val="Tyyli10pt"/>
        </w:rPr>
        <w:t>i</w:t>
      </w:r>
      <w:r w:rsidRPr="00D31DAB">
        <w:rPr>
          <w:rStyle w:val="Tyyli10pt"/>
        </w:rPr>
        <w:t xml:space="preserve"> (Windows Vista, Windows 7 testattu). Testattu sekä 32 että 64-bittisillä järjestelmillä.</w:t>
      </w:r>
    </w:p>
    <w:p w:rsidR="007954A3" w:rsidRPr="00D31DAB" w:rsidRDefault="007954A3" w:rsidP="007954A3">
      <w:pPr>
        <w:rPr>
          <w:rStyle w:val="Tyyli10pt"/>
        </w:rPr>
      </w:pPr>
      <w:r w:rsidRPr="00D31DAB">
        <w:rPr>
          <w:rStyle w:val="Tyyli10pt"/>
        </w:rPr>
        <w:t>Tämän jälkeen koneellesi on asennettu Apache ja Python (osittain), sekä Kipa.</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http://localhost/kipa/ web osoitteesta löytyy tämän jälkeen koneellasi Kipa. Ohjelmaa ei tarvitse erikseen käynnistää.</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 xml:space="preserve">Katso </w:t>
      </w:r>
      <w:r w:rsidR="00C81F90" w:rsidRPr="00D31DAB">
        <w:rPr>
          <w:rStyle w:val="Tyyli10pt"/>
        </w:rPr>
        <w:t>lisätietoja kohdasta</w:t>
      </w:r>
      <w:r w:rsidRPr="00D31DAB">
        <w:rPr>
          <w:rStyle w:val="Tyyli10pt"/>
        </w:rPr>
        <w:t xml:space="preserve"> verkkokäyttö mikäli tarvitset useamman käyttäjän yhtä aikaisen mahdollisuuden.</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Jos et tarvitse ohjelmaa enää katso kohta poistaminen.</w:t>
      </w:r>
    </w:p>
    <w:p w:rsidR="007954A3" w:rsidRPr="00D31DAB" w:rsidRDefault="007954A3" w:rsidP="007954A3">
      <w:pPr>
        <w:rPr>
          <w:rStyle w:val="Tyyli10pt"/>
        </w:rPr>
      </w:pPr>
    </w:p>
    <w:p w:rsidR="007954A3" w:rsidRPr="00D31DAB" w:rsidRDefault="007954A3" w:rsidP="00C81F90">
      <w:pPr>
        <w:pStyle w:val="Heading2"/>
        <w:rPr>
          <w:rStyle w:val="Tyyli10pt"/>
        </w:rPr>
      </w:pPr>
      <w:bookmarkStart w:id="12" w:name="_Toc296197459"/>
      <w:r w:rsidRPr="00D31DAB">
        <w:rPr>
          <w:rStyle w:val="Tyyli10pt"/>
        </w:rPr>
        <w:t>Linux</w:t>
      </w:r>
      <w:bookmarkEnd w:id="12"/>
      <w:r w:rsidRPr="00D31DAB">
        <w:rPr>
          <w:rStyle w:val="Tyyli10pt"/>
        </w:rPr>
        <w:t xml:space="preserve"> </w:t>
      </w:r>
    </w:p>
    <w:p w:rsidR="00C81F90" w:rsidRPr="00D31DAB" w:rsidRDefault="00C81F90" w:rsidP="00C81F90">
      <w:pPr>
        <w:rPr>
          <w:lang w:eastAsia="fi-FI"/>
        </w:rPr>
      </w:pPr>
    </w:p>
    <w:p w:rsidR="00C81F90" w:rsidRPr="00D31DAB" w:rsidRDefault="00C81F90" w:rsidP="00C81F90">
      <w:pPr>
        <w:rPr>
          <w:lang w:eastAsia="fi-FI"/>
        </w:rPr>
      </w:pPr>
      <w:r w:rsidRPr="00D31DAB">
        <w:rPr>
          <w:lang w:eastAsia="fi-FI"/>
        </w:rPr>
        <w:t xml:space="preserve">Kipa on testattu useissa Red Hat, Ubuntu sekä Debian </w:t>
      </w:r>
      <w:r w:rsidR="006E70A2" w:rsidRPr="00D31DAB">
        <w:rPr>
          <w:lang w:eastAsia="fi-FI"/>
        </w:rPr>
        <w:t xml:space="preserve">koneissa. </w:t>
      </w:r>
      <w:r w:rsidR="00A26E11" w:rsidRPr="00D31DAB">
        <w:rPr>
          <w:lang w:eastAsia="fi-FI"/>
        </w:rPr>
        <w:t xml:space="preserve"> Tarjolla on sekä asennuspaketti DEB muodossa että manuaalinen vaihtoehto ja jos kirjastojen kanssa tulee ongelmia voi kehittäjädokumentaatiosta löytää tiedon tarvittavista muutoksista.</w:t>
      </w:r>
    </w:p>
    <w:p w:rsidR="00A26E11" w:rsidRPr="00D31DAB" w:rsidRDefault="00A26E11" w:rsidP="00C81F90">
      <w:pPr>
        <w:rPr>
          <w:lang w:eastAsia="fi-FI"/>
        </w:rPr>
      </w:pPr>
    </w:p>
    <w:p w:rsidR="00A26E11" w:rsidRPr="00D31DAB" w:rsidRDefault="00A26E11" w:rsidP="00C81F90">
      <w:pPr>
        <w:rPr>
          <w:lang w:eastAsia="fi-FI"/>
        </w:rPr>
      </w:pPr>
      <w:r w:rsidRPr="00D31DAB">
        <w:rPr>
          <w:lang w:eastAsia="fi-FI"/>
        </w:rPr>
        <w:t>Ohjelmassa ei ole mitään käännettävää, kunhan riippuvuudet ja konfiguraatiot on kehitys dokumentaation mukaiset on Kipa helppo asentaa.</w:t>
      </w:r>
    </w:p>
    <w:p w:rsidR="006E70A2" w:rsidRPr="00D31DAB" w:rsidRDefault="006E70A2" w:rsidP="00C81F90">
      <w:pPr>
        <w:rPr>
          <w:lang w:eastAsia="fi-FI"/>
        </w:rPr>
      </w:pPr>
    </w:p>
    <w:p w:rsidR="00C81F90" w:rsidRPr="00D31DAB" w:rsidRDefault="00C81F90" w:rsidP="007954A3">
      <w:pPr>
        <w:pStyle w:val="Heading2"/>
        <w:rPr>
          <w:rStyle w:val="Tyyli10pt"/>
        </w:rPr>
      </w:pPr>
      <w:bookmarkStart w:id="13" w:name="_Toc296197460"/>
      <w:r w:rsidRPr="00D31DAB">
        <w:rPr>
          <w:rStyle w:val="Tyyli10pt"/>
        </w:rPr>
        <w:t>Apple, OS X</w:t>
      </w:r>
      <w:bookmarkEnd w:id="13"/>
    </w:p>
    <w:p w:rsidR="00C81F90" w:rsidRPr="00D31DAB" w:rsidRDefault="00C81F90" w:rsidP="00C81F90">
      <w:pPr>
        <w:rPr>
          <w:lang w:eastAsia="fi-FI"/>
        </w:rPr>
      </w:pPr>
    </w:p>
    <w:p w:rsidR="00C81F90" w:rsidRPr="00D31DAB" w:rsidRDefault="00A26E11" w:rsidP="00C81F90">
      <w:pPr>
        <w:rPr>
          <w:lang w:eastAsia="fi-FI"/>
        </w:rPr>
      </w:pPr>
      <w:r w:rsidRPr="00D31DAB">
        <w:rPr>
          <w:lang w:eastAsia="fi-FI"/>
        </w:rPr>
        <w:t>OS X:n päällä ainoa testattu tapa on käyttää Djangon omaa kehitysserveriä josta kehitysdokumentaatiossa enemmän. Myös Apache lienee mahdollinen, mutta ei testattu. Vakavahenkistä kisaa varten kannattaa toimivuutta testata lisää ennen kilpailua.</w:t>
      </w:r>
    </w:p>
    <w:p w:rsidR="00C81F90" w:rsidRPr="00D31DAB" w:rsidRDefault="00C81F90" w:rsidP="00C81F90">
      <w:pPr>
        <w:rPr>
          <w:lang w:eastAsia="fi-FI"/>
        </w:rPr>
      </w:pPr>
    </w:p>
    <w:p w:rsidR="007954A3" w:rsidRPr="00D31DAB" w:rsidRDefault="007954A3" w:rsidP="007954A3">
      <w:pPr>
        <w:pStyle w:val="Heading2"/>
        <w:rPr>
          <w:rStyle w:val="Tyyli10pt"/>
        </w:rPr>
      </w:pPr>
      <w:bookmarkStart w:id="14" w:name="_Toc296197461"/>
      <w:r w:rsidRPr="00D31DAB">
        <w:rPr>
          <w:rStyle w:val="Tyyli10pt"/>
        </w:rPr>
        <w:lastRenderedPageBreak/>
        <w:t>Vmware image</w:t>
      </w:r>
      <w:bookmarkEnd w:id="14"/>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Vmware tarjoaa mahdollisuuden ajaa toista käyttöjärjestelmää virtualisoituna oman käyttöjärjestelmän sisällä. Tämän option käyttämiseen tarvitaan Vmware-player, Vmware-server (molemmat ilmaisia) tms. tuote joka osaa tämän tehdä.</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Image voi olla hyödyllinen esimerkiksi kun Kipan käyttämät Python ja Django versiot eivät löydy helpolla, käyttää ei suoraan tuettua käyttöjärjestelmää tai Windows asennus yskii.</w:t>
      </w:r>
    </w:p>
    <w:p w:rsidR="007954A3" w:rsidRPr="00D31DAB" w:rsidRDefault="007954A3" w:rsidP="007954A3">
      <w:pPr>
        <w:rPr>
          <w:rStyle w:val="Tyyli10pt"/>
        </w:rPr>
      </w:pPr>
      <w:r w:rsidRPr="00D31DAB">
        <w:rPr>
          <w:rStyle w:val="Tyyli10pt"/>
        </w:rPr>
        <w:t>Image on ladattavissa verkosta ja siihen on tunnus kipa / salakala</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1. Asenna sopiva Vmware tuote</w:t>
      </w:r>
    </w:p>
    <w:p w:rsidR="007954A3" w:rsidRPr="00D31DAB" w:rsidRDefault="007954A3" w:rsidP="007954A3">
      <w:pPr>
        <w:rPr>
          <w:rStyle w:val="Tyyli10pt"/>
        </w:rPr>
      </w:pPr>
      <w:r w:rsidRPr="00D31DAB">
        <w:rPr>
          <w:rStyle w:val="Tyyli10pt"/>
        </w:rPr>
        <w:t>2. Lataa image</w:t>
      </w:r>
    </w:p>
    <w:p w:rsidR="007954A3" w:rsidRPr="00D31DAB" w:rsidRDefault="007954A3" w:rsidP="007954A3">
      <w:pPr>
        <w:rPr>
          <w:rStyle w:val="Tyyli10pt"/>
        </w:rPr>
      </w:pPr>
      <w:r w:rsidRPr="00D31DAB">
        <w:rPr>
          <w:rStyle w:val="Tyyli10pt"/>
        </w:rPr>
        <w:t>3. Pura image ja käynnistä se Vmwarella</w:t>
      </w:r>
    </w:p>
    <w:p w:rsidR="00A26E11" w:rsidRPr="00D31DAB" w:rsidRDefault="00A26E11" w:rsidP="007954A3">
      <w:pPr>
        <w:rPr>
          <w:rStyle w:val="Tyyli10pt"/>
        </w:rPr>
      </w:pPr>
      <w:r w:rsidRPr="00D31DAB">
        <w:rPr>
          <w:rStyle w:val="Tyyli10pt"/>
        </w:rPr>
        <w:t>4. Päivitä Kipan data tiedostot ajantasalle.</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Verkko asetuksen tulisi olla sillattu, jotta voidaan käyttää montaa käyttäjää yhtä aikaa.</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Vieraile tupa2.sf.net Imagen linkkiä varten.</w:t>
      </w:r>
    </w:p>
    <w:p w:rsidR="007954A3" w:rsidRPr="00D31DAB" w:rsidRDefault="007954A3" w:rsidP="007954A3">
      <w:pPr>
        <w:rPr>
          <w:rStyle w:val="Tyyli10pt"/>
        </w:rPr>
      </w:pPr>
    </w:p>
    <w:p w:rsidR="007954A3" w:rsidRPr="00D31DAB" w:rsidRDefault="007954A3" w:rsidP="007954A3">
      <w:pPr>
        <w:pStyle w:val="Heading2"/>
        <w:rPr>
          <w:rStyle w:val="Tyyli10pt"/>
        </w:rPr>
      </w:pPr>
      <w:bookmarkStart w:id="15" w:name="_Toc296197462"/>
      <w:r w:rsidRPr="00D31DAB">
        <w:rPr>
          <w:rStyle w:val="Tyyli10pt"/>
        </w:rPr>
        <w:t>Muut käyttöjärjestelmät / itse muokattava asennus</w:t>
      </w:r>
      <w:bookmarkEnd w:id="15"/>
    </w:p>
    <w:p w:rsidR="007954A3" w:rsidRPr="00D31DAB" w:rsidRDefault="007954A3" w:rsidP="007954A3">
      <w:pPr>
        <w:rPr>
          <w:lang w:eastAsia="fi-FI"/>
        </w:rPr>
      </w:pPr>
    </w:p>
    <w:p w:rsidR="007954A3" w:rsidRPr="00D31DAB" w:rsidRDefault="007954A3" w:rsidP="007954A3">
      <w:pPr>
        <w:rPr>
          <w:rStyle w:val="Tyyli10pt"/>
        </w:rPr>
      </w:pPr>
      <w:r w:rsidRPr="00D31DAB">
        <w:rPr>
          <w:rStyle w:val="Tyyli10pt"/>
        </w:rPr>
        <w:t xml:space="preserve">Mikäli koneella on esimerkiksi Apache pyörittämässä jotain muuta sovellusta, haluaa käyttää jotain toista http palvelinta tai käyttöjärjestelmää on tässä kuvattu mitä tarvitaan Kipan asentamiseen ja pyörittämiseen. </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Kipaa ei missään tapauksessa kannata asentaa automaattipaketeilla tietokoneelle missä on jo Apache asennettuna!</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Kipan laskenta perustuu Pythonin koodiin. Python 2.5-2.6 on testattu ja tuettu.</w:t>
      </w:r>
    </w:p>
    <w:p w:rsidR="007954A3" w:rsidRPr="00D31DAB" w:rsidRDefault="007954A3" w:rsidP="007954A3">
      <w:pPr>
        <w:rPr>
          <w:rStyle w:val="Tyyli10pt"/>
        </w:rPr>
      </w:pPr>
      <w:r w:rsidRPr="00D31DAB">
        <w:rPr>
          <w:rStyle w:val="Tyyli10pt"/>
        </w:rPr>
        <w:t>Kipan web-julkaisu ja kantayhteydet djangoon. Djangon versiot 1.0 sekä 1.1 on testattu (nämä ovat melko nirsoja tod. näk. uusiin versioihin)</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Koneelle pitää asentaa http-palvelin joka osaa suorittaa python koodia esimerkiksi modpython moduulin avulla ja lisäksi tarjota djangolle oma "hakemisto" jossa toimii. Tässä kannattaa tutustua Kipaa varten muokattuun httpd.conf tiedostoon (</w:t>
      </w:r>
      <w:r w:rsidRPr="00D31DAB">
        <w:fldChar w:fldCharType="begin"/>
      </w:r>
      <w:r w:rsidRPr="00D31DAB">
        <w:instrText xml:space="preserve"> HYPERLINK "http://www.tupa2.sf.net" </w:instrText>
      </w:r>
      <w:r w:rsidRPr="00D31DAB">
        <w:fldChar w:fldCharType="separate"/>
      </w:r>
      <w:r w:rsidRPr="00D31DAB">
        <w:rPr>
          <w:rStyle w:val="Hyperlink"/>
        </w:rPr>
        <w:t>www.tupa2.sf.net</w:t>
      </w:r>
      <w:r w:rsidRPr="00D31DAB">
        <w:rPr>
          <w:rStyle w:val="Hyperlink"/>
        </w:rPr>
        <w:fldChar w:fldCharType="end"/>
      </w:r>
      <w:r w:rsidRPr="00D31DAB">
        <w:rPr>
          <w:rStyle w:val="Tyyli10pt"/>
        </w:rPr>
        <w:t>).</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Web- tiedostot kopioidaan samaan hakemistoon johon on määritelty Djangon oma hakemisto</w:t>
      </w:r>
    </w:p>
    <w:p w:rsidR="007954A3" w:rsidRPr="00D31DAB" w:rsidRDefault="007954A3" w:rsidP="007954A3">
      <w:pPr>
        <w:rPr>
          <w:rStyle w:val="Tyyli10pt"/>
        </w:rPr>
      </w:pPr>
      <w:r w:rsidRPr="00D31DAB">
        <w:rPr>
          <w:rStyle w:val="Tyyli10pt"/>
        </w:rPr>
        <w:t xml:space="preserve">Asennus niille jotka luulee tietävänsä mitä tekee tai haluaa ymmärtää. </w:t>
      </w:r>
    </w:p>
    <w:p w:rsidR="007954A3" w:rsidRPr="00D31DAB" w:rsidRDefault="007954A3" w:rsidP="007954A3">
      <w:pPr>
        <w:rPr>
          <w:rStyle w:val="Tyyli10pt"/>
        </w:rPr>
      </w:pPr>
    </w:p>
    <w:p w:rsidR="007954A3" w:rsidRPr="00D31DAB" w:rsidRDefault="007954A3" w:rsidP="007954A3">
      <w:pPr>
        <w:pStyle w:val="Heading2"/>
        <w:rPr>
          <w:rStyle w:val="Tyyli10pt"/>
        </w:rPr>
      </w:pPr>
      <w:bookmarkStart w:id="16" w:name="_Toc296197463"/>
      <w:r w:rsidRPr="00D31DAB">
        <w:rPr>
          <w:rStyle w:val="Tyyli10pt"/>
        </w:rPr>
        <w:t>Asennuksen poistaminen</w:t>
      </w:r>
      <w:bookmarkEnd w:id="16"/>
    </w:p>
    <w:p w:rsidR="007954A3" w:rsidRPr="00D31DAB" w:rsidRDefault="007954A3" w:rsidP="007954A3">
      <w:pPr>
        <w:rPr>
          <w:lang w:eastAsia="fi-FI"/>
        </w:rPr>
      </w:pPr>
    </w:p>
    <w:p w:rsidR="007954A3" w:rsidRPr="00D31DAB" w:rsidRDefault="007954A3" w:rsidP="007954A3">
      <w:pPr>
        <w:rPr>
          <w:rStyle w:val="Tyyli10pt"/>
        </w:rPr>
      </w:pPr>
      <w:r w:rsidRPr="00D31DAB">
        <w:rPr>
          <w:rStyle w:val="Tyyli10pt"/>
        </w:rPr>
        <w:t xml:space="preserve">Windows </w:t>
      </w:r>
    </w:p>
    <w:p w:rsidR="007954A3" w:rsidRPr="00D31DAB" w:rsidRDefault="007954A3" w:rsidP="007954A3">
      <w:pPr>
        <w:rPr>
          <w:rStyle w:val="Tyyli10pt"/>
        </w:rPr>
      </w:pPr>
      <w:r w:rsidRPr="00D31DAB">
        <w:rPr>
          <w:rStyle w:val="Tyyli10pt"/>
        </w:rPr>
        <w:t>1. Poista Apache (lisää-poista sovelluksia kautta)</w:t>
      </w:r>
    </w:p>
    <w:p w:rsidR="007954A3" w:rsidRPr="00D31DAB" w:rsidRDefault="007954A3" w:rsidP="007954A3">
      <w:pPr>
        <w:rPr>
          <w:rStyle w:val="Tyyli10pt"/>
        </w:rPr>
      </w:pPr>
      <w:r w:rsidRPr="00D31DAB">
        <w:rPr>
          <w:rStyle w:val="Tyyli10pt"/>
        </w:rPr>
        <w:t>2. Poista C:\Kipa</w:t>
      </w:r>
    </w:p>
    <w:p w:rsidR="007954A3" w:rsidRPr="00D31DAB" w:rsidRDefault="007954A3" w:rsidP="007954A3">
      <w:pPr>
        <w:rPr>
          <w:rStyle w:val="Tyyli10pt"/>
        </w:rPr>
      </w:pPr>
    </w:p>
    <w:p w:rsidR="007954A3" w:rsidRPr="00D31DAB" w:rsidRDefault="007954A3" w:rsidP="007954A3">
      <w:pPr>
        <w:rPr>
          <w:rStyle w:val="Tyyli10pt"/>
        </w:rPr>
      </w:pPr>
      <w:r w:rsidRPr="00D31DAB">
        <w:rPr>
          <w:rStyle w:val="Tyyli10pt"/>
        </w:rPr>
        <w:t>Linux + muut</w:t>
      </w:r>
    </w:p>
    <w:p w:rsidR="007954A3" w:rsidRPr="00D31DAB" w:rsidRDefault="007954A3" w:rsidP="007954A3">
      <w:pPr>
        <w:rPr>
          <w:rStyle w:val="Tyyli10pt"/>
        </w:rPr>
      </w:pPr>
      <w:r w:rsidRPr="00D31DAB">
        <w:rPr>
          <w:rStyle w:val="Tyyli10pt"/>
        </w:rPr>
        <w:t>1. Poista Apache</w:t>
      </w:r>
    </w:p>
    <w:p w:rsidR="007954A3" w:rsidRPr="00D31DAB" w:rsidRDefault="007954A3" w:rsidP="007954A3">
      <w:pPr>
        <w:rPr>
          <w:rStyle w:val="Tyyli10pt"/>
        </w:rPr>
      </w:pPr>
      <w:r w:rsidRPr="00D31DAB">
        <w:rPr>
          <w:rStyle w:val="Tyyli10pt"/>
        </w:rPr>
        <w:t>2. poista /data hakemist</w:t>
      </w:r>
    </w:p>
    <w:p w:rsidR="007954A3" w:rsidRPr="00D31DAB" w:rsidRDefault="007954A3" w:rsidP="007954A3">
      <w:pPr>
        <w:rPr>
          <w:rStyle w:val="Tyyli10pt"/>
        </w:rPr>
      </w:pPr>
    </w:p>
    <w:p w:rsidR="007954A3" w:rsidRPr="00D31DAB" w:rsidRDefault="007954A3" w:rsidP="007954A3">
      <w:pPr>
        <w:pStyle w:val="Heading1"/>
      </w:pPr>
      <w:bookmarkStart w:id="17" w:name="_Toc296197464"/>
      <w:r w:rsidRPr="00D31DAB">
        <w:t>Kipan käyttö</w:t>
      </w:r>
      <w:bookmarkEnd w:id="17"/>
      <w:r w:rsidRPr="00D31DAB">
        <w:t xml:space="preserve"> </w:t>
      </w:r>
    </w:p>
    <w:p w:rsidR="007954A3" w:rsidRPr="00D31DAB" w:rsidRDefault="007954A3" w:rsidP="007954A3">
      <w:pPr>
        <w:pStyle w:val="Leipteksti"/>
      </w:pPr>
    </w:p>
    <w:p w:rsidR="007954A3" w:rsidRPr="00D31DAB" w:rsidRDefault="007954A3" w:rsidP="007954A3">
      <w:pPr>
        <w:rPr>
          <w:lang w:eastAsia="fi-FI"/>
        </w:rPr>
      </w:pPr>
      <w:r w:rsidRPr="00D31DAB">
        <w:rPr>
          <w:lang w:eastAsia="fi-FI"/>
        </w:rPr>
        <w:t xml:space="preserve">Kipa on kokonaisuudessaan web-applikaatio joten sen käytössä kannattaa huomioida joitain yleisiä käyttöä helpottavia tekijöitä. </w:t>
      </w:r>
    </w:p>
    <w:p w:rsidR="007954A3" w:rsidRPr="00D31DAB" w:rsidRDefault="007954A3" w:rsidP="007954A3">
      <w:pPr>
        <w:rPr>
          <w:lang w:eastAsia="fi-FI"/>
        </w:rPr>
      </w:pPr>
    </w:p>
    <w:p w:rsidR="007954A3" w:rsidRPr="00D31DAB" w:rsidRDefault="007954A3" w:rsidP="007954A3">
      <w:pPr>
        <w:numPr>
          <w:ilvl w:val="0"/>
          <w:numId w:val="5"/>
        </w:numPr>
        <w:rPr>
          <w:lang w:eastAsia="fi-FI"/>
        </w:rPr>
      </w:pPr>
      <w:r w:rsidRPr="00D31DAB">
        <w:rPr>
          <w:lang w:eastAsia="fi-FI"/>
        </w:rPr>
        <w:t>Kun teet muutoksia Kipan tehtäviin, syötteisiin vartioihin yms. muista painaa aina lopuksi "Tallenna" sillä muuten menetät tekemäsi muutokset.</w:t>
      </w:r>
    </w:p>
    <w:p w:rsidR="007954A3" w:rsidRPr="00D31DAB" w:rsidRDefault="007954A3" w:rsidP="007954A3">
      <w:pPr>
        <w:numPr>
          <w:ilvl w:val="0"/>
          <w:numId w:val="5"/>
        </w:numPr>
        <w:rPr>
          <w:lang w:eastAsia="fi-FI"/>
        </w:rPr>
      </w:pPr>
      <w:r w:rsidRPr="00D31DAB">
        <w:rPr>
          <w:lang w:eastAsia="fi-FI"/>
        </w:rPr>
        <w:t>Navigoidessa suosittelemme käyttämään mieluummin Kipan valikoita kuin selaimen takaisin tai eteenpäin nappuloita.</w:t>
      </w:r>
    </w:p>
    <w:p w:rsidR="007954A3" w:rsidRPr="00D31DAB" w:rsidRDefault="007954A3" w:rsidP="007954A3">
      <w:pPr>
        <w:ind w:left="1429"/>
        <w:rPr>
          <w:lang w:eastAsia="fi-FI"/>
        </w:rPr>
      </w:pPr>
    </w:p>
    <w:p w:rsidR="007954A3" w:rsidRPr="00D31DAB" w:rsidRDefault="007954A3" w:rsidP="007954A3">
      <w:pPr>
        <w:rPr>
          <w:lang w:eastAsia="fi-FI"/>
        </w:rPr>
      </w:pPr>
    </w:p>
    <w:p w:rsidR="00A26E11" w:rsidRPr="00D31DAB" w:rsidRDefault="00A26E11" w:rsidP="00A26E11">
      <w:pPr>
        <w:pStyle w:val="Heading2"/>
      </w:pPr>
      <w:bookmarkStart w:id="18" w:name="_Toc296197465"/>
      <w:r w:rsidRPr="00D31DAB">
        <w:t>Kisan luominen</w:t>
      </w:r>
      <w:bookmarkEnd w:id="18"/>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Avaa Kipa auki http://localhost/kipa/ osoitteesta jos Kipa on asennettu omalle koneellesi. Jos tulostoimistossa on monta konetta jotka syöttävät samaa kilpailua katso kohta verkkokäyttö.</w:t>
      </w:r>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Valitse "Uusi Kisa"</w:t>
      </w:r>
    </w:p>
    <w:p w:rsidR="00A26E11" w:rsidRPr="00D31DAB" w:rsidRDefault="00A26E11" w:rsidP="00A26E11">
      <w:pPr>
        <w:rPr>
          <w:lang w:eastAsia="fi-FI"/>
        </w:rPr>
      </w:pPr>
      <w:r w:rsidRPr="00D31DAB">
        <w:rPr>
          <w:lang w:eastAsia="fi-FI"/>
        </w:rPr>
        <w:t xml:space="preserve">Määrittele kisalle nimi ja ainakin yksi sarja. </w:t>
      </w:r>
    </w:p>
    <w:p w:rsidR="00A26E11" w:rsidRPr="00D31DAB" w:rsidRDefault="00A26E11" w:rsidP="00A26E11">
      <w:pPr>
        <w:rPr>
          <w:lang w:eastAsia="fi-FI"/>
        </w:rPr>
      </w:pPr>
      <w:r w:rsidRPr="00D31DAB">
        <w:rPr>
          <w:lang w:eastAsia="fi-FI"/>
        </w:rPr>
        <w:t>Tallenna.</w:t>
      </w:r>
    </w:p>
    <w:p w:rsidR="00A26E11" w:rsidRPr="00D31DAB" w:rsidRDefault="00A26E11" w:rsidP="00A26E11">
      <w:pPr>
        <w:rPr>
          <w:lang w:eastAsia="fi-FI"/>
        </w:rPr>
      </w:pPr>
    </w:p>
    <w:p w:rsidR="00A26E11" w:rsidRPr="00D31DAB" w:rsidRDefault="00A26E11" w:rsidP="00A26E11">
      <w:pPr>
        <w:pStyle w:val="Heading2"/>
        <w:numPr>
          <w:ilvl w:val="1"/>
          <w:numId w:val="14"/>
        </w:numPr>
      </w:pPr>
      <w:bookmarkStart w:id="19" w:name="_Toc296197466"/>
      <w:r w:rsidRPr="00D31DAB">
        <w:t>Määritä vartiot</w:t>
      </w:r>
      <w:bookmarkEnd w:id="19"/>
    </w:p>
    <w:p w:rsidR="00A26E11" w:rsidRPr="00D31DAB" w:rsidRDefault="00A26E11" w:rsidP="00A26E11">
      <w:pPr>
        <w:rPr>
          <w:lang w:eastAsia="fi-FI"/>
        </w:rPr>
      </w:pPr>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 xml:space="preserve">Valitse sarja. </w:t>
      </w:r>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Syötä vartion tiedot</w:t>
      </w:r>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Nro</w:t>
      </w:r>
      <w:r w:rsidRPr="00D31DAB">
        <w:rPr>
          <w:lang w:eastAsia="fi-FI"/>
        </w:rPr>
        <w:tab/>
        <w:t>Vartion numero</w:t>
      </w:r>
    </w:p>
    <w:p w:rsidR="00A26E11" w:rsidRPr="00D31DAB" w:rsidRDefault="00A26E11" w:rsidP="00A26E11">
      <w:pPr>
        <w:rPr>
          <w:lang w:eastAsia="fi-FI"/>
        </w:rPr>
      </w:pPr>
      <w:r w:rsidRPr="00D31DAB">
        <w:rPr>
          <w:lang w:eastAsia="fi-FI"/>
        </w:rPr>
        <w:t>Nimi</w:t>
      </w:r>
      <w:r w:rsidRPr="00D31DAB">
        <w:rPr>
          <w:lang w:eastAsia="fi-FI"/>
        </w:rPr>
        <w:tab/>
        <w:t>Vartion nimi</w:t>
      </w:r>
    </w:p>
    <w:p w:rsidR="00A26E11" w:rsidRPr="00D31DAB" w:rsidRDefault="00A26E11" w:rsidP="00A26E11">
      <w:pPr>
        <w:rPr>
          <w:lang w:eastAsia="fi-FI"/>
        </w:rPr>
      </w:pPr>
      <w:r w:rsidRPr="00D31DAB">
        <w:rPr>
          <w:lang w:eastAsia="fi-FI"/>
        </w:rPr>
        <w:t xml:space="preserve">Keskeyttänyt </w:t>
      </w:r>
      <w:r w:rsidRPr="00D31DAB">
        <w:rPr>
          <w:lang w:eastAsia="fi-FI"/>
        </w:rPr>
        <w:tab/>
        <w:t>Jos vartio keskeyttänyt kirjataan tehtävänumero mistä lähtien vartio keskeyttänyt, muuten tyhjä</w:t>
      </w:r>
    </w:p>
    <w:p w:rsidR="00A26E11" w:rsidRPr="00D31DAB" w:rsidRDefault="00A26E11" w:rsidP="00A26E11">
      <w:pPr>
        <w:ind w:left="1304" w:hanging="1304"/>
        <w:rPr>
          <w:lang w:eastAsia="fi-FI"/>
        </w:rPr>
      </w:pPr>
      <w:r w:rsidRPr="00D31DAB">
        <w:rPr>
          <w:lang w:eastAsia="fi-FI"/>
        </w:rPr>
        <w:t>Ulkopuolella</w:t>
      </w:r>
      <w:r w:rsidRPr="00D31DAB">
        <w:rPr>
          <w:lang w:eastAsia="fi-FI"/>
        </w:rPr>
        <w:tab/>
        <w:t>Jos vartio ulkopuolella kirjataan tehtävänumero mistä lähtien vartio ulkona, yksi mikäli alusta asti, muuten tyhjä</w:t>
      </w:r>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Poista</w:t>
      </w:r>
      <w:r w:rsidRPr="00D31DAB">
        <w:rPr>
          <w:lang w:eastAsia="fi-FI"/>
        </w:rPr>
        <w:tab/>
        <w:t>Pistä ruksi jos haluat poistaa vartion (ei tarvitse tehdä tyhjille)</w:t>
      </w:r>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Paina lopuksi "Tallenna"</w:t>
      </w:r>
    </w:p>
    <w:p w:rsidR="00A26E11" w:rsidRPr="00D31DAB" w:rsidRDefault="00A26E11" w:rsidP="00A26E11">
      <w:pPr>
        <w:rPr>
          <w:lang w:eastAsia="fi-FI"/>
        </w:rPr>
      </w:pPr>
    </w:p>
    <w:p w:rsidR="00A26E11" w:rsidRPr="00D31DAB" w:rsidRDefault="00A26E11" w:rsidP="00A26E11">
      <w:pPr>
        <w:rPr>
          <w:lang w:eastAsia="fi-FI"/>
        </w:rPr>
      </w:pPr>
      <w:r w:rsidRPr="00D31DAB">
        <w:rPr>
          <w:lang w:eastAsia="fi-FI"/>
        </w:rPr>
        <w:t>Huom! Mikäli vartio jossain vaiheessa keskeyttää tai siirtyy kilpailun ulkopuolelta muista palata tänne määrittelemään tämä tieto.</w:t>
      </w:r>
    </w:p>
    <w:p w:rsidR="00512DC4" w:rsidRPr="00D31DAB" w:rsidRDefault="00512DC4" w:rsidP="00512DC4">
      <w:pPr>
        <w:pStyle w:val="Heading2"/>
      </w:pPr>
      <w:bookmarkStart w:id="20" w:name="_Toc296197467"/>
      <w:r w:rsidRPr="00D31DAB">
        <w:t>Tulosten syöttö</w:t>
      </w:r>
      <w:bookmarkEnd w:id="20"/>
    </w:p>
    <w:p w:rsidR="00512DC4" w:rsidRPr="00D31DAB" w:rsidRDefault="00512DC4" w:rsidP="00512DC4">
      <w:pPr>
        <w:rPr>
          <w:lang w:eastAsia="fi-FI"/>
        </w:rPr>
      </w:pPr>
    </w:p>
    <w:p w:rsidR="00512DC4" w:rsidRPr="00D31DAB" w:rsidRDefault="00512DC4" w:rsidP="00512DC4">
      <w:pPr>
        <w:rPr>
          <w:lang w:eastAsia="fi-FI"/>
        </w:rPr>
      </w:pPr>
      <w:r w:rsidRPr="00D31DAB">
        <w:rPr>
          <w:lang w:eastAsia="fi-FI"/>
        </w:rPr>
        <w:t>Tulosten syötössä syötetään jokaiseen tehtävään sen osatehtävien syötteet. Kipa syöttää itse tiedon, mikäli vartio on kilpailun ulkopuolella tai keskeyttänyt ja tällöin ei vartion syötteitä tarvitse tässä huomioida. Muista merkitä vartiot ulkopuolelle / keskeyttäneeksi.</w:t>
      </w:r>
    </w:p>
    <w:p w:rsidR="009F0267" w:rsidRPr="00D31DAB" w:rsidRDefault="009F0267" w:rsidP="00512DC4">
      <w:pPr>
        <w:rPr>
          <w:lang w:eastAsia="fi-FI"/>
        </w:rPr>
      </w:pPr>
    </w:p>
    <w:p w:rsidR="009F0267" w:rsidRPr="00D31DAB" w:rsidRDefault="007954A3" w:rsidP="00512DC4">
      <w:pPr>
        <w:rPr>
          <w:lang w:eastAsia="fi-FI"/>
        </w:rPr>
      </w:pPr>
      <w:r w:rsidRPr="00D31DAB">
        <w:rPr>
          <w:lang w:eastAsia="fi-FI"/>
        </w:rPr>
        <w:pict>
          <v:shape id="_x0000_i1026" type="#_x0000_t75" style="width:232.65pt;height:204pt">
            <v:imagedata r:id="rId16" o:title=""/>
          </v:shape>
        </w:pict>
      </w:r>
    </w:p>
    <w:p w:rsidR="00512DC4" w:rsidRPr="00D31DAB" w:rsidRDefault="00512DC4" w:rsidP="00512DC4">
      <w:pPr>
        <w:rPr>
          <w:lang w:eastAsia="fi-FI"/>
        </w:rPr>
      </w:pPr>
    </w:p>
    <w:p w:rsidR="00512DC4" w:rsidRPr="00D31DAB" w:rsidRDefault="00512DC4" w:rsidP="00512DC4">
      <w:pPr>
        <w:rPr>
          <w:lang w:eastAsia="fi-FI"/>
        </w:rPr>
      </w:pPr>
    </w:p>
    <w:p w:rsidR="00512DC4" w:rsidRPr="00D31DAB" w:rsidRDefault="00512DC4" w:rsidP="00512DC4">
      <w:pPr>
        <w:rPr>
          <w:lang w:eastAsia="fi-FI"/>
        </w:rPr>
      </w:pPr>
      <w:r w:rsidRPr="00D31DAB">
        <w:rPr>
          <w:lang w:eastAsia="fi-FI"/>
        </w:rPr>
        <w:t xml:space="preserve">Yllä olevassa kuvassa näkyy tehtävän, osatehtävien syötekentät. Vasemmalla on ensimmäisen osatehtävän syötekentät esimerkiksi joissa syötetään raakapisteitä ja oikean puolimmaiseen kenttään </w:t>
      </w:r>
      <w:r w:rsidR="00F27B3A" w:rsidRPr="00D31DAB">
        <w:rPr>
          <w:lang w:eastAsia="fi-FI"/>
        </w:rPr>
        <w:t xml:space="preserve">jos </w:t>
      </w:r>
      <w:r w:rsidRPr="00D31DAB">
        <w:rPr>
          <w:lang w:eastAsia="fi-FI"/>
        </w:rPr>
        <w:t>vartio on ylittänyt ajan</w:t>
      </w:r>
      <w:r w:rsidR="00F27B3A" w:rsidRPr="00D31DAB">
        <w:rPr>
          <w:lang w:eastAsia="fi-FI"/>
        </w:rPr>
        <w:t xml:space="preserve"> (-1 piste)</w:t>
      </w:r>
      <w:r w:rsidRPr="00D31DAB">
        <w:rPr>
          <w:lang w:eastAsia="fi-FI"/>
        </w:rPr>
        <w:t>.</w:t>
      </w:r>
      <w:r w:rsidR="009F0267" w:rsidRPr="00D31DAB">
        <w:rPr>
          <w:lang w:eastAsia="fi-FI"/>
        </w:rPr>
        <w:t xml:space="preserve"> Yllä on tarkistettu ruutu.</w:t>
      </w:r>
      <w:r w:rsidRPr="00D31DAB">
        <w:rPr>
          <w:lang w:eastAsia="fi-FI"/>
        </w:rPr>
        <w:t xml:space="preserve"> Kun tämä ruutu on ruksittu ja tiedot tallennettu näkyy laskennan </w:t>
      </w:r>
      <w:r w:rsidRPr="00D31DAB">
        <w:rPr>
          <w:lang w:eastAsia="fi-FI"/>
        </w:rPr>
        <w:lastRenderedPageBreak/>
        <w:t>tilanne alla että nämä tulokset on tarkistettu.</w:t>
      </w:r>
      <w:r w:rsidR="009F0267" w:rsidRPr="00D31DAB">
        <w:rPr>
          <w:lang w:eastAsia="fi-FI"/>
        </w:rPr>
        <w:t xml:space="preserve"> Tätä voidaan hyödyntää kisatoimistoissa, missä käytetään kaksia silmiä tarkistamaan syötteiden oikeellisuus.</w:t>
      </w:r>
    </w:p>
    <w:p w:rsidR="00512DC4" w:rsidRPr="00D31DAB" w:rsidRDefault="00512DC4" w:rsidP="00512DC4">
      <w:pPr>
        <w:rPr>
          <w:lang w:eastAsia="fi-FI"/>
        </w:rPr>
      </w:pPr>
    </w:p>
    <w:p w:rsidR="006D7B72" w:rsidRPr="00D31DAB" w:rsidRDefault="007954A3" w:rsidP="009F0267">
      <w:pPr>
        <w:rPr>
          <w:szCs w:val="22"/>
          <w:lang w:eastAsia="fi-FI"/>
        </w:rPr>
      </w:pPr>
      <w:r w:rsidRPr="00D31DAB">
        <w:rPr>
          <w:szCs w:val="22"/>
          <w:lang w:eastAsia="fi-FI"/>
        </w:rPr>
        <w:pict>
          <v:shape id="_x0000_i1027" type="#_x0000_t75" style="width:232.65pt;height:152.65pt">
            <v:imagedata r:id="rId17" o:title=""/>
          </v:shape>
        </w:pict>
      </w:r>
    </w:p>
    <w:p w:rsidR="006D7B72" w:rsidRPr="00D31DAB" w:rsidRDefault="006D7B72" w:rsidP="009F0267">
      <w:pPr>
        <w:rPr>
          <w:szCs w:val="22"/>
          <w:lang w:eastAsia="fi-FI"/>
        </w:rPr>
      </w:pPr>
    </w:p>
    <w:p w:rsidR="009F0267" w:rsidRPr="00D31DAB" w:rsidRDefault="009F0267" w:rsidP="009F0267">
      <w:pPr>
        <w:rPr>
          <w:szCs w:val="22"/>
          <w:lang w:eastAsia="fi-FI"/>
        </w:rPr>
      </w:pPr>
      <w:r w:rsidRPr="00D31DAB">
        <w:rPr>
          <w:szCs w:val="22"/>
          <w:lang w:eastAsia="fi-FI"/>
        </w:rPr>
        <w:t xml:space="preserve">Mikäli vartion </w:t>
      </w:r>
      <w:r w:rsidR="006D7B72" w:rsidRPr="00D31DAB">
        <w:rPr>
          <w:szCs w:val="22"/>
          <w:lang w:eastAsia="fi-FI"/>
        </w:rPr>
        <w:t>suoritus on hylätty laitetaan h kirjain vartion tulokseksi. Ajan syötössä käyteään syötemuotoa HH:MM:SS kuten yllä näkyy.</w:t>
      </w:r>
    </w:p>
    <w:p w:rsidR="009F0267" w:rsidRPr="00D31DAB" w:rsidRDefault="009F0267" w:rsidP="009F0267">
      <w:pPr>
        <w:rPr>
          <w:lang w:eastAsia="fi-FI"/>
        </w:rPr>
      </w:pPr>
    </w:p>
    <w:p w:rsidR="00F15946" w:rsidRPr="00D31DAB" w:rsidRDefault="00F15946" w:rsidP="00512DC4">
      <w:pPr>
        <w:pStyle w:val="Heading2"/>
      </w:pPr>
      <w:bookmarkStart w:id="21" w:name="_Toc296197468"/>
      <w:r w:rsidRPr="00D31DAB">
        <w:t>Tuplasyöte</w:t>
      </w:r>
      <w:bookmarkEnd w:id="21"/>
    </w:p>
    <w:p w:rsidR="00F15946" w:rsidRPr="00D31DAB" w:rsidRDefault="00F15946" w:rsidP="00F15946">
      <w:pPr>
        <w:rPr>
          <w:lang w:eastAsia="fi-FI"/>
        </w:rPr>
      </w:pPr>
    </w:p>
    <w:p w:rsidR="00837A0C" w:rsidRPr="00D31DAB" w:rsidRDefault="00F27B3A" w:rsidP="00F15946">
      <w:pPr>
        <w:rPr>
          <w:lang w:eastAsia="fi-FI"/>
        </w:rPr>
      </w:pPr>
      <w:r w:rsidRPr="00D31DAB">
        <w:rPr>
          <w:lang w:eastAsia="fi-FI"/>
        </w:rPr>
        <w:t>Etusivun v</w:t>
      </w:r>
      <w:r w:rsidR="00837A0C" w:rsidRPr="00D31DAB">
        <w:rPr>
          <w:lang w:eastAsia="fi-FI"/>
        </w:rPr>
        <w:t>alikosta löytyy toiminto</w:t>
      </w:r>
      <w:r w:rsidR="00A83DDB" w:rsidRPr="00D31DAB">
        <w:rPr>
          <w:lang w:eastAsia="fi-FI"/>
        </w:rPr>
        <w:t xml:space="preserve"> </w:t>
      </w:r>
      <w:r w:rsidR="00F15946" w:rsidRPr="00D31DAB">
        <w:rPr>
          <w:lang w:eastAsia="fi-FI"/>
        </w:rPr>
        <w:t>tuplasyöte. Tälle toiminnallisuudella on käyttöä kilpailuissa joissa tulosten oikeellisuus pitää varmistaa syöttämällä luvut kahteen kertaan</w:t>
      </w:r>
      <w:r w:rsidR="00837A0C" w:rsidRPr="00D31DAB">
        <w:rPr>
          <w:lang w:eastAsia="fi-FI"/>
        </w:rPr>
        <w:t xml:space="preserve"> kirjoitusvirheiden varalta</w:t>
      </w:r>
      <w:r w:rsidR="00F15946" w:rsidRPr="00D31DAB">
        <w:rPr>
          <w:lang w:eastAsia="fi-FI"/>
        </w:rPr>
        <w:t>.</w:t>
      </w:r>
    </w:p>
    <w:p w:rsidR="00837A0C" w:rsidRPr="00D31DAB" w:rsidRDefault="00837A0C" w:rsidP="00F15946">
      <w:pPr>
        <w:rPr>
          <w:lang w:eastAsia="fi-FI"/>
        </w:rPr>
      </w:pPr>
    </w:p>
    <w:p w:rsidR="00837A0C" w:rsidRPr="00D31DAB" w:rsidRDefault="00837A0C" w:rsidP="00F15946">
      <w:pPr>
        <w:rPr>
          <w:lang w:eastAsia="fi-FI"/>
        </w:rPr>
      </w:pPr>
      <w:r w:rsidRPr="00D31DAB">
        <w:rPr>
          <w:lang w:eastAsia="fi-FI"/>
        </w:rPr>
        <w:t xml:space="preserve">Ensin syötetään normaalisti tulokset kauttaaltaan. Kun tehtävän tulokset on syötetty kertaalleen voidaan tuloksia alkaa syöttämään toiseen kertaan ja painetaan tallenna kun syöttäminen on valmis. </w:t>
      </w:r>
    </w:p>
    <w:p w:rsidR="006D7B72" w:rsidRPr="00D31DAB" w:rsidRDefault="006D7B72" w:rsidP="00F15946">
      <w:pPr>
        <w:rPr>
          <w:lang w:eastAsia="fi-FI"/>
        </w:rPr>
      </w:pPr>
    </w:p>
    <w:p w:rsidR="00837A0C" w:rsidRPr="00D31DAB" w:rsidRDefault="007954A3" w:rsidP="00F15946">
      <w:pPr>
        <w:rPr>
          <w:lang w:eastAsia="fi-FI"/>
        </w:rPr>
      </w:pPr>
      <w:r w:rsidRPr="00D31DAB">
        <w:rPr>
          <w:lang w:eastAsia="fi-FI"/>
        </w:rPr>
        <w:pict>
          <v:shape id="_x0000_i1028" type="#_x0000_t75" style="width:219.35pt;height:152.65pt">
            <v:imagedata r:id="rId18" o:title=""/>
          </v:shape>
        </w:pict>
      </w:r>
    </w:p>
    <w:p w:rsidR="009F0267" w:rsidRPr="00D31DAB" w:rsidRDefault="009F0267" w:rsidP="00F15946">
      <w:pPr>
        <w:rPr>
          <w:lang w:eastAsia="fi-FI"/>
        </w:rPr>
      </w:pPr>
    </w:p>
    <w:p w:rsidR="00F15946" w:rsidRPr="00D31DAB" w:rsidRDefault="00837A0C" w:rsidP="00F15946">
      <w:pPr>
        <w:rPr>
          <w:lang w:eastAsia="fi-FI"/>
        </w:rPr>
      </w:pPr>
      <w:r w:rsidRPr="00D31DAB">
        <w:rPr>
          <w:lang w:eastAsia="fi-FI"/>
        </w:rPr>
        <w:t>Järjestelmä näyttää punaisella solut joissa syöte ei täsmää ensimmäisellä kerralla syötettyyn.</w:t>
      </w:r>
    </w:p>
    <w:p w:rsidR="00F15946" w:rsidRPr="00D31DAB" w:rsidRDefault="00F15946" w:rsidP="00F15946">
      <w:pPr>
        <w:rPr>
          <w:lang w:eastAsia="fi-FI"/>
        </w:rPr>
      </w:pPr>
    </w:p>
    <w:p w:rsidR="00F15946" w:rsidRPr="00D31DAB" w:rsidRDefault="00F15946" w:rsidP="00F15946">
      <w:pPr>
        <w:rPr>
          <w:lang w:eastAsia="fi-FI"/>
        </w:rPr>
      </w:pPr>
    </w:p>
    <w:p w:rsidR="00F15946" w:rsidRPr="00D31DAB" w:rsidRDefault="00F15946" w:rsidP="00F15946">
      <w:pPr>
        <w:rPr>
          <w:lang w:eastAsia="fi-FI"/>
        </w:rPr>
      </w:pPr>
    </w:p>
    <w:p w:rsidR="00512DC4" w:rsidRPr="00D31DAB" w:rsidRDefault="00512DC4" w:rsidP="00512DC4">
      <w:pPr>
        <w:pStyle w:val="Heading2"/>
      </w:pPr>
      <w:bookmarkStart w:id="22" w:name="_Toc296197469"/>
      <w:r w:rsidRPr="00D31DAB">
        <w:t>Tuomarineuvostyökalu</w:t>
      </w:r>
      <w:bookmarkEnd w:id="22"/>
    </w:p>
    <w:p w:rsidR="00512DC4" w:rsidRPr="00D31DAB" w:rsidRDefault="00512DC4" w:rsidP="00512DC4">
      <w:pPr>
        <w:rPr>
          <w:lang w:eastAsia="fi-FI"/>
        </w:rPr>
      </w:pPr>
    </w:p>
    <w:p w:rsidR="00512DC4" w:rsidRPr="00D31DAB" w:rsidRDefault="00512DC4" w:rsidP="00512DC4">
      <w:pPr>
        <w:rPr>
          <w:lang w:eastAsia="fi-FI"/>
        </w:rPr>
      </w:pPr>
      <w:r w:rsidRPr="00D31DAB">
        <w:rPr>
          <w:lang w:eastAsia="fi-FI"/>
        </w:rPr>
        <w:t>Työkalulla voi syöttää tuloksia vartioille joiden tulosta ei syystä tai toisesta voida laskea normaalisti vaan se pitää syöttää "kovana arvona". Jos tuloksissa näkyy yllättäviä arvoja kannattaa tarkistaa, ettei ole epähuomiossa syötetty arvoja tuomarineuvostyökaluun.</w:t>
      </w:r>
    </w:p>
    <w:p w:rsidR="00560229" w:rsidRPr="00D31DAB" w:rsidRDefault="00560229" w:rsidP="00512DC4">
      <w:pPr>
        <w:rPr>
          <w:lang w:eastAsia="fi-FI"/>
        </w:rPr>
      </w:pPr>
    </w:p>
    <w:p w:rsidR="00560229" w:rsidRPr="00D31DAB" w:rsidRDefault="007954A3" w:rsidP="00512DC4">
      <w:pPr>
        <w:rPr>
          <w:lang w:eastAsia="fi-FI"/>
        </w:rPr>
      </w:pPr>
      <w:r w:rsidRPr="00D31DAB">
        <w:rPr>
          <w:lang w:eastAsia="fi-FI"/>
        </w:rPr>
        <w:lastRenderedPageBreak/>
        <w:pict>
          <v:shape id="_x0000_i1029" type="#_x0000_t75" style="width:299.35pt;height:191.35pt">
            <v:imagedata r:id="rId19" o:title=""/>
          </v:shape>
        </w:pict>
      </w:r>
    </w:p>
    <w:p w:rsidR="00512DC4" w:rsidRPr="00D31DAB" w:rsidRDefault="00512DC4" w:rsidP="00512DC4">
      <w:pPr>
        <w:rPr>
          <w:lang w:eastAsia="fi-FI"/>
        </w:rPr>
      </w:pPr>
    </w:p>
    <w:p w:rsidR="00512DC4" w:rsidRPr="00D31DAB" w:rsidRDefault="00512DC4" w:rsidP="00512DC4">
      <w:pPr>
        <w:pStyle w:val="Heading2"/>
      </w:pPr>
      <w:bookmarkStart w:id="23" w:name="_Toc296197470"/>
      <w:r w:rsidRPr="00D31DAB">
        <w:t>Varmuuskopiointi / Vieminen / Palauttaminen</w:t>
      </w:r>
      <w:bookmarkEnd w:id="23"/>
    </w:p>
    <w:p w:rsidR="00512DC4" w:rsidRPr="00D31DAB" w:rsidRDefault="00512DC4" w:rsidP="00512DC4">
      <w:pPr>
        <w:rPr>
          <w:lang w:eastAsia="fi-FI"/>
        </w:rPr>
      </w:pPr>
    </w:p>
    <w:p w:rsidR="00512DC4" w:rsidRPr="00D31DAB" w:rsidRDefault="00512DC4" w:rsidP="00512DC4">
      <w:pPr>
        <w:rPr>
          <w:lang w:eastAsia="fi-FI"/>
        </w:rPr>
      </w:pPr>
      <w:r w:rsidRPr="00D31DAB">
        <w:rPr>
          <w:lang w:eastAsia="fi-FI"/>
        </w:rPr>
        <w:t xml:space="preserve">Kisan tiedot on mahdollista tuoda yhtenä xml dumppina pois talteen. Tälle voi olla tarvetta, mikäli haluaa esimerkiksi tehdä jotain testailuja olemassa olevaan konfiguraatioon, ottaa varmuuskopion tai viedä jollekkin toiselle koneelle kilpailun kaikki tiedot. </w:t>
      </w:r>
    </w:p>
    <w:p w:rsidR="00512DC4" w:rsidRPr="00D31DAB" w:rsidRDefault="00512DC4" w:rsidP="00512DC4">
      <w:pPr>
        <w:rPr>
          <w:lang w:eastAsia="fi-FI"/>
        </w:rPr>
      </w:pPr>
    </w:p>
    <w:p w:rsidR="00560229" w:rsidRPr="00D31DAB" w:rsidRDefault="007954A3" w:rsidP="00512DC4">
      <w:pPr>
        <w:rPr>
          <w:lang w:eastAsia="fi-FI"/>
        </w:rPr>
      </w:pPr>
      <w:r w:rsidRPr="00D31DAB">
        <w:rPr>
          <w:lang w:eastAsia="fi-FI"/>
        </w:rPr>
        <w:pict>
          <v:shape id="_x0000_i1030" type="#_x0000_t75" style="width:218.65pt;height:148.65pt">
            <v:imagedata r:id="rId20" o:title=""/>
          </v:shape>
        </w:pict>
      </w:r>
    </w:p>
    <w:p w:rsidR="00560229" w:rsidRPr="00D31DAB" w:rsidRDefault="00560229" w:rsidP="00512DC4">
      <w:pPr>
        <w:rPr>
          <w:lang w:eastAsia="fi-FI"/>
        </w:rPr>
      </w:pPr>
    </w:p>
    <w:p w:rsidR="00512DC4" w:rsidRPr="00D31DAB" w:rsidRDefault="00512DC4" w:rsidP="00512DC4">
      <w:pPr>
        <w:rPr>
          <w:lang w:eastAsia="fi-FI"/>
        </w:rPr>
      </w:pPr>
      <w:r w:rsidRPr="00D31DAB">
        <w:rPr>
          <w:lang w:eastAsia="fi-FI"/>
        </w:rPr>
        <w:t>Tallenna kisa toiminnalla saa .xml tiedoston jonka voi tallentaa koneelle, palauta kisa toiminnalla taas voidaan .xml tiedostosta palauttaa kisa.</w:t>
      </w:r>
    </w:p>
    <w:p w:rsidR="00512DC4" w:rsidRPr="00D31DAB" w:rsidRDefault="00512DC4" w:rsidP="00512DC4">
      <w:pPr>
        <w:rPr>
          <w:lang w:eastAsia="fi-FI"/>
        </w:rPr>
      </w:pPr>
    </w:p>
    <w:p w:rsidR="00512DC4" w:rsidRPr="00D31DAB" w:rsidRDefault="00512DC4" w:rsidP="00512DC4">
      <w:pPr>
        <w:rPr>
          <w:lang w:eastAsia="fi-FI"/>
        </w:rPr>
      </w:pPr>
    </w:p>
    <w:p w:rsidR="00512DC4" w:rsidRPr="00D31DAB" w:rsidRDefault="00512DC4" w:rsidP="00512DC4">
      <w:pPr>
        <w:rPr>
          <w:lang w:eastAsia="fi-FI"/>
        </w:rPr>
      </w:pPr>
    </w:p>
    <w:p w:rsidR="00512DC4" w:rsidRPr="00D31DAB" w:rsidRDefault="00512DC4" w:rsidP="00512DC4">
      <w:pPr>
        <w:pStyle w:val="Heading2"/>
      </w:pPr>
      <w:bookmarkStart w:id="24" w:name="_Toc296197471"/>
      <w:r w:rsidRPr="00D31DAB">
        <w:t>Laskennan tilanne</w:t>
      </w:r>
      <w:bookmarkEnd w:id="24"/>
    </w:p>
    <w:p w:rsidR="00512DC4" w:rsidRPr="00D31DAB" w:rsidRDefault="00512DC4" w:rsidP="00512DC4">
      <w:pPr>
        <w:rPr>
          <w:lang w:eastAsia="fi-FI"/>
        </w:rPr>
      </w:pPr>
    </w:p>
    <w:p w:rsidR="00512DC4" w:rsidRPr="00D31DAB" w:rsidRDefault="00512DC4" w:rsidP="00512DC4">
      <w:pPr>
        <w:rPr>
          <w:lang w:eastAsia="fi-FI"/>
        </w:rPr>
      </w:pPr>
      <w:r w:rsidRPr="00D31DAB">
        <w:rPr>
          <w:lang w:eastAsia="fi-FI"/>
        </w:rPr>
        <w:t>Laskennan tilanne näkymästä näkee minkä tehtävien syötteet on syötetty kokonaan/osittain/ei ollenkaan. Värit kertovat.</w:t>
      </w:r>
      <w:r w:rsidR="00A83DDB" w:rsidRPr="00D31DAB">
        <w:rPr>
          <w:lang w:eastAsia="fi-FI"/>
        </w:rPr>
        <w:t xml:space="preserve"> </w:t>
      </w:r>
      <w:r w:rsidR="00560229" w:rsidRPr="00D31DAB">
        <w:rPr>
          <w:lang w:eastAsia="fi-FI"/>
        </w:rPr>
        <w:t>Yhdessä näkymässä joka sarjasta miten pitkällä tehtävien syöttö on.</w:t>
      </w:r>
    </w:p>
    <w:p w:rsidR="00512DC4" w:rsidRPr="00D31DAB" w:rsidRDefault="00512DC4" w:rsidP="00512DC4">
      <w:pPr>
        <w:rPr>
          <w:lang w:eastAsia="fi-FI"/>
        </w:rPr>
      </w:pPr>
    </w:p>
    <w:p w:rsidR="00512DC4" w:rsidRPr="00D31DAB" w:rsidRDefault="007954A3" w:rsidP="00512DC4">
      <w:pPr>
        <w:rPr>
          <w:lang w:eastAsia="fi-FI"/>
        </w:rPr>
      </w:pPr>
      <w:r w:rsidRPr="00D31DAB">
        <w:rPr>
          <w:lang w:eastAsia="fi-FI"/>
        </w:rPr>
        <w:pict>
          <v:shape id="_x0000_i1031" type="#_x0000_t75" style="width:140pt;height:71.35pt">
            <v:imagedata r:id="rId21" o:title=""/>
          </v:shape>
        </w:pict>
      </w:r>
    </w:p>
    <w:p w:rsidR="00512DC4" w:rsidRPr="00D31DAB" w:rsidRDefault="00512DC4" w:rsidP="00512DC4">
      <w:pPr>
        <w:rPr>
          <w:lang w:eastAsia="fi-FI"/>
        </w:rPr>
      </w:pPr>
    </w:p>
    <w:p w:rsidR="00512DC4" w:rsidRPr="00D31DAB" w:rsidRDefault="00512DC4" w:rsidP="00512DC4">
      <w:pPr>
        <w:rPr>
          <w:lang w:eastAsia="fi-FI"/>
        </w:rPr>
      </w:pPr>
    </w:p>
    <w:p w:rsidR="00512DC4" w:rsidRPr="00D31DAB" w:rsidRDefault="007954A3" w:rsidP="00512DC4">
      <w:pPr>
        <w:rPr>
          <w:lang w:eastAsia="fi-FI"/>
        </w:rPr>
      </w:pPr>
      <w:r w:rsidRPr="00D31DAB">
        <w:rPr>
          <w:lang w:eastAsia="fi-FI"/>
        </w:rPr>
        <w:lastRenderedPageBreak/>
        <w:pict>
          <v:shape id="_x0000_i1032" type="#_x0000_t75" style="width:385.35pt;height:127.35pt">
            <v:imagedata r:id="rId22" o:title=""/>
          </v:shape>
        </w:pict>
      </w:r>
    </w:p>
    <w:p w:rsidR="00512DC4" w:rsidRPr="00D31DAB" w:rsidRDefault="00512DC4" w:rsidP="00512DC4">
      <w:pPr>
        <w:rPr>
          <w:lang w:eastAsia="fi-FI"/>
        </w:rPr>
      </w:pPr>
    </w:p>
    <w:p w:rsidR="00512DC4" w:rsidRPr="00D31DAB" w:rsidRDefault="00512DC4" w:rsidP="00512DC4">
      <w:pPr>
        <w:rPr>
          <w:lang w:eastAsia="fi-FI"/>
        </w:rPr>
      </w:pPr>
    </w:p>
    <w:p w:rsidR="002027C9" w:rsidRPr="00D31DAB" w:rsidRDefault="002027C9" w:rsidP="002027C9">
      <w:pPr>
        <w:rPr>
          <w:lang w:eastAsia="fi-FI"/>
        </w:rPr>
      </w:pPr>
    </w:p>
    <w:p w:rsidR="00760C8E" w:rsidRPr="00D31DAB" w:rsidRDefault="00760C8E" w:rsidP="00760C8E">
      <w:pPr>
        <w:pStyle w:val="Heading2"/>
      </w:pPr>
      <w:bookmarkStart w:id="25" w:name="_Toc296197472"/>
      <w:r w:rsidRPr="00D31DAB">
        <w:t>Tulosten vienti CSV tiedostoon</w:t>
      </w:r>
      <w:bookmarkEnd w:id="25"/>
    </w:p>
    <w:p w:rsidR="00760C8E" w:rsidRPr="00D31DAB" w:rsidRDefault="00760C8E" w:rsidP="00760C8E">
      <w:pPr>
        <w:rPr>
          <w:lang w:eastAsia="fi-FI"/>
        </w:rPr>
      </w:pPr>
    </w:p>
    <w:p w:rsidR="00760C8E" w:rsidRPr="00D31DAB" w:rsidRDefault="00760C8E" w:rsidP="00760C8E">
      <w:pPr>
        <w:rPr>
          <w:lang w:eastAsia="fi-FI"/>
        </w:rPr>
      </w:pPr>
      <w:r w:rsidRPr="00D31DAB">
        <w:rPr>
          <w:lang w:eastAsia="fi-FI"/>
        </w:rPr>
        <w:t>Jo</w:t>
      </w:r>
      <w:r w:rsidR="00F9366F" w:rsidRPr="00D31DAB">
        <w:rPr>
          <w:lang w:eastAsia="fi-FI"/>
        </w:rPr>
        <w:t>s tuloksia on tarvetta muokata, filtteröidä tai tulostusnäkymää jalostaa on helpointa viedä tulokset CSV muotoon jolloin niitä voidaan muokata esimerkiksi Excel ohjelmalla. Tulosnäkymä sivulta löytyy jokaisen sarjan tuloksille Tulokset CSV tiedostoon painike jolla ohjelma antaa sarjan tulokset ulos yhtenä tiedostona.</w:t>
      </w:r>
    </w:p>
    <w:p w:rsidR="00760C8E" w:rsidRPr="00D31DAB" w:rsidRDefault="00760C8E" w:rsidP="00760C8E">
      <w:pPr>
        <w:rPr>
          <w:lang w:eastAsia="fi-FI"/>
        </w:rPr>
      </w:pPr>
      <w:r w:rsidRPr="00D31DAB">
        <w:rPr>
          <w:lang w:eastAsia="fi-FI"/>
        </w:rPr>
        <w:pict>
          <v:shape id="_x0000_i1050" type="#_x0000_t75" style="width:323.35pt;height:146pt">
            <v:imagedata r:id="rId23" o:title=""/>
          </v:shape>
        </w:pict>
      </w:r>
    </w:p>
    <w:p w:rsidR="00760C8E" w:rsidRPr="00D31DAB" w:rsidRDefault="00760C8E" w:rsidP="00760C8E">
      <w:pPr>
        <w:rPr>
          <w:lang w:eastAsia="fi-FI"/>
        </w:rPr>
      </w:pPr>
    </w:p>
    <w:p w:rsidR="002027C9" w:rsidRPr="00D31DAB" w:rsidRDefault="002027C9" w:rsidP="00FA089A">
      <w:pPr>
        <w:pStyle w:val="Heading1"/>
      </w:pPr>
      <w:bookmarkStart w:id="26" w:name="_Toc296197473"/>
      <w:r w:rsidRPr="00D31DAB">
        <w:t>Tehtävät</w:t>
      </w:r>
      <w:r w:rsidR="00C41702" w:rsidRPr="00D31DAB">
        <w:t xml:space="preserve"> yleistä</w:t>
      </w:r>
      <w:bookmarkEnd w:id="26"/>
    </w:p>
    <w:p w:rsidR="002027C9" w:rsidRPr="00D31DAB" w:rsidRDefault="002027C9" w:rsidP="002027C9">
      <w:pPr>
        <w:rPr>
          <w:lang w:eastAsia="fi-FI"/>
        </w:rPr>
      </w:pPr>
    </w:p>
    <w:p w:rsidR="002027C9" w:rsidRPr="00D31DAB" w:rsidRDefault="002027C9" w:rsidP="002027C9">
      <w:pPr>
        <w:rPr>
          <w:lang w:eastAsia="fi-FI"/>
        </w:rPr>
      </w:pPr>
      <w:r w:rsidRPr="00D31DAB">
        <w:rPr>
          <w:lang w:eastAsia="fi-FI"/>
        </w:rPr>
        <w:t xml:space="preserve">Ennen kuin tekee tehtävän määrittelyä on hyvä ymmärtää lyhyt oppimäärä miten Kipa laskee tuloksia. </w:t>
      </w:r>
    </w:p>
    <w:p w:rsidR="002027C9" w:rsidRPr="00D31DAB" w:rsidRDefault="002027C9" w:rsidP="002027C9">
      <w:pPr>
        <w:rPr>
          <w:lang w:eastAsia="fi-FI"/>
        </w:rPr>
      </w:pPr>
      <w:r w:rsidRPr="00D31DAB">
        <w:rPr>
          <w:lang w:eastAsia="fi-FI"/>
        </w:rPr>
        <w:t xml:space="preserve">Kipassa on jokaisessa sarjassa erilliset tehtävät, tehtävät on tulee numeroida. Tehtävien numeroinnin tulee vastata järjestystä jossa </w:t>
      </w:r>
      <w:r w:rsidR="00F27B3A" w:rsidRPr="00D31DAB">
        <w:rPr>
          <w:lang w:eastAsia="fi-FI"/>
        </w:rPr>
        <w:t xml:space="preserve">sarjan </w:t>
      </w:r>
      <w:r w:rsidRPr="00D31DAB">
        <w:rPr>
          <w:lang w:eastAsia="fi-FI"/>
        </w:rPr>
        <w:t>vartiot suoritta</w:t>
      </w:r>
      <w:r w:rsidR="00F27B3A" w:rsidRPr="00D31DAB">
        <w:rPr>
          <w:lang w:eastAsia="fi-FI"/>
        </w:rPr>
        <w:t>v</w:t>
      </w:r>
      <w:r w:rsidRPr="00D31DAB">
        <w:rPr>
          <w:lang w:eastAsia="fi-FI"/>
        </w:rPr>
        <w:t>a</w:t>
      </w:r>
      <w:r w:rsidR="00F27B3A" w:rsidRPr="00D31DAB">
        <w:rPr>
          <w:lang w:eastAsia="fi-FI"/>
        </w:rPr>
        <w:t>t</w:t>
      </w:r>
      <w:r w:rsidRPr="00D31DAB">
        <w:rPr>
          <w:lang w:eastAsia="fi-FI"/>
        </w:rPr>
        <w:t xml:space="preserve"> tehtäviä. Jokainen tehtävä koostuu osatehtävistä, jotka on nimetty a-z. Osatehtävien nimi viittaukset syntyy automaattisesti. Tehtävän kaava on koostuu osatehtävien viittauksista. Jokainen osatehtävä koostuu syötteistä joille tulee syöttää kuvaus tehtävän määrittely vaiheessa (esim. juoksuaika). </w:t>
      </w:r>
    </w:p>
    <w:p w:rsidR="006D7B72" w:rsidRPr="00D31DAB" w:rsidRDefault="006D7B72" w:rsidP="002027C9">
      <w:pPr>
        <w:rPr>
          <w:lang w:eastAsia="fi-FI"/>
        </w:rPr>
      </w:pPr>
    </w:p>
    <w:p w:rsidR="006D7B72" w:rsidRPr="00D31DAB" w:rsidRDefault="006D7B72" w:rsidP="002027C9">
      <w:pPr>
        <w:rPr>
          <w:lang w:eastAsia="fi-FI"/>
        </w:rPr>
      </w:pPr>
    </w:p>
    <w:p w:rsidR="002027C9" w:rsidRPr="00D31DAB" w:rsidRDefault="002027C9" w:rsidP="002027C9">
      <w:pPr>
        <w:rPr>
          <w:lang w:eastAsia="fi-FI"/>
        </w:rPr>
      </w:pPr>
    </w:p>
    <w:p w:rsidR="002027C9" w:rsidRPr="00D31DAB" w:rsidRDefault="002027C9" w:rsidP="002027C9">
      <w:pPr>
        <w:rPr>
          <w:lang w:eastAsia="fi-FI"/>
        </w:rPr>
      </w:pPr>
      <w:r w:rsidRPr="00D31DAB">
        <w:rPr>
          <w:lang w:eastAsia="fi-FI"/>
        </w:rPr>
        <w:t>Kun selaa tehtäviä näkyy tehtävänumerot ja numerot. Kun katsoo tehtävän "ylätason" tietoja nähdään vastaavasti osatehtävien nimet ja niiden kaava. Osatehtävillä on taas omat syötteensä ja kaavansa</w:t>
      </w:r>
    </w:p>
    <w:p w:rsidR="002027C9" w:rsidRPr="00D31DAB" w:rsidRDefault="002027C9" w:rsidP="002027C9">
      <w:pPr>
        <w:rPr>
          <w:lang w:eastAsia="fi-FI"/>
        </w:rPr>
      </w:pPr>
    </w:p>
    <w:p w:rsidR="002027C9" w:rsidRPr="00D31DAB" w:rsidRDefault="007954A3" w:rsidP="002027C9">
      <w:pPr>
        <w:rPr>
          <w:lang w:eastAsia="fi-FI"/>
        </w:rPr>
      </w:pPr>
      <w:r w:rsidRPr="00D31DAB">
        <w:rPr>
          <w:lang w:eastAsia="fi-FI"/>
        </w:rPr>
        <w:lastRenderedPageBreak/>
        <w:pict>
          <v:shape id="_x0000_i1033" type="#_x0000_t75" style="width:259.35pt;height:259.35pt">
            <v:imagedata r:id="rId24" o:title="laskenta"/>
          </v:shape>
        </w:pict>
      </w:r>
    </w:p>
    <w:p w:rsidR="002027C9" w:rsidRPr="00D31DAB" w:rsidRDefault="002027C9" w:rsidP="002027C9">
      <w:pPr>
        <w:rPr>
          <w:lang w:eastAsia="fi-FI"/>
        </w:rPr>
      </w:pPr>
    </w:p>
    <w:p w:rsidR="002027C9" w:rsidRPr="00D31DAB" w:rsidRDefault="002027C9" w:rsidP="002027C9">
      <w:pPr>
        <w:rPr>
          <w:lang w:eastAsia="fi-FI"/>
        </w:rPr>
      </w:pPr>
    </w:p>
    <w:p w:rsidR="002027C9" w:rsidRPr="00D31DAB" w:rsidRDefault="002027C9" w:rsidP="002027C9">
      <w:pPr>
        <w:rPr>
          <w:lang w:eastAsia="fi-FI"/>
        </w:rPr>
      </w:pPr>
    </w:p>
    <w:p w:rsidR="002027C9" w:rsidRPr="00D31DAB" w:rsidRDefault="002027C9" w:rsidP="002027C9">
      <w:pPr>
        <w:pStyle w:val="Heading2"/>
      </w:pPr>
      <w:bookmarkStart w:id="27" w:name="_Toc296197474"/>
      <w:r w:rsidRPr="00D31DAB">
        <w:t>Määritä tehtävät, yleisnäkymä</w:t>
      </w:r>
      <w:bookmarkEnd w:id="27"/>
    </w:p>
    <w:p w:rsidR="002027C9" w:rsidRPr="00D31DAB" w:rsidRDefault="002027C9" w:rsidP="002027C9">
      <w:pPr>
        <w:rPr>
          <w:lang w:eastAsia="fi-FI"/>
        </w:rPr>
      </w:pPr>
    </w:p>
    <w:p w:rsidR="006D7B72" w:rsidRPr="00D31DAB" w:rsidRDefault="002027C9" w:rsidP="002027C9">
      <w:pPr>
        <w:rPr>
          <w:lang w:eastAsia="fi-FI"/>
        </w:rPr>
      </w:pPr>
      <w:r w:rsidRPr="00D31DAB">
        <w:rPr>
          <w:lang w:eastAsia="fi-FI"/>
        </w:rPr>
        <w:t>Jokaisella sarjalla on omat tehtävät.</w:t>
      </w:r>
      <w:r w:rsidR="006D7B72" w:rsidRPr="00D31DAB">
        <w:rPr>
          <w:lang w:eastAsia="fi-FI"/>
        </w:rPr>
        <w:t xml:space="preserve"> Saman nimisiä tehtäviä voi olla eri sarjoissa ja kisoissa, mutta ne ovat laskennassa täysin irrallisia toisistaan. Tulosten laskennassa esimerkiksi interpoloinnit menee sarjojen sisällä.</w:t>
      </w:r>
    </w:p>
    <w:p w:rsidR="006D7B72" w:rsidRPr="00D31DAB" w:rsidRDefault="006D7B72" w:rsidP="002027C9">
      <w:pPr>
        <w:rPr>
          <w:lang w:eastAsia="fi-FI"/>
        </w:rPr>
      </w:pPr>
    </w:p>
    <w:p w:rsidR="002027C9" w:rsidRPr="00D31DAB" w:rsidRDefault="002027C9" w:rsidP="002027C9">
      <w:pPr>
        <w:rPr>
          <w:lang w:eastAsia="fi-FI"/>
        </w:rPr>
      </w:pPr>
      <w:r w:rsidRPr="00D31DAB">
        <w:rPr>
          <w:lang w:eastAsia="fi-FI"/>
        </w:rPr>
        <w:t>Tehtäviä (nimi+määrittelyt) voi kopioida toisesta sarjasta. Kannattaa ensin tehdä tehtävät yhteen sarjaan ja sen jälkeen kopioida ne muihin sarjoihin.</w:t>
      </w:r>
      <w:r w:rsidR="006D7B72" w:rsidRPr="00D31DAB">
        <w:rPr>
          <w:lang w:eastAsia="fi-FI"/>
        </w:rPr>
        <w:t xml:space="preserve"> Yleisesti kannattaa tehdä ensin yksi sarja jossa on eniten tehtäviä ja sen jälkeen duplikoida sarjan tehtävät myös muihin sarjoihin ja muuttaa sopivilta osin mikäli tarvetta.</w:t>
      </w:r>
    </w:p>
    <w:p w:rsidR="006D7B72" w:rsidRPr="00D31DAB" w:rsidRDefault="006D7B72" w:rsidP="002027C9">
      <w:pPr>
        <w:rPr>
          <w:lang w:eastAsia="fi-FI"/>
        </w:rPr>
      </w:pPr>
    </w:p>
    <w:p w:rsidR="002027C9" w:rsidRPr="00D31DAB" w:rsidRDefault="006D7B72" w:rsidP="002027C9">
      <w:pPr>
        <w:rPr>
          <w:lang w:eastAsia="fi-FI"/>
        </w:rPr>
      </w:pPr>
      <w:r w:rsidRPr="00D31DAB">
        <w:rPr>
          <w:lang w:eastAsia="fi-FI"/>
        </w:rPr>
        <w:t>Valitse</w:t>
      </w:r>
      <w:r w:rsidR="00A83DDB" w:rsidRPr="00D31DAB">
        <w:rPr>
          <w:lang w:eastAsia="fi-FI"/>
        </w:rPr>
        <w:t xml:space="preserve"> </w:t>
      </w:r>
      <w:r w:rsidR="002027C9" w:rsidRPr="00D31DAB">
        <w:rPr>
          <w:lang w:eastAsia="fi-FI"/>
        </w:rPr>
        <w:t>"Lisää tehtävä" kun olet tekemässä uutta tehtävää.</w:t>
      </w:r>
      <w:r w:rsidRPr="00D31DAB">
        <w:rPr>
          <w:lang w:eastAsia="fi-FI"/>
        </w:rPr>
        <w:t xml:space="preserve"> </w:t>
      </w:r>
    </w:p>
    <w:p w:rsidR="006D7B72" w:rsidRPr="00D31DAB" w:rsidRDefault="006D7B72" w:rsidP="002027C9">
      <w:pPr>
        <w:rPr>
          <w:lang w:eastAsia="fi-FI"/>
        </w:rPr>
      </w:pPr>
    </w:p>
    <w:p w:rsidR="006D7B72" w:rsidRPr="00D31DAB" w:rsidRDefault="006D7B72" w:rsidP="002027C9">
      <w:pPr>
        <w:rPr>
          <w:lang w:eastAsia="fi-FI"/>
        </w:rPr>
      </w:pPr>
      <w:r w:rsidRPr="00D31DAB">
        <w:rPr>
          <w:lang w:eastAsia="fi-FI"/>
        </w:rPr>
        <w:t>Kun haluat kopioida sarjan toisesta sarjasta, valitset ensin sarjan mihin haluat kopioida, sen jälkeen valitse kopioi tehtävä ja sitten voit valita mitkä tehtävät haluat kopioida sarjaasi.</w:t>
      </w:r>
    </w:p>
    <w:p w:rsidR="00EB6D35" w:rsidRPr="00D31DAB" w:rsidRDefault="00EB6D35" w:rsidP="002027C9">
      <w:pPr>
        <w:rPr>
          <w:lang w:eastAsia="fi-FI"/>
        </w:rPr>
      </w:pPr>
    </w:p>
    <w:p w:rsidR="00EB6D35" w:rsidRPr="00D31DAB" w:rsidRDefault="007954A3" w:rsidP="002027C9">
      <w:pPr>
        <w:rPr>
          <w:lang w:eastAsia="fi-FI"/>
        </w:rPr>
      </w:pPr>
      <w:r w:rsidRPr="00D31DAB">
        <w:lastRenderedPageBreak/>
        <w:pict>
          <v:shape id="_x0000_i1034" type="#_x0000_t75" style="width:176pt;height:318pt">
            <v:imagedata r:id="rId25" o:title=""/>
          </v:shape>
        </w:pict>
      </w:r>
    </w:p>
    <w:p w:rsidR="002027C9" w:rsidRPr="00D31DAB" w:rsidRDefault="002027C9" w:rsidP="002027C9">
      <w:pPr>
        <w:rPr>
          <w:lang w:eastAsia="fi-FI"/>
        </w:rPr>
      </w:pPr>
    </w:p>
    <w:p w:rsidR="00FA089A" w:rsidRPr="00D31DAB" w:rsidRDefault="00FA089A" w:rsidP="002027C9">
      <w:pPr>
        <w:rPr>
          <w:lang w:eastAsia="fi-FI"/>
        </w:rPr>
      </w:pPr>
    </w:p>
    <w:p w:rsidR="002027C9" w:rsidRPr="00D31DAB" w:rsidRDefault="002027C9" w:rsidP="00FA089A">
      <w:pPr>
        <w:pStyle w:val="Heading2"/>
      </w:pPr>
      <w:bookmarkStart w:id="28" w:name="_Toc296197475"/>
      <w:r w:rsidRPr="00D31DAB">
        <w:t>Tehtävän kaavan määrittely</w:t>
      </w:r>
      <w:bookmarkEnd w:id="28"/>
    </w:p>
    <w:p w:rsidR="00FA089A" w:rsidRPr="00D31DAB" w:rsidRDefault="00FA089A" w:rsidP="00FA089A">
      <w:pPr>
        <w:rPr>
          <w:lang w:eastAsia="fi-FI"/>
        </w:rPr>
      </w:pPr>
    </w:p>
    <w:p w:rsidR="002027C9" w:rsidRPr="00D31DAB" w:rsidRDefault="002027C9" w:rsidP="002027C9">
      <w:pPr>
        <w:rPr>
          <w:lang w:eastAsia="fi-FI"/>
        </w:rPr>
      </w:pPr>
      <w:r w:rsidRPr="00D31DAB">
        <w:rPr>
          <w:lang w:eastAsia="fi-FI"/>
        </w:rPr>
        <w:t>Syötä Nimi kenttään vartion nimi ja Järjestysnumero kenttään tehtävän järjestysnumero, on tärkeää laittaa tehtävät oikeaan järjestykseen - muuten kisan ulkopuolelle siirtyvät / keskeyttäneet vartiot ovat väärin mukana tehtävien järjestyksessä. Järjestysnumeron pitää kuvata sitä järjestystä missä järjestyksessä vartiot kiertävät rataa.</w:t>
      </w:r>
    </w:p>
    <w:p w:rsidR="00FA089A" w:rsidRPr="00D31DAB" w:rsidRDefault="00FA089A" w:rsidP="002027C9">
      <w:pPr>
        <w:rPr>
          <w:lang w:eastAsia="fi-FI"/>
        </w:rPr>
      </w:pPr>
    </w:p>
    <w:p w:rsidR="00077883" w:rsidRPr="00D31DAB" w:rsidRDefault="007954A3" w:rsidP="002027C9">
      <w:pPr>
        <w:rPr>
          <w:lang w:eastAsia="fi-FI"/>
        </w:rPr>
      </w:pPr>
      <w:r w:rsidRPr="00D31DAB">
        <w:rPr>
          <w:lang w:eastAsia="fi-FI"/>
        </w:rPr>
        <w:pict>
          <v:shape id="_x0000_i1035" type="#_x0000_t75" style="width:486pt;height:48pt">
            <v:imagedata r:id="rId26" o:title=""/>
          </v:shape>
        </w:pict>
      </w:r>
    </w:p>
    <w:p w:rsidR="00077883" w:rsidRPr="00D31DAB" w:rsidRDefault="00077883" w:rsidP="002027C9">
      <w:pPr>
        <w:rPr>
          <w:lang w:eastAsia="fi-FI"/>
        </w:rPr>
      </w:pPr>
    </w:p>
    <w:p w:rsidR="00077883" w:rsidRPr="00D31DAB" w:rsidRDefault="00077883" w:rsidP="002027C9">
      <w:pPr>
        <w:rPr>
          <w:lang w:eastAsia="fi-FI"/>
        </w:rPr>
      </w:pPr>
    </w:p>
    <w:p w:rsidR="002027C9" w:rsidRPr="00D31DAB" w:rsidRDefault="002027C9" w:rsidP="002027C9">
      <w:pPr>
        <w:rPr>
          <w:lang w:eastAsia="fi-FI"/>
        </w:rPr>
      </w:pPr>
      <w:r w:rsidRPr="00D31DAB">
        <w:rPr>
          <w:lang w:eastAsia="fi-FI"/>
        </w:rPr>
        <w:t>Tehtävän kaava on oletuksena ss (suorasumma) ja osatehtävien määrä on yksi. Jos tehtävässä on yksi osatehtävä on silloin on ensimmäinen osatehtävän nimi a. Kun osatehtävien määrä kasvaa aakkosjärjestyksessä osatehtävien nimen viittaus tapahtuu kirjaimilla a-z.</w:t>
      </w:r>
      <w:r w:rsidR="00077883" w:rsidRPr="00D31DAB">
        <w:rPr>
          <w:lang w:eastAsia="fi-FI"/>
        </w:rPr>
        <w:t xml:space="preserve"> Osatehtävät tulee näkyviin allekkain a-z. </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Suurin osa tehtävistä lasketaan kaavalla ss - tällöin esimerkiksi ajasta sekä kätevyydestä saadut pisteet lasketaan yhteen.</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Kehittyneempiä kaava esimerkkejä</w:t>
      </w:r>
    </w:p>
    <w:p w:rsidR="002027C9" w:rsidRPr="00D31DAB" w:rsidRDefault="002027C9" w:rsidP="00577F5A">
      <w:pPr>
        <w:numPr>
          <w:ilvl w:val="0"/>
          <w:numId w:val="2"/>
        </w:numPr>
        <w:rPr>
          <w:lang w:eastAsia="fi-FI"/>
        </w:rPr>
      </w:pPr>
      <w:r w:rsidRPr="00D31DAB">
        <w:rPr>
          <w:lang w:eastAsia="fi-FI"/>
        </w:rPr>
        <w:t>a-b - lasketaan esimerkiksi ajan pisteet josta vähennetään sakkopisteet. Määritellään kaksi osatehtävää.</w:t>
      </w:r>
    </w:p>
    <w:p w:rsidR="002027C9" w:rsidRPr="00D31DAB" w:rsidRDefault="002027C9" w:rsidP="00577F5A">
      <w:pPr>
        <w:numPr>
          <w:ilvl w:val="0"/>
          <w:numId w:val="2"/>
        </w:numPr>
        <w:rPr>
          <w:lang w:eastAsia="fi-FI"/>
        </w:rPr>
      </w:pPr>
      <w:r w:rsidRPr="00D31DAB">
        <w:rPr>
          <w:lang w:eastAsia="fi-FI"/>
        </w:rPr>
        <w:t>(a+b)/c - lasketaan kaksi kätevyyttä yhteen jotka jaetaan aikasakolla. Määritellään kolme osatehtävää.</w:t>
      </w:r>
    </w:p>
    <w:p w:rsidR="002027C9" w:rsidRPr="00D31DAB" w:rsidRDefault="00077883" w:rsidP="00577F5A">
      <w:pPr>
        <w:numPr>
          <w:ilvl w:val="0"/>
          <w:numId w:val="2"/>
        </w:numPr>
        <w:rPr>
          <w:lang w:eastAsia="fi-FI"/>
        </w:rPr>
      </w:pPr>
      <w:r w:rsidRPr="00D31DAB">
        <w:rPr>
          <w:lang w:eastAsia="fi-FI"/>
        </w:rPr>
        <w:t>b*2+a/c - tehtävän pisteet*2 + aika/sakolla</w:t>
      </w:r>
    </w:p>
    <w:p w:rsidR="00077883" w:rsidRPr="00D31DAB" w:rsidRDefault="00077883" w:rsidP="00577F5A">
      <w:pPr>
        <w:numPr>
          <w:ilvl w:val="0"/>
          <w:numId w:val="2"/>
        </w:numPr>
        <w:rPr>
          <w:lang w:eastAsia="fi-FI"/>
        </w:rPr>
      </w:pPr>
    </w:p>
    <w:p w:rsidR="00FA089A" w:rsidRPr="00D31DAB" w:rsidRDefault="00FA089A" w:rsidP="002027C9">
      <w:pPr>
        <w:rPr>
          <w:lang w:eastAsia="fi-FI"/>
        </w:rPr>
      </w:pPr>
    </w:p>
    <w:p w:rsidR="00F806E1" w:rsidRPr="00D31DAB" w:rsidRDefault="007954A3" w:rsidP="002027C9">
      <w:pPr>
        <w:rPr>
          <w:lang w:eastAsia="fi-FI"/>
        </w:rPr>
      </w:pPr>
      <w:r w:rsidRPr="00D31DAB">
        <w:rPr>
          <w:lang w:eastAsia="fi-FI"/>
        </w:rPr>
        <w:lastRenderedPageBreak/>
        <w:pict>
          <v:shape id="_x0000_i1036" type="#_x0000_t75" style="width:433.35pt;height:126pt">
            <v:imagedata r:id="rId27" o:title=""/>
          </v:shape>
        </w:pict>
      </w:r>
    </w:p>
    <w:p w:rsidR="00077883" w:rsidRPr="00D31DAB" w:rsidRDefault="00077883" w:rsidP="002027C9">
      <w:pPr>
        <w:rPr>
          <w:lang w:eastAsia="fi-FI"/>
        </w:rPr>
      </w:pPr>
    </w:p>
    <w:p w:rsidR="00077883" w:rsidRPr="00D31DAB" w:rsidRDefault="00077883" w:rsidP="002027C9">
      <w:pPr>
        <w:rPr>
          <w:lang w:eastAsia="fi-FI"/>
        </w:rPr>
      </w:pPr>
    </w:p>
    <w:p w:rsidR="00077883" w:rsidRPr="00D31DAB" w:rsidRDefault="00077883" w:rsidP="002027C9">
      <w:pPr>
        <w:rPr>
          <w:lang w:eastAsia="fi-FI"/>
        </w:rPr>
      </w:pPr>
      <w:r w:rsidRPr="00D31DAB">
        <w:rPr>
          <w:lang w:eastAsia="fi-FI"/>
        </w:rPr>
        <w:t>Ja monimutkaisempaa laskentaa</w:t>
      </w:r>
    </w:p>
    <w:p w:rsidR="00077883" w:rsidRPr="00D31DAB" w:rsidRDefault="00077883" w:rsidP="002027C9">
      <w:pPr>
        <w:rPr>
          <w:lang w:eastAsia="fi-FI"/>
        </w:rPr>
      </w:pPr>
    </w:p>
    <w:p w:rsidR="00FA089A" w:rsidRPr="00D31DAB" w:rsidRDefault="007954A3" w:rsidP="002027C9">
      <w:pPr>
        <w:rPr>
          <w:lang w:eastAsia="fi-FI"/>
        </w:rPr>
      </w:pPr>
      <w:r w:rsidRPr="00D31DAB">
        <w:rPr>
          <w:lang w:eastAsia="fi-FI"/>
        </w:rPr>
        <w:pict>
          <v:shape id="_x0000_i1037" type="#_x0000_t75" style="width:450pt;height:1in">
            <v:imagedata r:id="rId28" o:title=""/>
          </v:shape>
        </w:pict>
      </w:r>
    </w:p>
    <w:p w:rsidR="00077883" w:rsidRPr="00D31DAB" w:rsidRDefault="00077883" w:rsidP="002027C9">
      <w:pPr>
        <w:rPr>
          <w:lang w:eastAsia="fi-FI"/>
        </w:rPr>
      </w:pPr>
    </w:p>
    <w:p w:rsidR="00077883" w:rsidRPr="00D31DAB" w:rsidRDefault="00077883" w:rsidP="002027C9">
      <w:pPr>
        <w:rPr>
          <w:lang w:eastAsia="fi-FI"/>
        </w:rPr>
      </w:pPr>
    </w:p>
    <w:p w:rsidR="002027C9" w:rsidRPr="00D31DAB" w:rsidRDefault="002027C9" w:rsidP="00FA089A">
      <w:pPr>
        <w:pStyle w:val="Heading2"/>
      </w:pPr>
      <w:bookmarkStart w:id="29" w:name="_Toc296197476"/>
      <w:r w:rsidRPr="00D31DAB">
        <w:t>Yleistä pistetyypistä interpolointi vs. kiinteät arvot</w:t>
      </w:r>
      <w:bookmarkEnd w:id="29"/>
    </w:p>
    <w:p w:rsidR="00FA089A" w:rsidRPr="00D31DAB" w:rsidRDefault="00FA089A" w:rsidP="00FA089A">
      <w:pPr>
        <w:rPr>
          <w:lang w:eastAsia="fi-FI"/>
        </w:rPr>
      </w:pPr>
    </w:p>
    <w:p w:rsidR="002027C9" w:rsidRPr="00D31DAB" w:rsidRDefault="002027C9" w:rsidP="002027C9">
      <w:pPr>
        <w:rPr>
          <w:lang w:eastAsia="fi-FI"/>
        </w:rPr>
      </w:pPr>
      <w:r w:rsidRPr="00D31DAB">
        <w:rPr>
          <w:lang w:eastAsia="fi-FI"/>
        </w:rPr>
        <w:t xml:space="preserve">Interpoloinnnisa vartioiden suorituksia verrataan toisiinsa. Kiinteissä arvoissa taas verrataan vartion suoritusta etukäteen järjestejien asettamiin arvoihin tai maksimi/minimi arvoihin. </w:t>
      </w:r>
    </w:p>
    <w:p w:rsidR="00077883" w:rsidRPr="00D31DAB" w:rsidRDefault="00077883" w:rsidP="002027C9">
      <w:pPr>
        <w:rPr>
          <w:lang w:eastAsia="fi-FI"/>
        </w:rPr>
      </w:pPr>
    </w:p>
    <w:p w:rsidR="002027C9" w:rsidRPr="00D31DAB" w:rsidRDefault="002027C9" w:rsidP="002027C9">
      <w:pPr>
        <w:rPr>
          <w:lang w:eastAsia="fi-FI"/>
        </w:rPr>
      </w:pPr>
      <w:r w:rsidRPr="00D31DAB">
        <w:rPr>
          <w:lang w:eastAsia="fi-FI"/>
        </w:rPr>
        <w:t xml:space="preserve">Interpolointi arviointi tehtävissä missä paras suoritus on mahdollisimman pieni arvo käytetään nollasuorituksen arvon hakemiseen </w:t>
      </w:r>
      <w:r w:rsidR="00077883" w:rsidRPr="00D31DAB">
        <w:rPr>
          <w:lang w:eastAsia="fi-FI"/>
        </w:rPr>
        <w:t xml:space="preserve">useimmiten </w:t>
      </w:r>
      <w:r w:rsidRPr="00D31DAB">
        <w:rPr>
          <w:lang w:eastAsia="fi-FI"/>
        </w:rPr>
        <w:t xml:space="preserve">0.5 kertaa keskimmäinen suoritus. Vastaavasti jos suoritus on sitä parempi mitä suurempi tulos käytetään </w:t>
      </w:r>
      <w:r w:rsidR="00CA0A18" w:rsidRPr="00D31DAB">
        <w:rPr>
          <w:lang w:eastAsia="fi-FI"/>
        </w:rPr>
        <w:t xml:space="preserve">usein </w:t>
      </w:r>
      <w:r w:rsidRPr="00D31DAB">
        <w:rPr>
          <w:lang w:eastAsia="fi-FI"/>
        </w:rPr>
        <w:t>kertoimena 1.5 kertaa keskimmäinen suoritus arvoa.</w:t>
      </w:r>
    </w:p>
    <w:p w:rsidR="00FA089A" w:rsidRPr="00D31DAB" w:rsidRDefault="00FA089A" w:rsidP="002027C9">
      <w:pPr>
        <w:rPr>
          <w:lang w:eastAsia="fi-FI"/>
        </w:rPr>
      </w:pPr>
    </w:p>
    <w:p w:rsidR="002027C9" w:rsidRPr="00D31DAB" w:rsidRDefault="00CA0A18" w:rsidP="002027C9">
      <w:pPr>
        <w:rPr>
          <w:lang w:eastAsia="fi-FI"/>
        </w:rPr>
      </w:pPr>
      <w:r w:rsidRPr="00D31DAB">
        <w:rPr>
          <w:lang w:eastAsia="fi-FI"/>
        </w:rPr>
        <w:t>Kipa tukee myös vaihtoista interpolointi kerrointa. Kerroin</w:t>
      </w:r>
      <w:r w:rsidR="002027C9" w:rsidRPr="00D31DAB">
        <w:rPr>
          <w:lang w:eastAsia="fi-FI"/>
        </w:rPr>
        <w:t xml:space="preserve"> voi olla vaikka 0.9 jolloin jos vartio jää keskimmäisestä suorituksesta 10% annetaan suoritukseksi nolla pistettä. Interpolointi kerrointa voi muuttaa sen mukaan miten paljon odotetaan että vartioiden välillä on hajontaa. Mikäli interpolointi kerroin on lähellä ykköstä on suuri hajonta</w:t>
      </w:r>
      <w:r w:rsidRPr="00D31DAB">
        <w:rPr>
          <w:lang w:eastAsia="fi-FI"/>
        </w:rPr>
        <w:t>, kun</w:t>
      </w:r>
      <w:r w:rsidR="00A83DDB" w:rsidRPr="00D31DAB">
        <w:rPr>
          <w:lang w:eastAsia="fi-FI"/>
        </w:rPr>
        <w:t xml:space="preserve"> </w:t>
      </w:r>
      <w:r w:rsidR="002027C9" w:rsidRPr="00D31DAB">
        <w:rPr>
          <w:lang w:eastAsia="fi-FI"/>
        </w:rPr>
        <w:t>kerroin kauempana luvusta 1 on pienempi hajonta</w:t>
      </w:r>
      <w:r w:rsidRPr="00D31DAB">
        <w:rPr>
          <w:lang w:eastAsia="fi-FI"/>
        </w:rPr>
        <w:t xml:space="preserve"> vartioiden välillä</w:t>
      </w:r>
      <w:r w:rsidR="002027C9" w:rsidRPr="00D31DAB">
        <w:rPr>
          <w:lang w:eastAsia="fi-FI"/>
        </w:rPr>
        <w:t>.</w:t>
      </w:r>
    </w:p>
    <w:p w:rsidR="00FA089A" w:rsidRPr="00D31DAB" w:rsidRDefault="00FA089A" w:rsidP="002027C9">
      <w:pPr>
        <w:rPr>
          <w:lang w:eastAsia="fi-FI"/>
        </w:rPr>
      </w:pPr>
    </w:p>
    <w:p w:rsidR="00FA089A" w:rsidRPr="00D31DAB" w:rsidRDefault="00F27B3A" w:rsidP="002027C9">
      <w:pPr>
        <w:rPr>
          <w:lang w:eastAsia="fi-FI"/>
        </w:rPr>
      </w:pPr>
      <w:r w:rsidRPr="00D31DAB">
        <w:rPr>
          <w:lang w:eastAsia="fi-FI"/>
        </w:rPr>
        <w:t>Kisan ulkopuolella olevia vartiota ei huomioida interpolointi asteikossa</w:t>
      </w:r>
    </w:p>
    <w:p w:rsidR="00F806E1" w:rsidRPr="00D31DAB" w:rsidRDefault="00F806E1" w:rsidP="00F806E1">
      <w:pPr>
        <w:rPr>
          <w:lang w:eastAsia="fi-FI"/>
        </w:rPr>
      </w:pPr>
    </w:p>
    <w:p w:rsidR="00E5687D" w:rsidRPr="00D31DAB" w:rsidRDefault="00E5687D" w:rsidP="00E5687D">
      <w:pPr>
        <w:pStyle w:val="Heading2"/>
      </w:pPr>
      <w:bookmarkStart w:id="30" w:name="_Toc296197477"/>
      <w:r w:rsidRPr="00D31DAB">
        <w:t>Arviointi</w:t>
      </w:r>
      <w:r w:rsidR="00560229" w:rsidRPr="00D31DAB">
        <w:t xml:space="preserve"> ominaisuus</w:t>
      </w:r>
      <w:bookmarkEnd w:id="30"/>
    </w:p>
    <w:p w:rsidR="00E5687D" w:rsidRPr="00D31DAB" w:rsidRDefault="00E5687D" w:rsidP="00E5687D">
      <w:pPr>
        <w:rPr>
          <w:lang w:eastAsia="fi-FI"/>
        </w:rPr>
      </w:pPr>
    </w:p>
    <w:p w:rsidR="00E5687D" w:rsidRPr="00D31DAB" w:rsidRDefault="00E5687D" w:rsidP="00E5687D">
      <w:pPr>
        <w:rPr>
          <w:lang w:eastAsia="fi-FI"/>
        </w:rPr>
      </w:pPr>
      <w:r w:rsidRPr="00D31DAB">
        <w:rPr>
          <w:lang w:eastAsia="fi-FI"/>
        </w:rPr>
        <w:t xml:space="preserve">Jossain tehtävätyypeissä on lisäksi käytössä lisäksi arviointi. </w:t>
      </w:r>
      <w:r w:rsidR="00560229" w:rsidRPr="00D31DAB">
        <w:rPr>
          <w:lang w:eastAsia="fi-FI"/>
        </w:rPr>
        <w:t>Tätä käytetään silloin kun vartioiden tehtävä on arvioida esimerkiksi puun korkeutta aikaa tms.</w:t>
      </w:r>
      <w:r w:rsidR="00A83DDB" w:rsidRPr="00D31DAB">
        <w:rPr>
          <w:lang w:eastAsia="fi-FI"/>
        </w:rPr>
        <w:t xml:space="preserve"> </w:t>
      </w:r>
      <w:r w:rsidR="00560229" w:rsidRPr="00D31DAB">
        <w:rPr>
          <w:lang w:eastAsia="fi-FI"/>
        </w:rPr>
        <w:t xml:space="preserve">Arviointia käytettäessä laitetaan ruksi Arviointi kenttään ja syötetään oikea vastaus. </w:t>
      </w:r>
    </w:p>
    <w:p w:rsidR="00560229" w:rsidRPr="00D31DAB" w:rsidRDefault="00560229" w:rsidP="00E5687D">
      <w:pPr>
        <w:rPr>
          <w:lang w:eastAsia="fi-FI"/>
        </w:rPr>
      </w:pPr>
    </w:p>
    <w:p w:rsidR="00E5687D" w:rsidRPr="00D31DAB" w:rsidRDefault="007954A3" w:rsidP="00E5687D">
      <w:pPr>
        <w:rPr>
          <w:lang w:eastAsia="fi-FI"/>
        </w:rPr>
      </w:pPr>
      <w:r w:rsidRPr="00D31DAB">
        <w:rPr>
          <w:lang w:eastAsia="fi-FI"/>
        </w:rPr>
        <w:pict>
          <v:shape id="_x0000_i1038" type="#_x0000_t75" style="width:481.35pt;height:60pt">
            <v:imagedata r:id="rId29" o:title=""/>
          </v:shape>
        </w:pict>
      </w:r>
    </w:p>
    <w:p w:rsidR="008C4CD0" w:rsidRPr="00D31DAB" w:rsidRDefault="008C4CD0" w:rsidP="00E5687D">
      <w:pPr>
        <w:rPr>
          <w:lang w:eastAsia="fi-FI"/>
        </w:rPr>
      </w:pPr>
    </w:p>
    <w:p w:rsidR="00CA0A18" w:rsidRPr="00D31DAB" w:rsidRDefault="00CA0A18" w:rsidP="00E5687D">
      <w:pPr>
        <w:rPr>
          <w:lang w:eastAsia="fi-FI"/>
        </w:rPr>
      </w:pPr>
    </w:p>
    <w:p w:rsidR="008C4CD0" w:rsidRPr="00D31DAB" w:rsidRDefault="008C4CD0" w:rsidP="00E5687D">
      <w:pPr>
        <w:rPr>
          <w:lang w:eastAsia="fi-FI"/>
        </w:rPr>
      </w:pPr>
    </w:p>
    <w:p w:rsidR="00C41702" w:rsidRPr="00D31DAB" w:rsidRDefault="00C41702" w:rsidP="00C41702">
      <w:pPr>
        <w:pStyle w:val="Heading1"/>
      </w:pPr>
      <w:bookmarkStart w:id="31" w:name="_Toc296197478"/>
      <w:r w:rsidRPr="00D31DAB">
        <w:t>Kipan osatehtävien määrittely</w:t>
      </w:r>
      <w:bookmarkEnd w:id="31"/>
    </w:p>
    <w:p w:rsidR="008C4CD0" w:rsidRPr="00D31DAB" w:rsidRDefault="008C4CD0" w:rsidP="008C4CD0">
      <w:pPr>
        <w:rPr>
          <w:lang w:eastAsia="fi-FI"/>
        </w:rPr>
      </w:pPr>
    </w:p>
    <w:p w:rsidR="002027C9" w:rsidRPr="00D31DAB" w:rsidRDefault="002027C9" w:rsidP="00FA089A">
      <w:pPr>
        <w:pStyle w:val="Heading2"/>
      </w:pPr>
      <w:bookmarkStart w:id="32" w:name="_Toc296197479"/>
      <w:r w:rsidRPr="00D31DAB">
        <w:t>Kisapisteiden määrittely</w:t>
      </w:r>
      <w:bookmarkEnd w:id="32"/>
    </w:p>
    <w:p w:rsidR="00FA089A" w:rsidRPr="00D31DAB" w:rsidRDefault="00FA089A" w:rsidP="00FA089A">
      <w:pPr>
        <w:rPr>
          <w:lang w:eastAsia="fi-FI"/>
        </w:rPr>
      </w:pPr>
    </w:p>
    <w:p w:rsidR="002027C9" w:rsidRPr="00D31DAB" w:rsidRDefault="002027C9" w:rsidP="002027C9">
      <w:pPr>
        <w:rPr>
          <w:lang w:eastAsia="fi-FI"/>
        </w:rPr>
      </w:pPr>
      <w:r w:rsidRPr="00D31DAB">
        <w:rPr>
          <w:lang w:eastAsia="fi-FI"/>
        </w:rPr>
        <w:lastRenderedPageBreak/>
        <w:t xml:space="preserve">Kisapiste on kaikista yksinkertaisin pistetyyppi. Mikäli tehtävästä saa esimerikiksi kuusi pistettä syötetään suoraan valmiita pisteitä väliltä 0 </w:t>
      </w:r>
      <w:r w:rsidR="00CA0A18" w:rsidRPr="00D31DAB">
        <w:rPr>
          <w:lang w:eastAsia="fi-FI"/>
        </w:rPr>
        <w:t>–</w:t>
      </w:r>
      <w:r w:rsidRPr="00D31DAB">
        <w:rPr>
          <w:lang w:eastAsia="fi-FI"/>
        </w:rPr>
        <w:t xml:space="preserve"> 6</w:t>
      </w:r>
      <w:r w:rsidR="00CA0A18" w:rsidRPr="00D31DAB">
        <w:rPr>
          <w:lang w:eastAsia="fi-FI"/>
        </w:rPr>
        <w:t xml:space="preserve"> syötteinä</w:t>
      </w:r>
      <w:r w:rsidRPr="00D31DAB">
        <w:rPr>
          <w:lang w:eastAsia="fi-FI"/>
        </w:rPr>
        <w:t>. Mikäli on tarvetta käyttää desimaalieroitinta on sekä pilkun että pisteen käyttö mahdollista, esim 4,5 tai 4.50 tarkoittavat samaa. Esimerkkinä tehtävästä on Ensiapu jossa annetaan suoraan pisteitä 0-5 välillä. Kisapisteitä kuten kaikkia muitakin osatehtävä tyyppejä voi käyttää yksin tai yhdessä.</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Kisapisteitä määritellessä syötetään vain kuvaus</w:t>
      </w:r>
      <w:r w:rsidR="00CA0A18" w:rsidRPr="00D31DAB">
        <w:rPr>
          <w:lang w:eastAsia="fi-FI"/>
        </w:rPr>
        <w:t xml:space="preserve"> tehtävän määrittelyyn</w:t>
      </w:r>
      <w:r w:rsidRPr="00D31DAB">
        <w:rPr>
          <w:lang w:eastAsia="fi-FI"/>
        </w:rPr>
        <w:t>.</w:t>
      </w:r>
    </w:p>
    <w:p w:rsidR="00FA089A" w:rsidRPr="00D31DAB" w:rsidRDefault="00FA089A" w:rsidP="002027C9">
      <w:pPr>
        <w:rPr>
          <w:lang w:eastAsia="fi-FI"/>
        </w:rPr>
      </w:pPr>
    </w:p>
    <w:p w:rsidR="00F806E1" w:rsidRPr="00D31DAB" w:rsidRDefault="007954A3" w:rsidP="002027C9">
      <w:pPr>
        <w:rPr>
          <w:lang w:eastAsia="fi-FI"/>
        </w:rPr>
      </w:pPr>
      <w:r w:rsidRPr="00D31DAB">
        <w:rPr>
          <w:lang w:eastAsia="fi-FI"/>
        </w:rPr>
        <w:pict>
          <v:shape id="_x0000_i1039" type="#_x0000_t75" style="width:388.65pt;height:134pt">
            <v:imagedata r:id="rId30" o:title=""/>
          </v:shape>
        </w:pict>
      </w:r>
    </w:p>
    <w:p w:rsidR="00F806E1" w:rsidRPr="00D31DAB" w:rsidRDefault="00F806E1" w:rsidP="002027C9">
      <w:pPr>
        <w:rPr>
          <w:lang w:eastAsia="fi-FI"/>
        </w:rPr>
      </w:pPr>
    </w:p>
    <w:p w:rsidR="002027C9" w:rsidRPr="00D31DAB" w:rsidRDefault="002027C9" w:rsidP="00FA089A">
      <w:pPr>
        <w:pStyle w:val="Heading2"/>
      </w:pPr>
      <w:bookmarkStart w:id="33" w:name="_Toc296197480"/>
      <w:r w:rsidRPr="00D31DAB">
        <w:t>Raakapisteet</w:t>
      </w:r>
      <w:bookmarkEnd w:id="33"/>
    </w:p>
    <w:p w:rsidR="00FA089A" w:rsidRPr="00D31DAB" w:rsidRDefault="00FA089A" w:rsidP="00FA089A">
      <w:pPr>
        <w:rPr>
          <w:lang w:eastAsia="fi-FI"/>
        </w:rPr>
      </w:pPr>
    </w:p>
    <w:p w:rsidR="002027C9" w:rsidRPr="00D31DAB" w:rsidRDefault="002027C9" w:rsidP="002027C9">
      <w:pPr>
        <w:rPr>
          <w:lang w:eastAsia="fi-FI"/>
        </w:rPr>
      </w:pPr>
      <w:r w:rsidRPr="00D31DAB">
        <w:rPr>
          <w:lang w:eastAsia="fi-FI"/>
        </w:rPr>
        <w:t>Raakapisteitä käytetään kun esimerkiksi kun vartio vastaa 30 kohdan tietovisaan ja tarjolla on korkeintaan neljä pistettä. Silloin muunnetaan että 4 kisapistettä saa 30 oikealla vastauksella. Samoin raakapisteitä voidaan käyttää vartio heittää esimerkiksi keihästä. Tällöin parhaat pisteet saa pisimmälle heittävä vartio, eikä etukäteen voida määrittää maksimiarvoa</w:t>
      </w:r>
      <w:r w:rsidR="001F13DF" w:rsidRPr="00D31DAB">
        <w:rPr>
          <w:lang w:eastAsia="fi-FI"/>
        </w:rPr>
        <w:t xml:space="preserve"> johon vartion suoritusta verrattaisiin</w:t>
      </w:r>
      <w:r w:rsidRPr="00D31DAB">
        <w:rPr>
          <w:lang w:eastAsia="fi-FI"/>
        </w:rPr>
        <w:t xml:space="preserve">. </w:t>
      </w:r>
    </w:p>
    <w:p w:rsidR="00FA089A" w:rsidRPr="00D31DAB" w:rsidRDefault="00FA089A" w:rsidP="002027C9">
      <w:pPr>
        <w:rPr>
          <w:lang w:eastAsia="fi-FI"/>
        </w:rPr>
      </w:pPr>
    </w:p>
    <w:p w:rsidR="00F806E1" w:rsidRPr="00D31DAB" w:rsidRDefault="007954A3" w:rsidP="002027C9">
      <w:pPr>
        <w:rPr>
          <w:lang w:eastAsia="fi-FI"/>
        </w:rPr>
      </w:pPr>
      <w:r w:rsidRPr="00D31DAB">
        <w:rPr>
          <w:lang w:eastAsia="fi-FI"/>
        </w:rPr>
        <w:pict>
          <v:shape id="_x0000_i1040" type="#_x0000_t75" style="width:398.65pt;height:322.65pt">
            <v:imagedata r:id="rId31" o:title=""/>
          </v:shape>
        </w:pict>
      </w:r>
    </w:p>
    <w:p w:rsidR="00E5687D" w:rsidRPr="00D31DAB" w:rsidRDefault="00E5687D" w:rsidP="002027C9">
      <w:pPr>
        <w:rPr>
          <w:lang w:eastAsia="fi-FI"/>
        </w:rPr>
      </w:pPr>
    </w:p>
    <w:p w:rsidR="002027C9" w:rsidRPr="00D31DAB" w:rsidRDefault="002027C9" w:rsidP="00FA089A">
      <w:pPr>
        <w:pStyle w:val="Heading2"/>
      </w:pPr>
      <w:bookmarkStart w:id="34" w:name="_Toc296197481"/>
      <w:r w:rsidRPr="00D31DAB">
        <w:t xml:space="preserve">Raakapisteiden määrittely </w:t>
      </w:r>
      <w:r w:rsidR="00FA089A" w:rsidRPr="00D31DAB">
        <w:t>–</w:t>
      </w:r>
      <w:r w:rsidRPr="00D31DAB">
        <w:t xml:space="preserve"> kiinteä</w:t>
      </w:r>
      <w:bookmarkEnd w:id="34"/>
    </w:p>
    <w:p w:rsidR="00FA089A" w:rsidRPr="00D31DAB" w:rsidRDefault="00FA089A" w:rsidP="00FA089A">
      <w:pPr>
        <w:rPr>
          <w:lang w:eastAsia="fi-FI"/>
        </w:rPr>
      </w:pPr>
    </w:p>
    <w:p w:rsidR="002027C9" w:rsidRPr="00D31DAB" w:rsidRDefault="002027C9" w:rsidP="002027C9">
      <w:pPr>
        <w:rPr>
          <w:lang w:eastAsia="fi-FI"/>
        </w:rPr>
      </w:pPr>
      <w:r w:rsidRPr="00D31DAB">
        <w:rPr>
          <w:lang w:eastAsia="fi-FI"/>
        </w:rPr>
        <w:lastRenderedPageBreak/>
        <w:t xml:space="preserve">Esimerkki tehtävä, vartio vastaa 30 osaiseen tietovisaan. Maksimipisteet 4p. </w:t>
      </w:r>
    </w:p>
    <w:p w:rsidR="002027C9" w:rsidRPr="00D31DAB" w:rsidRDefault="002027C9" w:rsidP="002027C9">
      <w:pPr>
        <w:rPr>
          <w:lang w:eastAsia="fi-FI"/>
        </w:rPr>
      </w:pPr>
      <w:r w:rsidRPr="00D31DAB">
        <w:rPr>
          <w:lang w:eastAsia="fi-FI"/>
        </w:rPr>
        <w:t>Syötteen kuvaus kenttään laitetaan tässä tapauksessa oikeat vastaukset.</w:t>
      </w:r>
    </w:p>
    <w:p w:rsidR="002027C9" w:rsidRPr="00D31DAB" w:rsidRDefault="002027C9" w:rsidP="002027C9">
      <w:pPr>
        <w:rPr>
          <w:lang w:eastAsia="fi-FI"/>
        </w:rPr>
      </w:pPr>
      <w:r w:rsidRPr="00D31DAB">
        <w:rPr>
          <w:lang w:eastAsia="fi-FI"/>
        </w:rPr>
        <w:t>Parhaat pisteet saa kiinteä ja arvoksi valitaan 30 eli maksimi oikeat vastaukset.</w:t>
      </w:r>
    </w:p>
    <w:p w:rsidR="002027C9" w:rsidRPr="00D31DAB" w:rsidRDefault="002027C9" w:rsidP="002027C9">
      <w:pPr>
        <w:rPr>
          <w:lang w:eastAsia="fi-FI"/>
        </w:rPr>
      </w:pPr>
      <w:r w:rsidRPr="00D31DAB">
        <w:rPr>
          <w:lang w:eastAsia="fi-FI"/>
        </w:rPr>
        <w:t>Kisapisteitä jaetaan 4.</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Nollapistettä tulee kiinteällä suorituksella, eli 0 pistettä jos halutaan että arviointi on lineaarinen välillä 0 - 30.</w:t>
      </w:r>
    </w:p>
    <w:p w:rsidR="00FA089A" w:rsidRPr="00D31DAB" w:rsidRDefault="00FA089A" w:rsidP="002027C9">
      <w:pPr>
        <w:rPr>
          <w:lang w:eastAsia="fi-FI"/>
        </w:rPr>
      </w:pPr>
    </w:p>
    <w:p w:rsidR="002027C9" w:rsidRPr="00D31DAB" w:rsidRDefault="002027C9" w:rsidP="00FA089A">
      <w:pPr>
        <w:pStyle w:val="Heading2"/>
      </w:pPr>
      <w:bookmarkStart w:id="35" w:name="_Toc296197482"/>
      <w:r w:rsidRPr="00D31DAB">
        <w:t xml:space="preserve">Raakapisteiden määrittely </w:t>
      </w:r>
      <w:r w:rsidR="00FA089A" w:rsidRPr="00D31DAB">
        <w:t>–</w:t>
      </w:r>
      <w:r w:rsidRPr="00D31DAB">
        <w:t xml:space="preserve"> interpolointi</w:t>
      </w:r>
      <w:bookmarkEnd w:id="35"/>
    </w:p>
    <w:p w:rsidR="00FA089A" w:rsidRPr="00D31DAB" w:rsidRDefault="00FA089A" w:rsidP="00FA089A">
      <w:pPr>
        <w:rPr>
          <w:lang w:eastAsia="fi-FI"/>
        </w:rPr>
      </w:pPr>
    </w:p>
    <w:p w:rsidR="002027C9" w:rsidRPr="00D31DAB" w:rsidRDefault="002027C9" w:rsidP="002027C9">
      <w:pPr>
        <w:rPr>
          <w:lang w:eastAsia="fi-FI"/>
        </w:rPr>
      </w:pPr>
      <w:r w:rsidRPr="00D31DAB">
        <w:rPr>
          <w:lang w:eastAsia="fi-FI"/>
        </w:rPr>
        <w:t>Esimerkki tehtävä, keihäänheitto. Vartion tehtävänä on heittää mahdollisimman pitkälle keihästä. Maksipisteet 6p. 0.5 keskimmäinen suoritus on 0p.</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Syötteen kuvaus on heiton pituus. Parhaat pisteet saa suurin. Kisapisteitä jaetaan 6p. Nollasuoritus on 0.5 kerroin.</w:t>
      </w:r>
    </w:p>
    <w:p w:rsidR="00FA089A" w:rsidRPr="00D31DAB" w:rsidRDefault="00FA089A" w:rsidP="002027C9">
      <w:pPr>
        <w:rPr>
          <w:lang w:eastAsia="fi-FI"/>
        </w:rPr>
      </w:pPr>
    </w:p>
    <w:p w:rsidR="002027C9" w:rsidRPr="00D31DAB" w:rsidRDefault="002027C9" w:rsidP="00FA089A">
      <w:pPr>
        <w:pStyle w:val="Heading2"/>
      </w:pPr>
      <w:bookmarkStart w:id="36" w:name="_Toc296197483"/>
      <w:r w:rsidRPr="00D31DAB">
        <w:t>Kokonaisaika</w:t>
      </w:r>
      <w:bookmarkEnd w:id="36"/>
    </w:p>
    <w:p w:rsidR="00FA089A" w:rsidRPr="00D31DAB" w:rsidRDefault="00FA089A" w:rsidP="00FA089A">
      <w:pPr>
        <w:rPr>
          <w:lang w:eastAsia="fi-FI"/>
        </w:rPr>
      </w:pPr>
    </w:p>
    <w:p w:rsidR="002027C9" w:rsidRPr="00D31DAB" w:rsidRDefault="002027C9" w:rsidP="002027C9">
      <w:pPr>
        <w:rPr>
          <w:lang w:eastAsia="fi-FI"/>
        </w:rPr>
      </w:pPr>
      <w:r w:rsidRPr="00D31DAB">
        <w:rPr>
          <w:lang w:eastAsia="fi-FI"/>
        </w:rPr>
        <w:t>Kokonaisaikaa käytetään silloin kun annettu aika on suoritusaika sinänsä, eikä sitä tarvitse laskea aikojen e</w:t>
      </w:r>
      <w:r w:rsidR="001F13DF" w:rsidRPr="00D31DAB">
        <w:rPr>
          <w:lang w:eastAsia="fi-FI"/>
        </w:rPr>
        <w:t>rotuksesta. Esimerkiksi</w:t>
      </w:r>
      <w:r w:rsidRPr="00D31DAB">
        <w:rPr>
          <w:lang w:eastAsia="fi-FI"/>
        </w:rPr>
        <w:t xml:space="preserve"> aika jonka vartio jaksaa roikkua leuanvetotangossa joka on otettu ajanottokellolla </w:t>
      </w:r>
      <w:r w:rsidR="001F13DF" w:rsidRPr="00D31DAB">
        <w:rPr>
          <w:lang w:eastAsia="fi-FI"/>
        </w:rPr>
        <w:t xml:space="preserve">on kokonaisaikaa kun taas </w:t>
      </w:r>
      <w:r w:rsidRPr="00D31DAB">
        <w:rPr>
          <w:lang w:eastAsia="fi-FI"/>
        </w:rPr>
        <w:t xml:space="preserve">vartion saapumisaika maaliin </w:t>
      </w:r>
      <w:r w:rsidR="001F13DF" w:rsidRPr="00D31DAB">
        <w:rPr>
          <w:lang w:eastAsia="fi-FI"/>
        </w:rPr>
        <w:t>–</w:t>
      </w:r>
      <w:r w:rsidRPr="00D31DAB">
        <w:rPr>
          <w:lang w:eastAsia="fi-FI"/>
        </w:rPr>
        <w:t xml:space="preserve"> lähtöaika</w:t>
      </w:r>
      <w:r w:rsidR="001F13DF" w:rsidRPr="00D31DAB">
        <w:rPr>
          <w:lang w:eastAsia="fi-FI"/>
        </w:rPr>
        <w:t xml:space="preserve"> on aikaväli</w:t>
      </w:r>
      <w:r w:rsidRPr="00D31DAB">
        <w:rPr>
          <w:lang w:eastAsia="fi-FI"/>
        </w:rPr>
        <w:t>.</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Ajansyöttömuoto on aina HH:MM:SS - esimerkiksi 13:23:55.</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Kipa tukee myös aikaformaatteja jotka ylittää vuorokauden - esimerkiksi 45:23:12. Tämä mahdollistaa, että vartioiden koko radan kiertoaikaa voidaan mitata.</w:t>
      </w:r>
    </w:p>
    <w:p w:rsidR="008C4CD0" w:rsidRPr="00D31DAB" w:rsidRDefault="008C4CD0" w:rsidP="002027C9">
      <w:pPr>
        <w:rPr>
          <w:lang w:eastAsia="fi-FI"/>
        </w:rPr>
      </w:pPr>
    </w:p>
    <w:p w:rsidR="008C4CD0" w:rsidRPr="00D31DAB" w:rsidRDefault="007954A3" w:rsidP="002027C9">
      <w:pPr>
        <w:rPr>
          <w:lang w:eastAsia="fi-FI"/>
        </w:rPr>
      </w:pPr>
      <w:r w:rsidRPr="00D31DAB">
        <w:rPr>
          <w:lang w:eastAsia="fi-FI"/>
        </w:rPr>
        <w:pict>
          <v:shape id="_x0000_i1041" type="#_x0000_t75" style="width:332pt;height:198pt">
            <v:imagedata r:id="rId32" o:title=""/>
          </v:shape>
        </w:pict>
      </w:r>
    </w:p>
    <w:p w:rsidR="00FA089A" w:rsidRPr="00D31DAB" w:rsidRDefault="00FA089A" w:rsidP="002027C9">
      <w:pPr>
        <w:rPr>
          <w:lang w:eastAsia="fi-FI"/>
        </w:rPr>
      </w:pPr>
    </w:p>
    <w:p w:rsidR="002027C9" w:rsidRPr="00D31DAB" w:rsidRDefault="002027C9" w:rsidP="00FA089A">
      <w:pPr>
        <w:pStyle w:val="Heading2"/>
      </w:pPr>
      <w:bookmarkStart w:id="37" w:name="_Toc296197484"/>
      <w:r w:rsidRPr="00D31DAB">
        <w:t>Kokonaisaika - kiinteät arvot</w:t>
      </w:r>
      <w:bookmarkEnd w:id="37"/>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 xml:space="preserve">Esimerkki tehtävä, vartion pitää roikkua tangossa 5 minuuttia. Maksimipisteet 10p. </w:t>
      </w:r>
    </w:p>
    <w:p w:rsidR="002027C9" w:rsidRPr="00D31DAB" w:rsidRDefault="002027C9" w:rsidP="002027C9">
      <w:pPr>
        <w:rPr>
          <w:lang w:eastAsia="fi-FI"/>
        </w:rPr>
      </w:pPr>
      <w:r w:rsidRPr="00D31DAB">
        <w:rPr>
          <w:lang w:eastAsia="fi-FI"/>
        </w:rPr>
        <w:t xml:space="preserve">Syötteen kuvaus on roikkumisaika. Maksimisuoritus on kiinteä - 00:05:00. Kisapisteitä jaetaan 10. Nollasuoritus kiinteä 00:00:00. </w:t>
      </w:r>
    </w:p>
    <w:p w:rsidR="00FA089A" w:rsidRPr="00D31DAB" w:rsidRDefault="00FA089A" w:rsidP="002027C9">
      <w:pPr>
        <w:rPr>
          <w:lang w:eastAsia="fi-FI"/>
        </w:rPr>
      </w:pPr>
    </w:p>
    <w:p w:rsidR="002027C9" w:rsidRPr="00D31DAB" w:rsidRDefault="002027C9" w:rsidP="00FA089A">
      <w:pPr>
        <w:pStyle w:val="Heading2"/>
      </w:pPr>
      <w:bookmarkStart w:id="38" w:name="_Toc296197485"/>
      <w:r w:rsidRPr="00D31DAB">
        <w:t xml:space="preserve">Kokonaisaika </w:t>
      </w:r>
      <w:r w:rsidR="00FA089A" w:rsidRPr="00D31DAB">
        <w:t>–</w:t>
      </w:r>
      <w:r w:rsidRPr="00D31DAB">
        <w:t xml:space="preserve"> interpolointi</w:t>
      </w:r>
      <w:bookmarkEnd w:id="38"/>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Esimerkki tehtävä, vartion pitää läpäistä esterata mahdollisimman nopeasti. Maksimipisteet 6p. 1.5*keskimmäinen suoritus on 0p.</w:t>
      </w:r>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Syötteen kuvaus on suoritusaika. Parhaat pisteet saa pienin. Kisapisteitä jaetaan 6p. Nollapisteen saa 1.5 kertoimella.</w:t>
      </w:r>
    </w:p>
    <w:p w:rsidR="00FA089A" w:rsidRPr="00D31DAB" w:rsidRDefault="00FA089A" w:rsidP="002027C9">
      <w:pPr>
        <w:rPr>
          <w:lang w:eastAsia="fi-FI"/>
        </w:rPr>
      </w:pPr>
    </w:p>
    <w:p w:rsidR="002027C9" w:rsidRPr="00D31DAB" w:rsidRDefault="002027C9" w:rsidP="00FA089A">
      <w:pPr>
        <w:pStyle w:val="Heading2"/>
      </w:pPr>
      <w:bookmarkStart w:id="39" w:name="_Toc296197486"/>
      <w:r w:rsidRPr="00D31DAB">
        <w:lastRenderedPageBreak/>
        <w:t>Aikaväli</w:t>
      </w:r>
      <w:bookmarkEnd w:id="39"/>
    </w:p>
    <w:p w:rsidR="00FA089A" w:rsidRPr="00D31DAB" w:rsidRDefault="00FA089A" w:rsidP="002027C9">
      <w:pPr>
        <w:rPr>
          <w:lang w:eastAsia="fi-FI"/>
        </w:rPr>
      </w:pPr>
    </w:p>
    <w:p w:rsidR="002027C9" w:rsidRPr="00D31DAB" w:rsidRDefault="002027C9" w:rsidP="002027C9">
      <w:pPr>
        <w:rPr>
          <w:lang w:eastAsia="fi-FI"/>
        </w:rPr>
      </w:pPr>
      <w:r w:rsidRPr="00D31DAB">
        <w:rPr>
          <w:lang w:eastAsia="fi-FI"/>
        </w:rPr>
        <w:t xml:space="preserve">Aikavälin määrittäminen toimii samalla tavalla kuin kokonaisaika on </w:t>
      </w:r>
      <w:r w:rsidR="001F13DF" w:rsidRPr="00D31DAB">
        <w:rPr>
          <w:lang w:eastAsia="fi-FI"/>
        </w:rPr>
        <w:t>kuvailtu</w:t>
      </w:r>
      <w:r w:rsidRPr="00D31DAB">
        <w:rPr>
          <w:lang w:eastAsia="fi-FI"/>
        </w:rPr>
        <w:t xml:space="preserve"> yllä. Ainoa ero määrittelyssa on, että tulee määritellä kaksi syötettä. Useimmissa tapauksissa syötteet ovat alkuaika ja loppuaika. Tällöin laskentalogiikka toimii täysin samoin kuin kuvattu kokonaisajassa - järjestelmä vain laskee lisäksi kokonaisajan aikavälin syötteistä.</w:t>
      </w:r>
    </w:p>
    <w:p w:rsidR="00EE7A41" w:rsidRPr="00D31DAB" w:rsidRDefault="00EE7A41" w:rsidP="002027C9">
      <w:pPr>
        <w:rPr>
          <w:lang w:eastAsia="fi-FI"/>
        </w:rPr>
      </w:pPr>
    </w:p>
    <w:p w:rsidR="00EE7A41" w:rsidRPr="00D31DAB" w:rsidRDefault="00EE7A41" w:rsidP="002027C9">
      <w:pPr>
        <w:rPr>
          <w:lang w:eastAsia="fi-FI"/>
        </w:rPr>
      </w:pPr>
      <w:r w:rsidRPr="00D31DAB">
        <w:rPr>
          <w:lang w:eastAsia="fi-FI"/>
        </w:rPr>
        <w:t>Kipa osaa huomioida myös vuorokauden ylittymisen</w:t>
      </w:r>
    </w:p>
    <w:p w:rsidR="008C4CD0" w:rsidRPr="00D31DAB" w:rsidRDefault="008C4CD0" w:rsidP="002027C9">
      <w:pPr>
        <w:rPr>
          <w:lang w:eastAsia="fi-FI"/>
        </w:rPr>
      </w:pPr>
    </w:p>
    <w:p w:rsidR="008C4CD0" w:rsidRPr="00D31DAB" w:rsidRDefault="008C4CD0" w:rsidP="002027C9">
      <w:pPr>
        <w:rPr>
          <w:lang w:eastAsia="fi-FI"/>
        </w:rPr>
      </w:pPr>
    </w:p>
    <w:p w:rsidR="008C4CD0" w:rsidRPr="00D31DAB" w:rsidRDefault="008C4CD0" w:rsidP="008C4CD0">
      <w:pPr>
        <w:pStyle w:val="Heading2"/>
      </w:pPr>
      <w:bookmarkStart w:id="40" w:name="_Toc296197487"/>
      <w:r w:rsidRPr="00D31DAB">
        <w:t>Vapaa kaava</w:t>
      </w:r>
      <w:bookmarkEnd w:id="40"/>
    </w:p>
    <w:p w:rsidR="0050698D" w:rsidRPr="00D31DAB" w:rsidRDefault="0050698D" w:rsidP="0050698D">
      <w:pPr>
        <w:rPr>
          <w:lang w:eastAsia="fi-FI"/>
        </w:rPr>
      </w:pPr>
    </w:p>
    <w:p w:rsidR="00D31DAB" w:rsidRPr="00D31DAB" w:rsidRDefault="00F27B3A" w:rsidP="00D31DAB">
      <w:pPr>
        <w:rPr>
          <w:lang w:eastAsia="fi-FI"/>
        </w:rPr>
      </w:pPr>
      <w:r w:rsidRPr="00D31DAB">
        <w:rPr>
          <w:lang w:eastAsia="fi-FI"/>
        </w:rPr>
        <w:t xml:space="preserve">Vapaa kaava mahdollistaa </w:t>
      </w:r>
      <w:r w:rsidR="00EE7A41" w:rsidRPr="00D31DAB">
        <w:rPr>
          <w:lang w:eastAsia="fi-FI"/>
        </w:rPr>
        <w:t xml:space="preserve">laskennallisesti </w:t>
      </w:r>
      <w:r w:rsidRPr="00D31DAB">
        <w:rPr>
          <w:lang w:eastAsia="fi-FI"/>
        </w:rPr>
        <w:t>monimutkaiset tehtävät.</w:t>
      </w:r>
      <w:r w:rsidR="00D31DAB" w:rsidRPr="00D31DAB">
        <w:rPr>
          <w:lang w:eastAsia="fi-FI"/>
        </w:rPr>
        <w:t xml:space="preserve"> </w:t>
      </w:r>
      <w:r w:rsidR="00D31DAB" w:rsidRPr="00D31DAB">
        <w:rPr>
          <w:lang w:eastAsia="fi-FI"/>
        </w:rPr>
        <w:t>Tärkeää vapaa kaavan kannalta on tietää, että aikojen yksikkö on sekunti.</w:t>
      </w:r>
    </w:p>
    <w:p w:rsidR="00D31DAB" w:rsidRPr="00D31DAB" w:rsidRDefault="00D31DAB" w:rsidP="00D31DAB">
      <w:pPr>
        <w:rPr>
          <w:lang w:eastAsia="fi-FI"/>
        </w:rPr>
      </w:pPr>
    </w:p>
    <w:p w:rsidR="00D31DAB" w:rsidRPr="00D31DAB" w:rsidRDefault="00D31DAB" w:rsidP="00D31DAB">
      <w:pPr>
        <w:rPr>
          <w:lang w:eastAsia="fi-FI"/>
        </w:rPr>
      </w:pPr>
      <w:r w:rsidRPr="00D31DAB">
        <w:rPr>
          <w:lang w:eastAsia="fi-FI"/>
        </w:rPr>
        <w:t>Esim</w:t>
      </w:r>
      <w:r w:rsidRPr="00D31DAB">
        <w:rPr>
          <w:lang w:eastAsia="fi-FI"/>
        </w:rPr>
        <w:t>erkki</w:t>
      </w:r>
    </w:p>
    <w:p w:rsidR="00D31DAB" w:rsidRPr="00D31DAB" w:rsidRDefault="00D31DAB" w:rsidP="00D31DAB">
      <w:pPr>
        <w:rPr>
          <w:lang w:eastAsia="fi-FI"/>
        </w:rPr>
      </w:pPr>
    </w:p>
    <w:p w:rsidR="00D31DAB" w:rsidRPr="00D31DAB" w:rsidRDefault="00D31DAB" w:rsidP="00D31DAB">
      <w:pPr>
        <w:rPr>
          <w:lang w:eastAsia="fi-FI"/>
        </w:rPr>
      </w:pPr>
      <w:r w:rsidRPr="00D31DAB">
        <w:rPr>
          <w:lang w:eastAsia="fi-FI"/>
        </w:rPr>
        <w:t>Yliaika kisapisteeseen vapaakaavassa:</w:t>
      </w:r>
    </w:p>
    <w:p w:rsidR="00D31DAB" w:rsidRPr="00D31DAB" w:rsidRDefault="00D31DAB" w:rsidP="00D31DAB">
      <w:pPr>
        <w:rPr>
          <w:lang w:eastAsia="fi-FI"/>
        </w:rPr>
      </w:pPr>
    </w:p>
    <w:p w:rsidR="00D31DAB" w:rsidRPr="00D31DAB" w:rsidRDefault="00D31DAB" w:rsidP="00D31DAB">
      <w:pPr>
        <w:rPr>
          <w:lang w:eastAsia="fi-FI"/>
        </w:rPr>
      </w:pPr>
      <w:r w:rsidRPr="00D31DAB">
        <w:rPr>
          <w:lang w:eastAsia="fi-FI"/>
        </w:rPr>
        <w:t>pisteitä jaossa 5</w:t>
      </w:r>
    </w:p>
    <w:p w:rsidR="00D31DAB" w:rsidRPr="00D31DAB" w:rsidRDefault="00D31DAB" w:rsidP="00D31DAB">
      <w:pPr>
        <w:rPr>
          <w:lang w:eastAsia="fi-FI"/>
        </w:rPr>
      </w:pPr>
      <w:r w:rsidRPr="00D31DAB">
        <w:rPr>
          <w:lang w:eastAsia="fi-FI"/>
        </w:rPr>
        <w:t>20 min -&gt; 0</w:t>
      </w:r>
    </w:p>
    <w:p w:rsidR="00D31DAB" w:rsidRPr="00D31DAB" w:rsidRDefault="00D31DAB" w:rsidP="00D31DAB">
      <w:pPr>
        <w:rPr>
          <w:lang w:eastAsia="fi-FI"/>
        </w:rPr>
      </w:pPr>
    </w:p>
    <w:p w:rsidR="00D31DAB" w:rsidRPr="00D31DAB" w:rsidRDefault="00D31DAB" w:rsidP="00D31DAB">
      <w:pPr>
        <w:rPr>
          <w:i/>
          <w:lang w:eastAsia="fi-FI"/>
        </w:rPr>
      </w:pPr>
      <w:r w:rsidRPr="00D31DAB">
        <w:rPr>
          <w:i/>
          <w:lang w:eastAsia="fi-FI"/>
        </w:rPr>
        <w:t>Syötteet:</w:t>
      </w:r>
    </w:p>
    <w:p w:rsidR="00D31DAB" w:rsidRPr="00D31DAB" w:rsidRDefault="00D31DAB" w:rsidP="00D31DAB">
      <w:pPr>
        <w:rPr>
          <w:i/>
          <w:lang w:eastAsia="fi-FI"/>
        </w:rPr>
      </w:pPr>
      <w:r w:rsidRPr="00D31DAB">
        <w:rPr>
          <w:i/>
          <w:lang w:eastAsia="fi-FI"/>
        </w:rPr>
        <w:t xml:space="preserve">   a=piste  "Suorituspisteet"</w:t>
      </w:r>
    </w:p>
    <w:p w:rsidR="00D31DAB" w:rsidRPr="00D31DAB" w:rsidRDefault="00D31DAB" w:rsidP="00D31DAB">
      <w:pPr>
        <w:rPr>
          <w:i/>
          <w:lang w:eastAsia="fi-FI"/>
        </w:rPr>
      </w:pPr>
      <w:r w:rsidRPr="00D31DAB">
        <w:rPr>
          <w:i/>
          <w:lang w:eastAsia="fi-FI"/>
        </w:rPr>
        <w:t xml:space="preserve">   b=aika   "Yliaika"</w:t>
      </w:r>
    </w:p>
    <w:p w:rsidR="00D31DAB" w:rsidRPr="00D31DAB" w:rsidRDefault="00D31DAB" w:rsidP="00D31DAB">
      <w:pPr>
        <w:rPr>
          <w:i/>
          <w:lang w:eastAsia="fi-FI"/>
        </w:rPr>
      </w:pPr>
      <w:r w:rsidRPr="00D31DAB">
        <w:rPr>
          <w:i/>
          <w:lang w:eastAsia="fi-FI"/>
        </w:rPr>
        <w:t>Vartion suorituksen kaava = a*(1-b/(60*20))</w:t>
      </w:r>
    </w:p>
    <w:p w:rsidR="00D31DAB" w:rsidRPr="00D31DAB" w:rsidRDefault="00D31DAB" w:rsidP="00D31DAB">
      <w:pPr>
        <w:rPr>
          <w:i/>
          <w:lang w:eastAsia="fi-FI"/>
        </w:rPr>
      </w:pPr>
      <w:r w:rsidRPr="00D31DAB">
        <w:rPr>
          <w:i/>
          <w:lang w:eastAsia="fi-FI"/>
        </w:rPr>
        <w:t>Maksimisuoritus, kaava=5</w:t>
      </w:r>
    </w:p>
    <w:p w:rsidR="00D31DAB" w:rsidRPr="00D31DAB" w:rsidRDefault="00D31DAB" w:rsidP="00D31DAB">
      <w:pPr>
        <w:rPr>
          <w:i/>
          <w:lang w:eastAsia="fi-FI"/>
        </w:rPr>
      </w:pPr>
      <w:r w:rsidRPr="00D31DAB">
        <w:rPr>
          <w:i/>
          <w:lang w:eastAsia="fi-FI"/>
        </w:rPr>
        <w:t>Maksimisuoritus, Montako kisapistettä jaetaan=5</w:t>
      </w:r>
    </w:p>
    <w:p w:rsidR="00D31DAB" w:rsidRPr="00D31DAB" w:rsidRDefault="00D31DAB" w:rsidP="00D31DAB">
      <w:pPr>
        <w:rPr>
          <w:i/>
          <w:lang w:eastAsia="fi-FI"/>
        </w:rPr>
      </w:pPr>
      <w:r w:rsidRPr="00D31DAB">
        <w:rPr>
          <w:i/>
          <w:lang w:eastAsia="fi-FI"/>
        </w:rPr>
        <w:t>Nollasuoritus, kaava=0</w:t>
      </w:r>
    </w:p>
    <w:p w:rsidR="008C4CD0" w:rsidRPr="00D31DAB" w:rsidRDefault="008C4CD0" w:rsidP="008C4CD0">
      <w:pPr>
        <w:rPr>
          <w:lang w:eastAsia="fi-FI"/>
        </w:rPr>
      </w:pPr>
    </w:p>
    <w:p w:rsidR="008C4CD0" w:rsidRPr="00D31DAB" w:rsidRDefault="007954A3" w:rsidP="008C4CD0">
      <w:pPr>
        <w:rPr>
          <w:lang w:eastAsia="fi-FI"/>
        </w:rPr>
      </w:pPr>
      <w:r w:rsidRPr="00D31DAB">
        <w:rPr>
          <w:lang w:eastAsia="fi-FI"/>
        </w:rPr>
        <w:pict>
          <v:shape id="_x0000_i1042" type="#_x0000_t75" style="width:384.65pt;height:320pt">
            <v:imagedata r:id="rId33" o:title=""/>
          </v:shape>
        </w:pict>
      </w:r>
    </w:p>
    <w:p w:rsidR="008C4CD0" w:rsidRPr="00D31DAB" w:rsidRDefault="008C4CD0" w:rsidP="008C4CD0">
      <w:pPr>
        <w:rPr>
          <w:lang w:eastAsia="fi-FI"/>
        </w:rPr>
      </w:pPr>
    </w:p>
    <w:p w:rsidR="008C4CD0" w:rsidRPr="00D31DAB" w:rsidRDefault="008C4CD0" w:rsidP="002027C9">
      <w:pPr>
        <w:rPr>
          <w:lang w:eastAsia="fi-FI"/>
        </w:rPr>
      </w:pPr>
    </w:p>
    <w:p w:rsidR="00A26E11" w:rsidRPr="00D31DAB" w:rsidRDefault="00A26E11" w:rsidP="00A26E11">
      <w:pPr>
        <w:pStyle w:val="Heading1"/>
      </w:pPr>
      <w:bookmarkStart w:id="41" w:name="_Toc296197488"/>
      <w:r w:rsidRPr="00D31DAB">
        <w:t>Testausohjeita</w:t>
      </w:r>
    </w:p>
    <w:p w:rsidR="00A26E11" w:rsidRPr="00D31DAB" w:rsidRDefault="00A26E11" w:rsidP="00A26E11">
      <w:pPr>
        <w:rPr>
          <w:lang w:eastAsia="fi-FI"/>
        </w:rPr>
      </w:pPr>
    </w:p>
    <w:p w:rsidR="00A26E11" w:rsidRPr="00D31DAB" w:rsidRDefault="00A26E11" w:rsidP="00A26E11">
      <w:pPr>
        <w:pStyle w:val="Heading2"/>
        <w:rPr>
          <w:szCs w:val="20"/>
        </w:rPr>
      </w:pPr>
      <w:bookmarkStart w:id="42" w:name="Yleist.C3.A4"/>
      <w:bookmarkEnd w:id="42"/>
      <w:r w:rsidRPr="00D31DAB">
        <w:rPr>
          <w:rStyle w:val="mw-headline"/>
          <w:szCs w:val="20"/>
        </w:rPr>
        <w:t xml:space="preserve">Yleistä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Kaikki ohjelmistot sisältävät virheitä ja emme suinkaan loukkaannu jos ilmoitat löytäneesi bugin KiPasta -päinvastoin: koska KiPa projektin resurssit ovat rajalliset, otamme erittäin mielellämme vastaan bugiraportteja kuin myös kehitysideoita. Muistathan vain sen, että kyseessä on vapaaehtoisprojekti, jonka tekijät tekevät projektille työtä vapaaehtoisesti ja omalla vapaa-ajallaan.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Virheet voidaan karkeasti jakaa laskimen ja käyttöliittymän kesken, alla ohjeet kumpaakin tapausta varten: </w:t>
      </w:r>
    </w:p>
    <w:p w:rsidR="00A26E11" w:rsidRPr="00D31DAB" w:rsidRDefault="00A26E11" w:rsidP="00A26E11">
      <w:pPr>
        <w:pStyle w:val="Heading2"/>
        <w:rPr>
          <w:szCs w:val="20"/>
        </w:rPr>
      </w:pPr>
      <w:bookmarkStart w:id="43" w:name="Virhe_laskimessa"/>
      <w:bookmarkEnd w:id="43"/>
      <w:r w:rsidRPr="00D31DAB">
        <w:rPr>
          <w:rStyle w:val="mw-headline"/>
          <w:szCs w:val="20"/>
        </w:rPr>
        <w:t xml:space="preserve">Virhe laskimessa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Tarkoittaen esimerkiksi sitä että huomaat KiPan laskevan tuloksia väärin.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1. Tee lyhyt kisa jossa esiintyy nimenomainen laskentaongelma. Nimeä kisa kuvaavasti, esimerkiksi: hylätty suoritus suunistuksessa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2. Käytä KiPan toimintoa "Määrittele testituloksia", jonka löydät pääsivulta kohdasta "Kisan Määritykset". Kirjaa ylös oikeat laskentatulosket tehtävään.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3. Tallenna kisa XML -tiedostoksi toiminnolla "Tallenna kisa", jonka löydät pääsivulta, kohdasta "Ylläpito".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4. Toimita tallentamasi .xml -tiedosto kehittäjille, lisäämme kyseisen tiedoston testitapaukseksi automaattisiin unit-testeihin. </w:t>
      </w:r>
    </w:p>
    <w:p w:rsidR="00A26E11" w:rsidRPr="00D31DAB" w:rsidRDefault="00A26E11" w:rsidP="00A26E11">
      <w:pPr>
        <w:pStyle w:val="NormalWeb"/>
        <w:rPr>
          <w:rFonts w:ascii="Trebuchet MS" w:hAnsi="Trebuchet MS"/>
          <w:sz w:val="20"/>
          <w:szCs w:val="20"/>
          <w:lang w:val="fi-FI"/>
        </w:rPr>
      </w:pPr>
    </w:p>
    <w:p w:rsidR="00A26E11" w:rsidRPr="00D31DAB" w:rsidRDefault="00A26E11" w:rsidP="00A26E11">
      <w:pPr>
        <w:pStyle w:val="Heading2"/>
        <w:rPr>
          <w:rStyle w:val="mw-headline"/>
          <w:szCs w:val="20"/>
        </w:rPr>
      </w:pPr>
      <w:bookmarkStart w:id="44" w:name="Virhe_k.C3.A4ytt.C3.B6liittym.C3.A4ss.C3"/>
      <w:bookmarkEnd w:id="44"/>
      <w:r w:rsidRPr="00D31DAB">
        <w:rPr>
          <w:rStyle w:val="mw-headline"/>
          <w:szCs w:val="20"/>
        </w:rPr>
        <w:t xml:space="preserve">Virhe käyttöliittymässä </w:t>
      </w:r>
    </w:p>
    <w:p w:rsidR="00D31DAB" w:rsidRPr="00D31DAB" w:rsidRDefault="00D31DAB" w:rsidP="00D31DAB">
      <w:pPr>
        <w:rPr>
          <w:lang w:eastAsia="fi-FI"/>
        </w:rPr>
      </w:pP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1. Mieti hetki mitä olit tekemässä kun virhe tapahtui, yritä toistaa kyseinen tilanne.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2. Jos pystyt ja osaat, ota ruutukaappaus tilanteesta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3. Tallenna kisa xml -tiedostoksi kohdassa "Virhe laskimessa" annetuilla ohjeilla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t xml:space="preserve">4. Ota yhteyttä kehittäjiin ja yritä kuvailla mitä olit tekemässä ja mitä tapahtui, kerro ainakin seuraavat asiat: </w:t>
      </w:r>
    </w:p>
    <w:p w:rsidR="00A26E11" w:rsidRPr="00D31DAB" w:rsidRDefault="00A26E11" w:rsidP="00A26E11">
      <w:pPr>
        <w:numPr>
          <w:ilvl w:val="0"/>
          <w:numId w:val="15"/>
        </w:numPr>
        <w:spacing w:before="100" w:beforeAutospacing="1" w:after="100" w:afterAutospacing="1"/>
      </w:pPr>
      <w:r w:rsidRPr="00D31DAB">
        <w:t xml:space="preserve">Käyttämäsi käyttöjärjestelmä (Windows, Macintosh, Linux) </w:t>
      </w:r>
    </w:p>
    <w:p w:rsidR="00A26E11" w:rsidRPr="00D31DAB" w:rsidRDefault="00A26E11" w:rsidP="00A26E11">
      <w:pPr>
        <w:numPr>
          <w:ilvl w:val="0"/>
          <w:numId w:val="15"/>
        </w:numPr>
        <w:spacing w:before="100" w:beforeAutospacing="1" w:after="100" w:afterAutospacing="1"/>
      </w:pPr>
      <w:r w:rsidRPr="00D31DAB">
        <w:t xml:space="preserve">Käyttämäsi internet selain (Firefox, internet explorer, Chrome) </w:t>
      </w:r>
    </w:p>
    <w:p w:rsidR="00A26E11" w:rsidRPr="00D31DAB" w:rsidRDefault="00A26E11" w:rsidP="00A26E11">
      <w:pPr>
        <w:numPr>
          <w:ilvl w:val="0"/>
          <w:numId w:val="15"/>
        </w:numPr>
        <w:spacing w:before="100" w:beforeAutospacing="1" w:after="100" w:afterAutospacing="1"/>
      </w:pPr>
      <w:r w:rsidRPr="00D31DAB">
        <w:t xml:space="preserve">ohjeet miten kyseisen vikatilanteen saa toistettua </w:t>
      </w:r>
    </w:p>
    <w:p w:rsidR="00A26E11" w:rsidRPr="00D31DAB" w:rsidRDefault="00A26E11" w:rsidP="00A26E11">
      <w:pPr>
        <w:numPr>
          <w:ilvl w:val="0"/>
          <w:numId w:val="15"/>
        </w:numPr>
        <w:spacing w:before="100" w:beforeAutospacing="1" w:after="100" w:afterAutospacing="1"/>
      </w:pPr>
      <w:r w:rsidRPr="00D31DAB">
        <w:t xml:space="preserve">kisatiedosto </w:t>
      </w:r>
    </w:p>
    <w:p w:rsidR="00A26E11" w:rsidRPr="00D31DAB" w:rsidRDefault="00A26E11" w:rsidP="00A26E11">
      <w:pPr>
        <w:pStyle w:val="NormalWeb"/>
        <w:rPr>
          <w:rFonts w:ascii="Trebuchet MS" w:hAnsi="Trebuchet MS"/>
          <w:sz w:val="20"/>
          <w:szCs w:val="20"/>
        </w:rPr>
      </w:pPr>
      <w:r w:rsidRPr="00D31DAB">
        <w:rPr>
          <w:rFonts w:ascii="Trebuchet MS" w:hAnsi="Trebuchet MS"/>
          <w:sz w:val="20"/>
          <w:szCs w:val="20"/>
        </w:rPr>
        <w:br/>
      </w:r>
      <w:proofErr w:type="spellStart"/>
      <w:r w:rsidRPr="00D31DAB">
        <w:rPr>
          <w:rFonts w:ascii="Trebuchet MS" w:hAnsi="Trebuchet MS"/>
          <w:sz w:val="20"/>
          <w:szCs w:val="20"/>
        </w:rPr>
        <w:t>Esimerkki</w:t>
      </w:r>
      <w:proofErr w:type="spellEnd"/>
      <w:r w:rsidRPr="00D31DAB">
        <w:rPr>
          <w:rFonts w:ascii="Trebuchet MS" w:hAnsi="Trebuchet MS"/>
          <w:sz w:val="20"/>
          <w:szCs w:val="20"/>
        </w:rPr>
        <w:t xml:space="preserve"> </w:t>
      </w:r>
      <w:proofErr w:type="spellStart"/>
      <w:r w:rsidRPr="00D31DAB">
        <w:rPr>
          <w:rFonts w:ascii="Trebuchet MS" w:hAnsi="Trebuchet MS"/>
          <w:sz w:val="20"/>
          <w:szCs w:val="20"/>
        </w:rPr>
        <w:t>hyvästä</w:t>
      </w:r>
      <w:proofErr w:type="spellEnd"/>
      <w:r w:rsidRPr="00D31DAB">
        <w:rPr>
          <w:rFonts w:ascii="Trebuchet MS" w:hAnsi="Trebuchet MS"/>
          <w:sz w:val="20"/>
          <w:szCs w:val="20"/>
        </w:rPr>
        <w:t xml:space="preserve"> </w:t>
      </w:r>
      <w:proofErr w:type="spellStart"/>
      <w:r w:rsidRPr="00D31DAB">
        <w:rPr>
          <w:rFonts w:ascii="Trebuchet MS" w:hAnsi="Trebuchet MS"/>
          <w:sz w:val="20"/>
          <w:szCs w:val="20"/>
        </w:rPr>
        <w:t>viestistä</w:t>
      </w:r>
      <w:proofErr w:type="spellEnd"/>
      <w:r w:rsidRPr="00D31DAB">
        <w:rPr>
          <w:rFonts w:ascii="Trebuchet MS" w:hAnsi="Trebuchet MS"/>
          <w:sz w:val="20"/>
          <w:szCs w:val="20"/>
        </w:rPr>
        <w:t xml:space="preserve">: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i/>
          <w:iCs/>
          <w:sz w:val="20"/>
          <w:szCs w:val="20"/>
          <w:lang w:val="fi-FI"/>
        </w:rPr>
        <w:t>Hei, olin määrittelemässä kisaa joka on xml tiedostoliitteenä tämän sähköpostin mukana. Muutin Hapsenkakkiaiset-vartion nimen Hapsenkakkiaisiksi ja merkitsin sen keskeyttäneeksi tehtävästä 3 eteenpäin. Tämän jälkeen katsoin punaisen sarjan tuloksia ja kävin muuttamassa mainitun vartion tuloksen tehtävästä 2, siten että pisteiksi tuli 1.</w:t>
      </w:r>
      <w:r w:rsidRPr="00D31DAB">
        <w:rPr>
          <w:rFonts w:ascii="Trebuchet MS" w:hAnsi="Trebuchet MS"/>
          <w:sz w:val="20"/>
          <w:szCs w:val="20"/>
          <w:lang w:val="fi-FI"/>
        </w:rPr>
        <w:t xml:space="preserve">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i/>
          <w:iCs/>
          <w:sz w:val="20"/>
          <w:szCs w:val="20"/>
          <w:lang w:val="fi-FI"/>
        </w:rPr>
        <w:t>Tämän jälkeen tuloksia katsoessa ko. vartion tuloksiksi ilmoitetaan 'none' ja vasen pikakuvakepalkki on kadonnut (ruutukaappaus myös tiedostoliitteenä). Internetselaimena käytin Internet explorer 8:aa, mutta kokeilin toistaa tilanteen myös Firefox 3  :lla, jolla pikakuvakepalkki näkyi, mutta tuloksissa lukee edelleen 'none'. Käyttöjärjestelmä on Windows XP.'</w:t>
      </w:r>
      <w:r w:rsidRPr="00D31DAB">
        <w:rPr>
          <w:rFonts w:ascii="Trebuchet MS" w:hAnsi="Trebuchet MS"/>
          <w:sz w:val="20"/>
          <w:szCs w:val="20"/>
          <w:lang w:val="fi-FI"/>
        </w:rPr>
        <w:t xml:space="preserve">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sz w:val="20"/>
          <w:szCs w:val="20"/>
          <w:lang w:val="fi-FI"/>
        </w:rPr>
        <w:lastRenderedPageBreak/>
        <w:br/>
        <w:t xml:space="preserve">Esimerkki äärettömän huonosta viestistä: </w:t>
      </w:r>
    </w:p>
    <w:p w:rsidR="00A26E11" w:rsidRPr="00D31DAB" w:rsidRDefault="00A26E11" w:rsidP="00A26E11">
      <w:pPr>
        <w:pStyle w:val="NormalWeb"/>
        <w:rPr>
          <w:rFonts w:ascii="Trebuchet MS" w:hAnsi="Trebuchet MS"/>
          <w:sz w:val="20"/>
          <w:szCs w:val="20"/>
          <w:lang w:val="fi-FI"/>
        </w:rPr>
      </w:pPr>
      <w:r w:rsidRPr="00D31DAB">
        <w:rPr>
          <w:rFonts w:ascii="Trebuchet MS" w:hAnsi="Trebuchet MS"/>
          <w:i/>
          <w:iCs/>
          <w:sz w:val="20"/>
          <w:szCs w:val="20"/>
          <w:lang w:val="fi-FI"/>
        </w:rPr>
        <w:t>V__u ku toi softa on p___a, koitin käyttää ja se laski väärin ja näytti rumalta. hypätkää kaivoo.</w:t>
      </w:r>
      <w:r w:rsidRPr="00D31DAB">
        <w:rPr>
          <w:rFonts w:ascii="Trebuchet MS" w:hAnsi="Trebuchet MS"/>
          <w:sz w:val="20"/>
          <w:szCs w:val="20"/>
          <w:lang w:val="fi-FI"/>
        </w:rPr>
        <w:t xml:space="preserve"> </w:t>
      </w:r>
    </w:p>
    <w:p w:rsidR="00D31DAB" w:rsidRPr="00D31DAB" w:rsidRDefault="00D31DAB" w:rsidP="00A26E11">
      <w:pPr>
        <w:pStyle w:val="NormalWeb"/>
        <w:rPr>
          <w:rFonts w:ascii="Trebuchet MS" w:hAnsi="Trebuchet MS"/>
          <w:sz w:val="20"/>
          <w:szCs w:val="20"/>
          <w:lang w:val="fi-FI"/>
        </w:rPr>
      </w:pPr>
      <w:hyperlink r:id="rId34" w:history="1">
        <w:r w:rsidRPr="00D31DAB">
          <w:rPr>
            <w:rStyle w:val="Hyperlink"/>
            <w:szCs w:val="20"/>
            <w:lang w:val="fi-FI"/>
          </w:rPr>
          <w:t>Markus.vuorinen@gmail.com</w:t>
        </w:r>
      </w:hyperlink>
    </w:p>
    <w:p w:rsidR="00D31DAB" w:rsidRPr="00D31DAB" w:rsidRDefault="00D31DAB" w:rsidP="00A26E11">
      <w:pPr>
        <w:pStyle w:val="NormalWeb"/>
        <w:rPr>
          <w:rFonts w:ascii="Trebuchet MS" w:hAnsi="Trebuchet MS"/>
          <w:sz w:val="20"/>
          <w:szCs w:val="20"/>
          <w:lang w:val="fi-FI"/>
        </w:rPr>
      </w:pPr>
      <w:hyperlink r:id="rId35" w:history="1">
        <w:r w:rsidRPr="00D31DAB">
          <w:rPr>
            <w:rStyle w:val="Hyperlink"/>
            <w:szCs w:val="20"/>
            <w:lang w:val="fi-FI"/>
          </w:rPr>
          <w:t>Frans.korhonen@gmail.com</w:t>
        </w:r>
      </w:hyperlink>
    </w:p>
    <w:p w:rsidR="00D31DAB" w:rsidRPr="00D31DAB" w:rsidRDefault="00D31DAB" w:rsidP="00A26E11">
      <w:pPr>
        <w:pStyle w:val="NormalWeb"/>
        <w:rPr>
          <w:rFonts w:ascii="Trebuchet MS" w:hAnsi="Trebuchet MS"/>
          <w:sz w:val="20"/>
          <w:szCs w:val="20"/>
          <w:lang w:val="fi-FI"/>
        </w:rPr>
      </w:pPr>
      <w:hyperlink r:id="rId36" w:history="1">
        <w:r w:rsidRPr="00D31DAB">
          <w:rPr>
            <w:rStyle w:val="Hyperlink"/>
            <w:szCs w:val="20"/>
            <w:lang w:val="fi-FI"/>
          </w:rPr>
          <w:t>Joonas.hirn@gmail.com</w:t>
        </w:r>
      </w:hyperlink>
    </w:p>
    <w:p w:rsidR="00A26E11" w:rsidRPr="00D31DAB" w:rsidRDefault="00A26E11" w:rsidP="00D31DAB">
      <w:pPr>
        <w:pStyle w:val="Leipteksti"/>
      </w:pPr>
    </w:p>
    <w:p w:rsidR="0070002A" w:rsidRPr="00D31DAB" w:rsidRDefault="0070002A" w:rsidP="0070002A">
      <w:pPr>
        <w:pStyle w:val="Heading1"/>
      </w:pPr>
      <w:r w:rsidRPr="00D31DAB">
        <w:t>Verkkokäyttö</w:t>
      </w:r>
      <w:bookmarkEnd w:id="41"/>
      <w:r w:rsidRPr="00D31DAB">
        <w:t xml:space="preserve"> </w:t>
      </w:r>
    </w:p>
    <w:p w:rsidR="0070002A" w:rsidRPr="00D31DAB" w:rsidRDefault="0070002A" w:rsidP="00760C8E">
      <w:pPr>
        <w:pStyle w:val="Leipteksti"/>
      </w:pPr>
    </w:p>
    <w:p w:rsidR="0070002A" w:rsidRPr="00D31DAB" w:rsidRDefault="0070002A" w:rsidP="0070002A">
      <w:pPr>
        <w:pStyle w:val="Heading2"/>
      </w:pPr>
      <w:bookmarkStart w:id="45" w:name="_Toc296197489"/>
      <w:r w:rsidRPr="00D31DAB">
        <w:t>Verkkokäyttö Kipassa yleisesti</w:t>
      </w:r>
      <w:bookmarkEnd w:id="45"/>
      <w:r w:rsidRPr="00D31DAB">
        <w:t xml:space="preserve"> </w:t>
      </w:r>
    </w:p>
    <w:p w:rsidR="0070002A" w:rsidRPr="00D31DAB" w:rsidRDefault="0070002A" w:rsidP="00760C8E">
      <w:pPr>
        <w:pStyle w:val="Leipteksti"/>
      </w:pPr>
    </w:p>
    <w:p w:rsidR="0070002A" w:rsidRPr="00D31DAB" w:rsidRDefault="0070002A" w:rsidP="0070002A">
      <w:r w:rsidRPr="00D31DAB">
        <w:t xml:space="preserve">Kisapalvelu on suunniteltu tukemaan tuloslaskentatoimistoja joissa on useita henkilöitä syöttämässä ja tarkastamassa syötteitä samanaikaisesti. Tällöin Kipa asennetaan vain yhdelle koneelle ja muut koneet käyttävät selaimella yhdellä koneella pyörivää Kipaa verkon yli. </w:t>
      </w:r>
    </w:p>
    <w:p w:rsidR="0070002A" w:rsidRPr="00D31DAB" w:rsidRDefault="0070002A" w:rsidP="0070002A"/>
    <w:p w:rsidR="0070002A" w:rsidRPr="00D31DAB" w:rsidRDefault="0070002A" w:rsidP="0070002A">
      <w:r w:rsidRPr="00D31DAB">
        <w:t>Huom! Kipan asennus on täysin samanlainen tietokoneelle käytetään sitä verkossa</w:t>
      </w:r>
      <w:r w:rsidR="00EE7A41" w:rsidRPr="00D31DAB">
        <w:t xml:space="preserve"> palvelimena</w:t>
      </w:r>
      <w:r w:rsidRPr="00D31DAB">
        <w:t xml:space="preserve"> tai ei.</w:t>
      </w:r>
    </w:p>
    <w:p w:rsidR="0070002A" w:rsidRPr="00D31DAB" w:rsidRDefault="0070002A" w:rsidP="0070002A">
      <w:pPr>
        <w:rPr>
          <w:lang w:eastAsia="fi-FI"/>
        </w:rPr>
      </w:pPr>
    </w:p>
    <w:p w:rsidR="0070002A" w:rsidRPr="00D31DAB" w:rsidRDefault="0070002A" w:rsidP="0070002A">
      <w:pPr>
        <w:pStyle w:val="Heading2"/>
      </w:pPr>
      <w:bookmarkStart w:id="46" w:name="_Toc296197490"/>
      <w:r w:rsidRPr="00D31DAB">
        <w:t>Edut</w:t>
      </w:r>
      <w:bookmarkEnd w:id="46"/>
    </w:p>
    <w:p w:rsidR="0070002A" w:rsidRPr="00D31DAB" w:rsidRDefault="0070002A" w:rsidP="0070002A">
      <w:pPr>
        <w:rPr>
          <w:lang w:eastAsia="fi-FI"/>
        </w:rPr>
      </w:pPr>
    </w:p>
    <w:p w:rsidR="0070002A" w:rsidRPr="00D31DAB" w:rsidRDefault="0070002A" w:rsidP="0070002A">
      <w:r w:rsidRPr="00D31DAB">
        <w:t>Samaa sarjaa voi syöttää vaikka kymmenen henkeä yhtäaikaa</w:t>
      </w:r>
    </w:p>
    <w:p w:rsidR="0070002A" w:rsidRPr="00D31DAB" w:rsidRDefault="0070002A" w:rsidP="0070002A">
      <w:r w:rsidRPr="00D31DAB">
        <w:t>Ohjelma asennetaan vain yhdelle koneelle</w:t>
      </w:r>
    </w:p>
    <w:p w:rsidR="0070002A" w:rsidRPr="00D31DAB" w:rsidRDefault="0070002A" w:rsidP="0070002A">
      <w:r w:rsidRPr="00D31DAB">
        <w:t xml:space="preserve">Clientit voivat olla mitä vain koneita joissa web-selain </w:t>
      </w:r>
      <w:r w:rsidR="001F13DF" w:rsidRPr="00D31DAB">
        <w:t>ja verkkoyhteys</w:t>
      </w:r>
    </w:p>
    <w:p w:rsidR="0070002A" w:rsidRPr="00D31DAB" w:rsidRDefault="0070002A" w:rsidP="0070002A">
      <w:r w:rsidRPr="00D31DAB">
        <w:t xml:space="preserve">Mahdollisuus näyttää joltain koneelta tuloksia sitä mukaan kun niitä syötetään </w:t>
      </w:r>
      <w:r w:rsidR="001F13DF" w:rsidRPr="00D31DAB">
        <w:t>muilta koneilta.</w:t>
      </w:r>
    </w:p>
    <w:p w:rsidR="0070002A" w:rsidRPr="00D31DAB" w:rsidRDefault="0070002A" w:rsidP="00760C8E">
      <w:pPr>
        <w:pStyle w:val="Leipteksti"/>
      </w:pPr>
    </w:p>
    <w:p w:rsidR="0070002A" w:rsidRPr="00D31DAB" w:rsidRDefault="0070002A" w:rsidP="0070002A">
      <w:pPr>
        <w:pStyle w:val="Heading2"/>
      </w:pPr>
      <w:bookmarkStart w:id="47" w:name="_Toc296197491"/>
      <w:r w:rsidRPr="00D31DAB">
        <w:t>Vaatimukset</w:t>
      </w:r>
      <w:bookmarkEnd w:id="47"/>
    </w:p>
    <w:p w:rsidR="0070002A" w:rsidRPr="00D31DAB" w:rsidRDefault="0070002A" w:rsidP="0070002A">
      <w:pPr>
        <w:rPr>
          <w:lang w:eastAsia="fi-FI"/>
        </w:rPr>
      </w:pPr>
    </w:p>
    <w:p w:rsidR="0070002A" w:rsidRPr="00D31DAB" w:rsidRDefault="0070002A" w:rsidP="0070002A">
      <w:r w:rsidRPr="00D31DAB">
        <w:t>Lähiverkko jossa tietokoneet kiinni</w:t>
      </w:r>
    </w:p>
    <w:p w:rsidR="0070002A" w:rsidRPr="00D31DAB" w:rsidRDefault="0070002A" w:rsidP="0070002A">
      <w:r w:rsidRPr="00D31DAB">
        <w:t>Yksi tietokone johon on asennettu Kipa (palvelin). Palomuurin tulee sallia http liikenne porttiin 80</w:t>
      </w:r>
    </w:p>
    <w:p w:rsidR="0070002A" w:rsidRPr="00D31DAB" w:rsidRDefault="0070002A" w:rsidP="0070002A">
      <w:r w:rsidRPr="00D31DAB">
        <w:t>n+1 kappaletta tietokoneita, joissa web-selain (client)</w:t>
      </w:r>
    </w:p>
    <w:p w:rsidR="0070002A" w:rsidRPr="00D31DAB" w:rsidRDefault="0070002A" w:rsidP="00760C8E">
      <w:pPr>
        <w:pStyle w:val="Leipteksti"/>
      </w:pPr>
    </w:p>
    <w:p w:rsidR="001F13DF" w:rsidRPr="00D31DAB" w:rsidRDefault="001F13DF" w:rsidP="0070002A">
      <w:pPr>
        <w:pStyle w:val="Heading2"/>
      </w:pPr>
      <w:bookmarkStart w:id="48" w:name="_Toc296197492"/>
      <w:r w:rsidRPr="00D31DAB">
        <w:t>Yleistä lähiverkon / verkon käytöstä</w:t>
      </w:r>
      <w:bookmarkEnd w:id="48"/>
    </w:p>
    <w:p w:rsidR="001F13DF" w:rsidRPr="00D31DAB" w:rsidRDefault="001F13DF" w:rsidP="001F13DF">
      <w:pPr>
        <w:rPr>
          <w:lang w:eastAsia="fi-FI"/>
        </w:rPr>
      </w:pPr>
    </w:p>
    <w:p w:rsidR="001F13DF" w:rsidRPr="00D31DAB" w:rsidRDefault="001F13DF" w:rsidP="001F13DF">
      <w:pPr>
        <w:rPr>
          <w:lang w:eastAsia="fi-FI"/>
        </w:rPr>
      </w:pPr>
      <w:r w:rsidRPr="00D31DAB">
        <w:rPr>
          <w:lang w:eastAsia="fi-FI"/>
        </w:rPr>
        <w:t>Lähiverkko</w:t>
      </w:r>
    </w:p>
    <w:p w:rsidR="001F13DF" w:rsidRPr="00D31DAB" w:rsidRDefault="001F13DF" w:rsidP="001F13DF">
      <w:pPr>
        <w:rPr>
          <w:lang w:eastAsia="fi-FI"/>
        </w:rPr>
      </w:pPr>
    </w:p>
    <w:p w:rsidR="00761C6A" w:rsidRPr="00D31DAB" w:rsidRDefault="00761C6A" w:rsidP="001F13DF">
      <w:pPr>
        <w:rPr>
          <w:lang w:eastAsia="fi-FI"/>
        </w:rPr>
      </w:pPr>
      <w:r w:rsidRPr="00D31DAB">
        <w:rPr>
          <w:lang w:eastAsia="fi-FI"/>
        </w:rPr>
        <w:t>Kaikkien tietokoneiden pitää olla samassa verkossa niin että niillä on verkkoyhteys palvelimelle johon Kipa on asennettu. Yhteyden toimivuutta voi kokeilla vaikka ping &lt;IP osoite&gt; komennolla. Palvelimelle</w:t>
      </w:r>
      <w:r w:rsidR="00A83DDB" w:rsidRPr="00D31DAB">
        <w:rPr>
          <w:lang w:eastAsia="fi-FI"/>
        </w:rPr>
        <w:t xml:space="preserve"> </w:t>
      </w:r>
      <w:r w:rsidRPr="00D31DAB">
        <w:rPr>
          <w:lang w:eastAsia="fi-FI"/>
        </w:rPr>
        <w:t xml:space="preserve">tarvitaan portti 80 auki http liikennöintiä varten. Jos kisatoimistosta ei ole pääsy Internettiin kannattaa harkita palomuurin sammuttamisesta palvelimelta. </w:t>
      </w:r>
    </w:p>
    <w:p w:rsidR="00761C6A" w:rsidRPr="00D31DAB" w:rsidRDefault="00761C6A" w:rsidP="001F13DF">
      <w:pPr>
        <w:rPr>
          <w:lang w:eastAsia="fi-FI"/>
        </w:rPr>
      </w:pPr>
    </w:p>
    <w:p w:rsidR="001F13DF" w:rsidRPr="00D31DAB" w:rsidRDefault="001F13DF" w:rsidP="001F13DF">
      <w:pPr>
        <w:rPr>
          <w:lang w:eastAsia="fi-FI"/>
        </w:rPr>
      </w:pPr>
      <w:r w:rsidRPr="00D31DAB">
        <w:rPr>
          <w:lang w:eastAsia="fi-FI"/>
        </w:rPr>
        <w:t>Internet</w:t>
      </w:r>
    </w:p>
    <w:p w:rsidR="001F13DF" w:rsidRPr="00D31DAB" w:rsidRDefault="001F13DF" w:rsidP="001F13DF">
      <w:pPr>
        <w:rPr>
          <w:lang w:eastAsia="fi-FI"/>
        </w:rPr>
      </w:pPr>
    </w:p>
    <w:p w:rsidR="001F13DF" w:rsidRPr="00D31DAB" w:rsidRDefault="001F13DF" w:rsidP="001F13DF">
      <w:pPr>
        <w:rPr>
          <w:lang w:eastAsia="fi-FI"/>
        </w:rPr>
      </w:pPr>
      <w:r w:rsidRPr="00D31DAB">
        <w:rPr>
          <w:lang w:eastAsia="fi-FI"/>
        </w:rPr>
        <w:t>On mahdollista asentaa Kipa sekä julkisesti Internettiin jolloin kaikki kisat ovat verkossa näkyvillä kaikille, tällöin kannattaa miettiä onko turvallisuusris</w:t>
      </w:r>
      <w:r w:rsidR="00761C6A" w:rsidRPr="00D31DAB">
        <w:rPr>
          <w:lang w:eastAsia="fi-FI"/>
        </w:rPr>
        <w:t>k</w:t>
      </w:r>
      <w:r w:rsidRPr="00D31DAB">
        <w:rPr>
          <w:lang w:eastAsia="fi-FI"/>
        </w:rPr>
        <w:t xml:space="preserve">inä, että kuka tahansa jolla on osoite voi mennä muokkamaan kisan määrittelyitä ja tehtäviä. </w:t>
      </w:r>
      <w:r w:rsidR="00761C6A" w:rsidRPr="00D31DAB">
        <w:rPr>
          <w:lang w:eastAsia="fi-FI"/>
        </w:rPr>
        <w:t>Lisäturvana kannattaa harkita käyttäjäautentikoitia osoitteeseen jossa Kipa pyörii. Samoin rajoituksia voi tulla syrjäseuduilla toimivilla kisatoimistoilla joihin ei saada riittävän hyvää verkkoyhteyttä.</w:t>
      </w:r>
    </w:p>
    <w:p w:rsidR="001F13DF" w:rsidRPr="00D31DAB" w:rsidRDefault="001F13DF" w:rsidP="001F13DF">
      <w:pPr>
        <w:rPr>
          <w:lang w:eastAsia="fi-FI"/>
        </w:rPr>
      </w:pPr>
    </w:p>
    <w:p w:rsidR="002027C9" w:rsidRPr="00D31DAB" w:rsidRDefault="002027C9" w:rsidP="0070002A">
      <w:pPr>
        <w:pStyle w:val="Heading2"/>
      </w:pPr>
      <w:bookmarkStart w:id="49" w:name="_Toc296197493"/>
      <w:r w:rsidRPr="00D31DAB">
        <w:t>Tunnettuja ongelmia</w:t>
      </w:r>
      <w:bookmarkEnd w:id="49"/>
    </w:p>
    <w:p w:rsidR="00FA089A" w:rsidRPr="00D31DAB" w:rsidRDefault="00FA089A" w:rsidP="002027C9">
      <w:pPr>
        <w:rPr>
          <w:lang w:eastAsia="fi-FI"/>
        </w:rPr>
      </w:pPr>
    </w:p>
    <w:p w:rsidR="00770136" w:rsidRPr="00D31DAB" w:rsidRDefault="002027C9" w:rsidP="00577F5A">
      <w:pPr>
        <w:numPr>
          <w:ilvl w:val="0"/>
          <w:numId w:val="6"/>
        </w:numPr>
        <w:rPr>
          <w:rStyle w:val="Tyyli10pt"/>
        </w:rPr>
      </w:pPr>
      <w:r w:rsidRPr="00D31DAB">
        <w:t xml:space="preserve">Verkkokäytössä jos useampi kuin yksi henkilö syöttää samaa tehtävää samalle sarjalle yhtä aikaa </w:t>
      </w:r>
      <w:r w:rsidR="0070002A" w:rsidRPr="00D31DAB">
        <w:t>v</w:t>
      </w:r>
      <w:r w:rsidRPr="00D31DAB">
        <w:t>ain myöhemmin tallennettu syöttö tallentuu. Myöhemmin tallennettu korvaa aiemmin tallennetun.</w:t>
      </w:r>
      <w:bookmarkEnd w:id="0"/>
      <w:bookmarkEnd w:id="1"/>
      <w:r w:rsidR="0070002A" w:rsidRPr="00D31DAB">
        <w:rPr>
          <w:rStyle w:val="Tyyli10pt"/>
        </w:rPr>
        <w:t xml:space="preserve"> </w:t>
      </w:r>
    </w:p>
    <w:p w:rsidR="00761C6A" w:rsidRPr="00D31DAB" w:rsidRDefault="00761C6A" w:rsidP="00577F5A">
      <w:pPr>
        <w:numPr>
          <w:ilvl w:val="0"/>
          <w:numId w:val="6"/>
        </w:numPr>
        <w:rPr>
          <w:rStyle w:val="Tyyli10pt"/>
        </w:rPr>
      </w:pPr>
      <w:r w:rsidRPr="00D31DAB">
        <w:rPr>
          <w:rStyle w:val="Tyyli10pt"/>
        </w:rPr>
        <w:t>Tietokoneilla on esimerkiksi mokkula ja WLAN yhteys päällä yhtäaikaa ja siksi tietokone hakee väärää yhteyttä käyttäen palvelinta.</w:t>
      </w:r>
    </w:p>
    <w:p w:rsidR="0070002A" w:rsidRPr="00D31DAB" w:rsidRDefault="0070002A" w:rsidP="0070002A">
      <w:pPr>
        <w:rPr>
          <w:rStyle w:val="Tyyli10pt"/>
        </w:rPr>
      </w:pPr>
    </w:p>
    <w:p w:rsidR="0070002A" w:rsidRPr="00D31DAB" w:rsidRDefault="0070002A" w:rsidP="0070002A">
      <w:pPr>
        <w:rPr>
          <w:rStyle w:val="Tyyli10pt"/>
        </w:rPr>
      </w:pPr>
    </w:p>
    <w:p w:rsidR="00512DC4" w:rsidRPr="00D31DAB" w:rsidRDefault="00512DC4" w:rsidP="00512DC4">
      <w:pPr>
        <w:pStyle w:val="Heading1"/>
        <w:rPr>
          <w:rStyle w:val="Tyyli10pt"/>
        </w:rPr>
      </w:pPr>
      <w:bookmarkStart w:id="50" w:name="_Toc296197494"/>
      <w:r w:rsidRPr="00D31DAB">
        <w:rPr>
          <w:rStyle w:val="Tyyli10pt"/>
        </w:rPr>
        <w:t>Teknologia</w:t>
      </w:r>
      <w:bookmarkEnd w:id="50"/>
    </w:p>
    <w:p w:rsidR="00512DC4" w:rsidRPr="00D31DAB" w:rsidRDefault="00512DC4" w:rsidP="0070002A">
      <w:pPr>
        <w:rPr>
          <w:rStyle w:val="Tyyli10pt"/>
        </w:rPr>
      </w:pPr>
    </w:p>
    <w:p w:rsidR="00512DC4" w:rsidRPr="00D31DAB" w:rsidRDefault="00512DC4" w:rsidP="00512DC4">
      <w:pPr>
        <w:pStyle w:val="Heading2"/>
        <w:rPr>
          <w:rStyle w:val="Tyyli10pt"/>
        </w:rPr>
      </w:pPr>
      <w:bookmarkStart w:id="51" w:name="_Toc296197495"/>
      <w:r w:rsidRPr="00D31DAB">
        <w:rPr>
          <w:rStyle w:val="Tyyli10pt"/>
        </w:rPr>
        <w:t>Käytetyt teknologiat</w:t>
      </w:r>
      <w:bookmarkEnd w:id="51"/>
    </w:p>
    <w:p w:rsidR="00512DC4" w:rsidRPr="00D31DAB" w:rsidRDefault="00512DC4" w:rsidP="00512DC4">
      <w:pPr>
        <w:rPr>
          <w:rStyle w:val="Tyyli10pt"/>
        </w:rPr>
      </w:pPr>
    </w:p>
    <w:p w:rsidR="00512DC4" w:rsidRPr="00D31DAB" w:rsidRDefault="000D7713" w:rsidP="00512DC4">
      <w:pPr>
        <w:rPr>
          <w:rStyle w:val="Tyyli10pt"/>
        </w:rPr>
      </w:pPr>
      <w:r w:rsidRPr="00D31DAB">
        <w:rPr>
          <w:rStyle w:val="Tyyli10pt"/>
        </w:rPr>
        <w:t xml:space="preserve">Kipa on kokonaisuudessaan rakennettu avoimen lähdekoodin päälle. Komponentit joita on käytetty ympäristön rakentamiseen </w:t>
      </w:r>
      <w:r w:rsidR="00560229" w:rsidRPr="00D31DAB">
        <w:rPr>
          <w:rStyle w:val="Tyyli10pt"/>
        </w:rPr>
        <w:t>ovat kaikki avointa lähdekoodia</w:t>
      </w:r>
      <w:r w:rsidR="002A0AF2" w:rsidRPr="00D31DAB">
        <w:rPr>
          <w:rStyle w:val="Tyyli10pt"/>
        </w:rPr>
        <w:t>,</w:t>
      </w:r>
      <w:r w:rsidR="00560229" w:rsidRPr="00D31DAB">
        <w:rPr>
          <w:rStyle w:val="Tyyli10pt"/>
        </w:rPr>
        <w:t xml:space="preserve"> </w:t>
      </w:r>
      <w:r w:rsidR="002A0AF2" w:rsidRPr="00D31DAB">
        <w:rPr>
          <w:rStyle w:val="Tyyli10pt"/>
        </w:rPr>
        <w:t>Django, Python, SQLite sekä</w:t>
      </w:r>
      <w:r w:rsidR="00512DC4" w:rsidRPr="00D31DAB">
        <w:rPr>
          <w:rStyle w:val="Tyyli10pt"/>
        </w:rPr>
        <w:t xml:space="preserve"> Apache</w:t>
      </w:r>
      <w:r w:rsidRPr="00D31DAB">
        <w:rPr>
          <w:rStyle w:val="Tyyli10pt"/>
        </w:rPr>
        <w:t>.</w:t>
      </w:r>
    </w:p>
    <w:p w:rsidR="00512DC4" w:rsidRPr="00D31DAB" w:rsidRDefault="00512DC4" w:rsidP="00512DC4">
      <w:pPr>
        <w:rPr>
          <w:rStyle w:val="Tyyli10pt"/>
        </w:rPr>
      </w:pPr>
    </w:p>
    <w:p w:rsidR="00512DC4" w:rsidRPr="00D31DAB" w:rsidRDefault="00512DC4" w:rsidP="00512DC4">
      <w:pPr>
        <w:rPr>
          <w:rStyle w:val="Tyyli10pt"/>
        </w:rPr>
      </w:pPr>
    </w:p>
    <w:p w:rsidR="00512DC4" w:rsidRPr="00D31DAB" w:rsidRDefault="00512DC4" w:rsidP="00512DC4">
      <w:pPr>
        <w:pStyle w:val="Heading2"/>
        <w:rPr>
          <w:rStyle w:val="Tyyli10pt"/>
        </w:rPr>
      </w:pPr>
      <w:bookmarkStart w:id="52" w:name="_Toc296197496"/>
      <w:r w:rsidRPr="00D31DAB">
        <w:rPr>
          <w:rStyle w:val="Tyyli10pt"/>
        </w:rPr>
        <w:t>Arkkitehtuuri</w:t>
      </w:r>
      <w:bookmarkEnd w:id="52"/>
    </w:p>
    <w:p w:rsidR="00512DC4" w:rsidRPr="00D31DAB" w:rsidRDefault="00512DC4" w:rsidP="00512DC4">
      <w:pPr>
        <w:rPr>
          <w:lang w:eastAsia="fi-FI"/>
        </w:rPr>
      </w:pPr>
    </w:p>
    <w:p w:rsidR="00512DC4" w:rsidRPr="00D31DAB" w:rsidRDefault="00512DC4" w:rsidP="00512DC4">
      <w:pPr>
        <w:rPr>
          <w:rStyle w:val="Tyyli10pt"/>
        </w:rPr>
      </w:pPr>
      <w:r w:rsidRPr="00D31DAB">
        <w:rPr>
          <w:rStyle w:val="Tyyli10pt"/>
        </w:rPr>
        <w:t xml:space="preserve">Kisapalvelu, Kipa, on puhdas web applikaatio. Laskenta on toteutettu Pythonilla. Web näkymät on rakennettu Django frameworkin päälle, mikä on toteuttu pythonilla. Kaikki syötteet tallennetaan sqlite kantaan jonka yhteydet hoitaa Django. </w:t>
      </w:r>
      <w:r w:rsidR="002A0AF2" w:rsidRPr="00D31DAB">
        <w:rPr>
          <w:rStyle w:val="Tyyli10pt"/>
        </w:rPr>
        <w:t xml:space="preserve">SQLite toiminnalisuus tulee Pythonin mukana. </w:t>
      </w:r>
      <w:r w:rsidRPr="00D31DAB">
        <w:rPr>
          <w:rStyle w:val="Tyyli10pt"/>
        </w:rPr>
        <w:t>Web-palvelimena on käytetty Apachea sekä djangon kehitysserveriä, mutta ei pitäisi olla esteitä toteuttaa toiminnallisuutta millä tahansa web-palvelimella joka tukee Pythonin suorittamista, dokumentaation mukaan ainakin lighthttpd tulisi olla tuettu samoin kuin mikä tahansa käyttöjärjestelmä tai laite jolle nämä ovat saatavilla.</w:t>
      </w:r>
      <w:r w:rsidR="002A0AF2" w:rsidRPr="00D31DAB">
        <w:rPr>
          <w:rStyle w:val="Tyyli10pt"/>
        </w:rPr>
        <w:t xml:space="preserve"> Django tukee myös MySQL sekä PostegreSQL kantoja, pienellä muutoksella settings.py tiedostoon. Mikäli haluat rakentaa julkisen verkkopalvelun jossa voluumi voi olla kovempi kannattaa tämä pitää mielessä.</w:t>
      </w:r>
    </w:p>
    <w:p w:rsidR="00512DC4" w:rsidRPr="00D31DAB" w:rsidRDefault="00512DC4" w:rsidP="00512DC4">
      <w:pPr>
        <w:rPr>
          <w:rStyle w:val="Tyyli10pt"/>
        </w:rPr>
      </w:pPr>
    </w:p>
    <w:p w:rsidR="00512DC4" w:rsidRPr="00D31DAB" w:rsidRDefault="00512DC4" w:rsidP="00512DC4">
      <w:pPr>
        <w:pStyle w:val="Heading2"/>
        <w:rPr>
          <w:rStyle w:val="Tyyli10pt"/>
        </w:rPr>
      </w:pPr>
      <w:bookmarkStart w:id="53" w:name="_Toc296197497"/>
      <w:r w:rsidRPr="00D31DAB">
        <w:rPr>
          <w:rStyle w:val="Tyyli10pt"/>
        </w:rPr>
        <w:t>Suorituskyky ja skaalautuvuus</w:t>
      </w:r>
      <w:bookmarkEnd w:id="53"/>
    </w:p>
    <w:p w:rsidR="00512DC4" w:rsidRPr="00D31DAB" w:rsidRDefault="00512DC4" w:rsidP="00512DC4">
      <w:pPr>
        <w:rPr>
          <w:rStyle w:val="Tyyli10pt"/>
        </w:rPr>
      </w:pPr>
    </w:p>
    <w:p w:rsidR="00512DC4" w:rsidRPr="00D31DAB" w:rsidRDefault="00512DC4" w:rsidP="00512DC4">
      <w:pPr>
        <w:rPr>
          <w:rStyle w:val="Tyyli10pt"/>
        </w:rPr>
      </w:pPr>
      <w:r w:rsidRPr="00D31DAB">
        <w:rPr>
          <w:rStyle w:val="Tyyli10pt"/>
        </w:rPr>
        <w:t xml:space="preserve">Normaali käytössä ei Kipa nosta </w:t>
      </w:r>
      <w:r w:rsidR="002A0AF2" w:rsidRPr="00D31DAB">
        <w:rPr>
          <w:rStyle w:val="Tyyli10pt"/>
        </w:rPr>
        <w:t>mainittavasti</w:t>
      </w:r>
      <w:r w:rsidRPr="00D31DAB">
        <w:rPr>
          <w:rStyle w:val="Tyyli10pt"/>
        </w:rPr>
        <w:t xml:space="preserve"> koneen CPU kuormaa. Yhdellä kannettavalla voidaan hyvin ajaa kisatoimiston palveluja. Piikkittäisiä kuormituksia syntyy ainoastaan tulosten laskemisesta, isohkoissa kilpailussa jossa on tuhansia syötteitä vie kaavojen parsiminen ja laskenta isoille sarjoille joissain tapauksissa joitain sekunteja. Testien mukaan kuorma kuitenkin säikeistyy käytössä olevien threadien määrän mukaan - kuitenkin vain yksi per istunto.</w:t>
      </w:r>
    </w:p>
    <w:p w:rsidR="00512DC4" w:rsidRPr="00D31DAB" w:rsidRDefault="00512DC4" w:rsidP="00512DC4">
      <w:pPr>
        <w:rPr>
          <w:rStyle w:val="Tyyli10pt"/>
        </w:rPr>
      </w:pPr>
    </w:p>
    <w:p w:rsidR="00512DC4" w:rsidRPr="00D31DAB" w:rsidRDefault="00512DC4" w:rsidP="00512DC4">
      <w:pPr>
        <w:rPr>
          <w:rStyle w:val="Tyyli10pt"/>
        </w:rPr>
      </w:pPr>
      <w:r w:rsidRPr="00D31DAB">
        <w:rPr>
          <w:rStyle w:val="Tyyli10pt"/>
        </w:rPr>
        <w:t>Kehitysvaiheessa on testejä ajettu pitkään (muinaisella) 850Mhz Pentiumilla jossa 128Mt muistia - tälläiselläkään koneella ei suorituskykyongelmia tule muuta kuin hetkellisesti laskennassa.</w:t>
      </w:r>
    </w:p>
    <w:p w:rsidR="00512DC4" w:rsidRPr="00D31DAB" w:rsidRDefault="00512DC4" w:rsidP="00512DC4">
      <w:pPr>
        <w:rPr>
          <w:rStyle w:val="Tyyli10pt"/>
        </w:rPr>
      </w:pPr>
      <w:r w:rsidRPr="00D31DAB">
        <w:rPr>
          <w:rStyle w:val="Tyyli10pt"/>
        </w:rPr>
        <w:t>Testimielessä Kipan kantaan on ajettu yhtäaikaa parikymmentä kilpailua kokonaisuudessaan, jolloin syötteiden määrä on noussut tuhansiin, tällä ei kuitenkaan ole nähty olevan vaikutusta suorituskykyyn.</w:t>
      </w:r>
    </w:p>
    <w:p w:rsidR="00512DC4" w:rsidRPr="00D31DAB" w:rsidRDefault="00512DC4" w:rsidP="00512DC4">
      <w:pPr>
        <w:rPr>
          <w:rStyle w:val="Tyyli10pt"/>
        </w:rPr>
      </w:pPr>
    </w:p>
    <w:p w:rsidR="00A52867" w:rsidRPr="00D31DAB" w:rsidRDefault="00A52867" w:rsidP="00760C8E">
      <w:pPr>
        <w:pStyle w:val="Leipteksti"/>
        <w:rPr>
          <w:rStyle w:val="Tyyli10pt"/>
        </w:rPr>
      </w:pPr>
    </w:p>
    <w:p w:rsidR="00512DC4" w:rsidRPr="00D31DAB" w:rsidRDefault="00512DC4" w:rsidP="00512DC4">
      <w:pPr>
        <w:pStyle w:val="Heading2"/>
        <w:rPr>
          <w:rStyle w:val="Tyyli10pt"/>
          <w:lang w:val="en-US"/>
        </w:rPr>
      </w:pPr>
      <w:bookmarkStart w:id="54" w:name="_Toc296197498"/>
      <w:r w:rsidRPr="00D31DAB">
        <w:rPr>
          <w:rStyle w:val="Tyyli10pt"/>
        </w:rPr>
        <w:t>Testattuja k</w:t>
      </w:r>
      <w:proofErr w:type="spellStart"/>
      <w:r w:rsidRPr="00D31DAB">
        <w:rPr>
          <w:rStyle w:val="Tyyli10pt"/>
          <w:lang w:val="en-US"/>
        </w:rPr>
        <w:t>äyttöjärjestelmiä</w:t>
      </w:r>
      <w:proofErr w:type="spellEnd"/>
      <w:r w:rsidRPr="00D31DAB">
        <w:rPr>
          <w:rStyle w:val="Tyyli10pt"/>
          <w:lang w:val="en-US"/>
        </w:rPr>
        <w:t xml:space="preserve"> </w:t>
      </w:r>
      <w:proofErr w:type="spellStart"/>
      <w:r w:rsidRPr="00D31DAB">
        <w:rPr>
          <w:rStyle w:val="Tyyli10pt"/>
          <w:lang w:val="en-US"/>
        </w:rPr>
        <w:t>ja</w:t>
      </w:r>
      <w:proofErr w:type="spellEnd"/>
      <w:r w:rsidRPr="00D31DAB">
        <w:rPr>
          <w:rStyle w:val="Tyyli10pt"/>
          <w:lang w:val="en-US"/>
        </w:rPr>
        <w:t xml:space="preserve"> </w:t>
      </w:r>
      <w:proofErr w:type="spellStart"/>
      <w:r w:rsidRPr="00D31DAB">
        <w:rPr>
          <w:rStyle w:val="Tyyli10pt"/>
          <w:lang w:val="en-US"/>
        </w:rPr>
        <w:t>komponentteja</w:t>
      </w:r>
      <w:bookmarkEnd w:id="54"/>
      <w:proofErr w:type="spellEnd"/>
    </w:p>
    <w:p w:rsidR="00512DC4" w:rsidRPr="00D31DAB" w:rsidRDefault="00512DC4" w:rsidP="00512DC4">
      <w:pPr>
        <w:rPr>
          <w:rStyle w:val="Tyyli10pt"/>
          <w:lang w:val="en-US"/>
        </w:rPr>
      </w:pPr>
    </w:p>
    <w:p w:rsidR="000D7713" w:rsidRPr="00D31DAB" w:rsidRDefault="00512DC4" w:rsidP="00577F5A">
      <w:pPr>
        <w:numPr>
          <w:ilvl w:val="0"/>
          <w:numId w:val="4"/>
        </w:numPr>
        <w:rPr>
          <w:rStyle w:val="Tyyli10pt"/>
          <w:lang w:val="en-US"/>
        </w:rPr>
      </w:pPr>
      <w:r w:rsidRPr="00D31DAB">
        <w:rPr>
          <w:rStyle w:val="Tyyli10pt"/>
          <w:lang w:val="en-US"/>
        </w:rPr>
        <w:t>Windows 7 32bit/64bit, Windows Vista 32bit</w:t>
      </w:r>
    </w:p>
    <w:p w:rsidR="000D7713" w:rsidRPr="00D31DAB" w:rsidRDefault="00512DC4" w:rsidP="00577F5A">
      <w:pPr>
        <w:numPr>
          <w:ilvl w:val="0"/>
          <w:numId w:val="4"/>
        </w:numPr>
        <w:rPr>
          <w:rStyle w:val="Tyyli10pt"/>
          <w:lang w:val="en-US"/>
        </w:rPr>
      </w:pPr>
      <w:r w:rsidRPr="00D31DAB">
        <w:rPr>
          <w:rStyle w:val="Tyyli10pt"/>
          <w:lang w:val="en-US"/>
        </w:rPr>
        <w:t xml:space="preserve">Ubuntu 8.10, 9.04, 9.10, </w:t>
      </w:r>
      <w:proofErr w:type="spellStart"/>
      <w:r w:rsidRPr="00D31DAB">
        <w:rPr>
          <w:rStyle w:val="Tyyli10pt"/>
          <w:lang w:val="en-US"/>
        </w:rPr>
        <w:t>Debian</w:t>
      </w:r>
      <w:proofErr w:type="spellEnd"/>
      <w:r w:rsidRPr="00D31DAB">
        <w:rPr>
          <w:rStyle w:val="Tyyli10pt"/>
          <w:lang w:val="en-US"/>
        </w:rPr>
        <w:t xml:space="preserve"> 5, Arch Linux</w:t>
      </w:r>
    </w:p>
    <w:p w:rsidR="000D7713" w:rsidRPr="00D31DAB" w:rsidRDefault="00512DC4" w:rsidP="00577F5A">
      <w:pPr>
        <w:numPr>
          <w:ilvl w:val="0"/>
          <w:numId w:val="4"/>
        </w:numPr>
        <w:rPr>
          <w:rStyle w:val="Tyyli10pt"/>
        </w:rPr>
      </w:pPr>
      <w:r w:rsidRPr="00D31DAB">
        <w:rPr>
          <w:rStyle w:val="Tyyli10pt"/>
          <w:lang w:val="en-US"/>
        </w:rPr>
        <w:t>Python 2.5, Python 2.6</w:t>
      </w:r>
    </w:p>
    <w:p w:rsidR="000D7713" w:rsidRPr="00D31DAB" w:rsidRDefault="00512DC4" w:rsidP="00577F5A">
      <w:pPr>
        <w:numPr>
          <w:ilvl w:val="0"/>
          <w:numId w:val="4"/>
        </w:numPr>
        <w:rPr>
          <w:rStyle w:val="Tyyli10pt"/>
        </w:rPr>
      </w:pPr>
      <w:r w:rsidRPr="00D31DAB">
        <w:rPr>
          <w:rStyle w:val="Tyyli10pt"/>
        </w:rPr>
        <w:t>Django - 1.0 &amp; 1.1</w:t>
      </w:r>
    </w:p>
    <w:p w:rsidR="00512DC4" w:rsidRPr="00D31DAB" w:rsidRDefault="00512DC4" w:rsidP="00577F5A">
      <w:pPr>
        <w:numPr>
          <w:ilvl w:val="0"/>
          <w:numId w:val="4"/>
        </w:numPr>
        <w:rPr>
          <w:rStyle w:val="Tyyli10pt"/>
        </w:rPr>
      </w:pPr>
      <w:r w:rsidRPr="00D31DAB">
        <w:rPr>
          <w:rStyle w:val="Tyyli10pt"/>
        </w:rPr>
        <w:t>Apache 2.2</w:t>
      </w:r>
    </w:p>
    <w:p w:rsidR="00512DC4" w:rsidRPr="00D31DAB" w:rsidRDefault="00512DC4" w:rsidP="00512DC4">
      <w:pPr>
        <w:rPr>
          <w:rStyle w:val="Tyyli10pt"/>
        </w:rPr>
      </w:pPr>
    </w:p>
    <w:p w:rsidR="00512DC4" w:rsidRPr="00D31DAB" w:rsidRDefault="00512DC4" w:rsidP="00512DC4">
      <w:pPr>
        <w:pStyle w:val="Heading1"/>
        <w:rPr>
          <w:rStyle w:val="Tyyli10pt"/>
        </w:rPr>
      </w:pPr>
      <w:bookmarkStart w:id="55" w:name="_Toc296197499"/>
      <w:r w:rsidRPr="00D31DAB">
        <w:rPr>
          <w:rStyle w:val="Tyyli10pt"/>
        </w:rPr>
        <w:t>Lisenssi</w:t>
      </w:r>
      <w:bookmarkEnd w:id="55"/>
    </w:p>
    <w:p w:rsidR="00512DC4" w:rsidRPr="00D31DAB" w:rsidRDefault="00512DC4" w:rsidP="00512DC4">
      <w:pPr>
        <w:rPr>
          <w:lang w:eastAsia="fi-FI"/>
        </w:rPr>
      </w:pPr>
    </w:p>
    <w:p w:rsidR="00512DC4" w:rsidRPr="00D31DAB" w:rsidRDefault="00416008" w:rsidP="00512DC4">
      <w:pPr>
        <w:rPr>
          <w:lang w:eastAsia="fi-FI"/>
        </w:rPr>
      </w:pPr>
      <w:r w:rsidRPr="00D31DAB">
        <w:rPr>
          <w:lang w:eastAsia="fi-FI"/>
        </w:rPr>
        <w:t>Kipa on kokonaisuudessaan julkaistu GPL v3 lisenssin alla. Tämä tarkoittaa, että kuka tahansa saa käyttää ilmaiseksi Kipaa niin ilmaisessa kuin kaupallisessakin tarkoituksessa. Mikäli haluaa kuitenkin kehittää järjestelmää eteenpäin vaadimme kunnioittamaan GPL v3 lisenssiä.</w:t>
      </w:r>
    </w:p>
    <w:p w:rsidR="00560229" w:rsidRPr="00D31DAB" w:rsidRDefault="00560229" w:rsidP="00512DC4">
      <w:pPr>
        <w:rPr>
          <w:lang w:eastAsia="fi-FI"/>
        </w:rPr>
      </w:pPr>
    </w:p>
    <w:p w:rsidR="00560229" w:rsidRPr="00D31DAB" w:rsidRDefault="00A82D48" w:rsidP="00512DC4">
      <w:pPr>
        <w:rPr>
          <w:lang w:eastAsia="fi-FI"/>
        </w:rPr>
      </w:pPr>
      <w:r w:rsidRPr="00D31DAB">
        <w:rPr>
          <w:lang w:eastAsia="fi-FI"/>
        </w:rPr>
        <w:t>Sourceforge sivustolla projektiin kehittämiseen liittyvää tietoa, lähdekoodeja yms. Web-osoite viittaa projektin alkuperäiseen työnimeen Tupa2.</w:t>
      </w:r>
    </w:p>
    <w:p w:rsidR="00A82D48" w:rsidRPr="00D31DAB" w:rsidRDefault="00A82D48" w:rsidP="00512DC4">
      <w:pPr>
        <w:rPr>
          <w:lang w:eastAsia="fi-FI"/>
        </w:rPr>
      </w:pPr>
    </w:p>
    <w:p w:rsidR="00A82D48" w:rsidRPr="00D31DAB" w:rsidRDefault="007954A3" w:rsidP="00512DC4">
      <w:pPr>
        <w:rPr>
          <w:lang w:eastAsia="fi-FI"/>
        </w:rPr>
      </w:pPr>
      <w:hyperlink r:id="rId37" w:history="1">
        <w:r w:rsidR="00A82D48" w:rsidRPr="00D31DAB">
          <w:rPr>
            <w:rStyle w:val="Hyperlink"/>
            <w:lang w:eastAsia="fi-FI"/>
          </w:rPr>
          <w:t>http://tupa2.sourceforge.net/</w:t>
        </w:r>
      </w:hyperlink>
    </w:p>
    <w:p w:rsidR="00A82D48" w:rsidRPr="00D31DAB" w:rsidRDefault="007954A3" w:rsidP="00512DC4">
      <w:pPr>
        <w:rPr>
          <w:lang w:eastAsia="fi-FI"/>
        </w:rPr>
      </w:pPr>
      <w:hyperlink r:id="rId38" w:history="1">
        <w:r w:rsidR="00A82D48" w:rsidRPr="00D31DAB">
          <w:rPr>
            <w:rStyle w:val="Hyperlink"/>
            <w:lang w:eastAsia="fi-FI"/>
          </w:rPr>
          <w:t>http://sourceforge.net/projects/tupa2/</w:t>
        </w:r>
      </w:hyperlink>
    </w:p>
    <w:p w:rsidR="00A82D48" w:rsidRPr="00D31DAB" w:rsidRDefault="00A82D48" w:rsidP="00512DC4">
      <w:pPr>
        <w:rPr>
          <w:lang w:eastAsia="fi-FI"/>
        </w:rPr>
      </w:pPr>
    </w:p>
    <w:p w:rsidR="00512DC4" w:rsidRPr="00D31DAB" w:rsidRDefault="00512DC4" w:rsidP="00512DC4">
      <w:pPr>
        <w:rPr>
          <w:color w:val="FF0000"/>
          <w:lang w:eastAsia="fi-FI"/>
        </w:rPr>
      </w:pPr>
    </w:p>
    <w:p w:rsidR="00512DC4" w:rsidRPr="00D31DAB" w:rsidRDefault="00512DC4" w:rsidP="00512DC4">
      <w:pPr>
        <w:pStyle w:val="Heading1"/>
      </w:pPr>
      <w:bookmarkStart w:id="56" w:name="_Toc296197500"/>
      <w:r w:rsidRPr="00D31DAB">
        <w:t>Kehitystyö ja tekijät</w:t>
      </w:r>
      <w:bookmarkEnd w:id="56"/>
    </w:p>
    <w:p w:rsidR="00512DC4" w:rsidRPr="00D31DAB" w:rsidRDefault="00512DC4" w:rsidP="00512DC4">
      <w:pPr>
        <w:rPr>
          <w:lang w:eastAsia="fi-FI"/>
        </w:rPr>
      </w:pPr>
    </w:p>
    <w:p w:rsidR="00512DC4" w:rsidRPr="00D31DAB" w:rsidRDefault="00512DC4" w:rsidP="00512DC4">
      <w:pPr>
        <w:pStyle w:val="Heading2"/>
      </w:pPr>
      <w:bookmarkStart w:id="57" w:name="_Toc296197501"/>
      <w:r w:rsidRPr="00D31DAB">
        <w:lastRenderedPageBreak/>
        <w:t>Kehitysprojekti</w:t>
      </w:r>
      <w:bookmarkEnd w:id="57"/>
    </w:p>
    <w:p w:rsidR="00512DC4" w:rsidRPr="00D31DAB" w:rsidRDefault="00512DC4" w:rsidP="00512DC4">
      <w:pPr>
        <w:rPr>
          <w:lang w:eastAsia="fi-FI"/>
        </w:rPr>
      </w:pPr>
    </w:p>
    <w:p w:rsidR="00512DC4" w:rsidRPr="00D31DAB" w:rsidRDefault="002A0AF2" w:rsidP="00512DC4">
      <w:pPr>
        <w:rPr>
          <w:lang w:eastAsia="fi-FI"/>
        </w:rPr>
      </w:pPr>
      <w:r w:rsidRPr="00D31DAB">
        <w:rPr>
          <w:lang w:eastAsia="fi-FI"/>
        </w:rPr>
        <w:t>Kipaa on kehitetty Espoolais</w:t>
      </w:r>
      <w:r w:rsidR="00512DC4" w:rsidRPr="00D31DAB">
        <w:rPr>
          <w:lang w:eastAsia="fi-FI"/>
        </w:rPr>
        <w:t>t</w:t>
      </w:r>
      <w:r w:rsidRPr="00D31DAB">
        <w:rPr>
          <w:lang w:eastAsia="fi-FI"/>
        </w:rPr>
        <w:t>e</w:t>
      </w:r>
      <w:r w:rsidR="00512DC4" w:rsidRPr="00D31DAB">
        <w:rPr>
          <w:lang w:eastAsia="fi-FI"/>
        </w:rPr>
        <w:t xml:space="preserve">n partiolaisten voimin korvaamaan </w:t>
      </w:r>
      <w:r w:rsidRPr="00D31DAB">
        <w:rPr>
          <w:lang w:eastAsia="fi-FI"/>
        </w:rPr>
        <w:t>Sakari ”</w:t>
      </w:r>
      <w:r w:rsidR="00512DC4" w:rsidRPr="00D31DAB">
        <w:rPr>
          <w:lang w:eastAsia="fi-FI"/>
        </w:rPr>
        <w:t>Sacu</w:t>
      </w:r>
      <w:r w:rsidRPr="00D31DAB">
        <w:rPr>
          <w:lang w:eastAsia="fi-FI"/>
        </w:rPr>
        <w:t>”</w:t>
      </w:r>
      <w:r w:rsidR="00512DC4" w:rsidRPr="00D31DAB">
        <w:rPr>
          <w:lang w:eastAsia="fi-FI"/>
        </w:rPr>
        <w:t xml:space="preserve"> Koutin koodaamaa Tupa ohjelmaa ja vastaamaan ajan haasteisiin. Kehitystyö alkoi syksyllä 2008 Lokakuussa ja ensimmäinen valmi</w:t>
      </w:r>
      <w:r w:rsidR="00760C8E" w:rsidRPr="00D31DAB">
        <w:rPr>
          <w:lang w:eastAsia="fi-FI"/>
        </w:rPr>
        <w:t>s versio valmistui Keväällä 2011</w:t>
      </w:r>
      <w:r w:rsidR="00512DC4" w:rsidRPr="00D31DAB">
        <w:rPr>
          <w:lang w:eastAsia="fi-FI"/>
        </w:rPr>
        <w:t>. Espoon Partiotuki ry. on ollut taustayhteisönä ja tukenut taloudellisesti projektia sen kehitysaikana.</w:t>
      </w:r>
    </w:p>
    <w:p w:rsidR="00512DC4" w:rsidRPr="00D31DAB" w:rsidRDefault="00512DC4" w:rsidP="00512DC4">
      <w:pPr>
        <w:rPr>
          <w:lang w:eastAsia="fi-FI"/>
        </w:rPr>
      </w:pPr>
    </w:p>
    <w:p w:rsidR="002A0AF2" w:rsidRPr="00D31DAB" w:rsidRDefault="002A0AF2" w:rsidP="00512DC4">
      <w:pPr>
        <w:pStyle w:val="Heading2"/>
      </w:pPr>
      <w:bookmarkStart w:id="58" w:name="_Toc296197502"/>
      <w:r w:rsidRPr="00D31DAB">
        <w:t>Versio 2.0</w:t>
      </w:r>
      <w:bookmarkEnd w:id="58"/>
    </w:p>
    <w:p w:rsidR="002A0AF2" w:rsidRPr="00D31DAB" w:rsidRDefault="002A0AF2" w:rsidP="002A0AF2">
      <w:pPr>
        <w:rPr>
          <w:lang w:eastAsia="fi-FI"/>
        </w:rPr>
      </w:pPr>
    </w:p>
    <w:p w:rsidR="002A0AF2" w:rsidRPr="00D31DAB" w:rsidRDefault="002A0AF2" w:rsidP="002A0AF2">
      <w:pPr>
        <w:rPr>
          <w:lang w:eastAsia="fi-FI"/>
        </w:rPr>
      </w:pPr>
      <w:r w:rsidRPr="00D31DAB">
        <w:rPr>
          <w:lang w:eastAsia="fi-FI"/>
        </w:rPr>
        <w:t>Kipa projektin venyessä on tullut ilmeiseksi että kaikkia haluttuja ominaisuuksia ei saatu tähän versioon mukaan. Suunniteltuja versioita, joita emme ehditty toteuttaa</w:t>
      </w:r>
    </w:p>
    <w:p w:rsidR="002A0AF2" w:rsidRPr="00D31DAB" w:rsidRDefault="002A0AF2" w:rsidP="00577F5A">
      <w:pPr>
        <w:numPr>
          <w:ilvl w:val="0"/>
          <w:numId w:val="7"/>
        </w:numPr>
        <w:rPr>
          <w:lang w:eastAsia="fi-FI"/>
        </w:rPr>
      </w:pPr>
      <w:r w:rsidRPr="00D31DAB">
        <w:rPr>
          <w:lang w:eastAsia="fi-FI"/>
        </w:rPr>
        <w:t>PDF Export</w:t>
      </w:r>
    </w:p>
    <w:p w:rsidR="002A0AF2" w:rsidRPr="00D31DAB" w:rsidRDefault="002A0AF2" w:rsidP="00577F5A">
      <w:pPr>
        <w:numPr>
          <w:ilvl w:val="0"/>
          <w:numId w:val="7"/>
        </w:numPr>
        <w:rPr>
          <w:lang w:eastAsia="fi-FI"/>
        </w:rPr>
      </w:pPr>
      <w:r w:rsidRPr="00D31DAB">
        <w:rPr>
          <w:lang w:eastAsia="fi-FI"/>
        </w:rPr>
        <w:t>Mobiili GUI</w:t>
      </w:r>
    </w:p>
    <w:p w:rsidR="002A0AF2" w:rsidRPr="00D31DAB" w:rsidRDefault="002A0AF2" w:rsidP="00577F5A">
      <w:pPr>
        <w:numPr>
          <w:ilvl w:val="0"/>
          <w:numId w:val="7"/>
        </w:numPr>
        <w:rPr>
          <w:lang w:eastAsia="fi-FI"/>
        </w:rPr>
      </w:pPr>
      <w:r w:rsidRPr="00D31DAB">
        <w:rPr>
          <w:lang w:eastAsia="fi-FI"/>
        </w:rPr>
        <w:t>Käyttäjäautentikointi (Alfa versio valmis)</w:t>
      </w:r>
    </w:p>
    <w:p w:rsidR="002A0AF2" w:rsidRPr="00D31DAB" w:rsidRDefault="002A0AF2" w:rsidP="00577F5A">
      <w:pPr>
        <w:numPr>
          <w:ilvl w:val="0"/>
          <w:numId w:val="7"/>
        </w:numPr>
        <w:rPr>
          <w:lang w:eastAsia="fi-FI"/>
        </w:rPr>
      </w:pPr>
      <w:r w:rsidRPr="00D31DAB">
        <w:rPr>
          <w:lang w:eastAsia="fi-FI"/>
        </w:rPr>
        <w:t>Tuki Emit tietojen sisäänottoon</w:t>
      </w:r>
    </w:p>
    <w:p w:rsidR="002A0AF2" w:rsidRPr="00D31DAB" w:rsidRDefault="002A0AF2" w:rsidP="00577F5A">
      <w:pPr>
        <w:numPr>
          <w:ilvl w:val="0"/>
          <w:numId w:val="7"/>
        </w:numPr>
        <w:rPr>
          <w:lang w:eastAsia="fi-FI"/>
        </w:rPr>
      </w:pPr>
      <w:r w:rsidRPr="00D31DAB">
        <w:rPr>
          <w:lang w:eastAsia="fi-FI"/>
        </w:rPr>
        <w:t>Mac OS X installer</w:t>
      </w:r>
    </w:p>
    <w:p w:rsidR="002A0AF2" w:rsidRPr="00D31DAB" w:rsidRDefault="002A0AF2" w:rsidP="002A0AF2">
      <w:pPr>
        <w:ind w:left="720"/>
        <w:rPr>
          <w:lang w:eastAsia="fi-FI"/>
        </w:rPr>
      </w:pPr>
    </w:p>
    <w:p w:rsidR="002A0AF2" w:rsidRPr="00D31DAB" w:rsidRDefault="002A0AF2" w:rsidP="002A0AF2">
      <w:pPr>
        <w:rPr>
          <w:lang w:eastAsia="fi-FI"/>
        </w:rPr>
      </w:pPr>
    </w:p>
    <w:p w:rsidR="00512DC4" w:rsidRPr="00D31DAB" w:rsidRDefault="00512DC4" w:rsidP="00512DC4">
      <w:pPr>
        <w:pStyle w:val="Heading2"/>
      </w:pPr>
      <w:bookmarkStart w:id="59" w:name="_Toc296197503"/>
      <w:r w:rsidRPr="00D31DAB">
        <w:t>Tekijät</w:t>
      </w:r>
      <w:bookmarkEnd w:id="59"/>
    </w:p>
    <w:p w:rsidR="00416008" w:rsidRPr="00D31DAB" w:rsidRDefault="00416008" w:rsidP="00512DC4">
      <w:pPr>
        <w:rPr>
          <w:lang w:eastAsia="fi-FI"/>
        </w:rPr>
      </w:pPr>
    </w:p>
    <w:p w:rsidR="000D7713" w:rsidRPr="00D31DAB" w:rsidRDefault="000D7713" w:rsidP="00512DC4">
      <w:pPr>
        <w:rPr>
          <w:lang w:eastAsia="fi-FI"/>
        </w:rPr>
      </w:pPr>
    </w:p>
    <w:p w:rsidR="002A0AF2" w:rsidRPr="00D31DAB" w:rsidRDefault="00512DC4" w:rsidP="00512DC4">
      <w:pPr>
        <w:rPr>
          <w:lang w:eastAsia="fi-FI"/>
        </w:rPr>
      </w:pPr>
      <w:r w:rsidRPr="00D31DAB">
        <w:rPr>
          <w:lang w:eastAsia="fi-FI"/>
        </w:rPr>
        <w:t xml:space="preserve">Joonas "Jones" Hirn </w:t>
      </w:r>
    </w:p>
    <w:p w:rsidR="00512DC4" w:rsidRPr="00D31DAB" w:rsidRDefault="00512DC4" w:rsidP="00512DC4">
      <w:pPr>
        <w:rPr>
          <w:lang w:eastAsia="fi-FI"/>
        </w:rPr>
      </w:pPr>
      <w:r w:rsidRPr="00D31DAB">
        <w:rPr>
          <w:lang w:eastAsia="fi-FI"/>
        </w:rPr>
        <w:t xml:space="preserve">Visa "Viski" Jokelainen </w:t>
      </w:r>
    </w:p>
    <w:p w:rsidR="002A0AF2" w:rsidRPr="00D31DAB" w:rsidRDefault="00512DC4" w:rsidP="00512DC4">
      <w:pPr>
        <w:rPr>
          <w:lang w:eastAsia="fi-FI"/>
        </w:rPr>
      </w:pPr>
      <w:r w:rsidRPr="00D31DAB">
        <w:rPr>
          <w:lang w:eastAsia="fi-FI"/>
        </w:rPr>
        <w:t xml:space="preserve">Frans "Ransu" Korhonen </w:t>
      </w:r>
    </w:p>
    <w:p w:rsidR="002A0AF2" w:rsidRPr="00D31DAB" w:rsidRDefault="00512DC4" w:rsidP="00512DC4">
      <w:pPr>
        <w:rPr>
          <w:lang w:eastAsia="fi-FI"/>
        </w:rPr>
      </w:pPr>
      <w:r w:rsidRPr="00D31DAB">
        <w:rPr>
          <w:lang w:eastAsia="fi-FI"/>
        </w:rPr>
        <w:t>Samu Wiksted</w:t>
      </w:r>
      <w:r w:rsidR="00067B8E" w:rsidRPr="00D31DAB">
        <w:rPr>
          <w:lang w:eastAsia="fi-FI"/>
        </w:rPr>
        <w:t>t</w:t>
      </w:r>
      <w:r w:rsidRPr="00D31DAB">
        <w:rPr>
          <w:lang w:eastAsia="fi-FI"/>
        </w:rPr>
        <w:t xml:space="preserve"> </w:t>
      </w:r>
    </w:p>
    <w:p w:rsidR="00512DC4" w:rsidRPr="00D31DAB" w:rsidRDefault="00512DC4" w:rsidP="00512DC4">
      <w:pPr>
        <w:rPr>
          <w:lang w:eastAsia="fi-FI"/>
        </w:rPr>
      </w:pPr>
      <w:r w:rsidRPr="00D31DAB">
        <w:rPr>
          <w:lang w:eastAsia="fi-FI"/>
        </w:rPr>
        <w:t xml:space="preserve">Markus "Mara" Vuorinen </w:t>
      </w:r>
    </w:p>
    <w:p w:rsidR="002A0AF2" w:rsidRPr="00D31DAB" w:rsidRDefault="002A0AF2" w:rsidP="00512DC4">
      <w:pPr>
        <w:rPr>
          <w:lang w:eastAsia="fi-FI"/>
        </w:rPr>
      </w:pPr>
    </w:p>
    <w:p w:rsidR="00512DC4" w:rsidRPr="00D31DAB" w:rsidRDefault="00512DC4" w:rsidP="00512DC4">
      <w:pPr>
        <w:rPr>
          <w:lang w:eastAsia="fi-FI"/>
        </w:rPr>
      </w:pPr>
      <w:r w:rsidRPr="00D31DAB">
        <w:rPr>
          <w:lang w:eastAsia="fi-FI"/>
        </w:rPr>
        <w:t>Muuta projektiryhmää joka on ollut enemmän tai vähemmän projektin vaiheissa mukana, Janne "Peltsi" Peltola, Teemu Penttilä, Martti "Mara" Suontausta</w:t>
      </w:r>
    </w:p>
    <w:p w:rsidR="00512DC4" w:rsidRPr="00D31DAB" w:rsidRDefault="00512DC4" w:rsidP="00512DC4">
      <w:pPr>
        <w:rPr>
          <w:lang w:eastAsia="fi-FI"/>
        </w:rPr>
      </w:pPr>
    </w:p>
    <w:p w:rsidR="00512DC4" w:rsidRPr="00D31DAB" w:rsidRDefault="00416008" w:rsidP="00512DC4">
      <w:pPr>
        <w:pStyle w:val="Heading2"/>
      </w:pPr>
      <w:bookmarkStart w:id="60" w:name="_Toc296197504"/>
      <w:r w:rsidRPr="00D31DAB">
        <w:t>Y</w:t>
      </w:r>
      <w:r w:rsidR="00512DC4" w:rsidRPr="00D31DAB">
        <w:t>hteydenotot</w:t>
      </w:r>
      <w:bookmarkEnd w:id="60"/>
    </w:p>
    <w:p w:rsidR="00416008" w:rsidRPr="00D31DAB" w:rsidRDefault="00416008" w:rsidP="00416008">
      <w:pPr>
        <w:rPr>
          <w:lang w:eastAsia="fi-FI"/>
        </w:rPr>
      </w:pPr>
    </w:p>
    <w:p w:rsidR="00416008" w:rsidRPr="00D31DAB" w:rsidRDefault="00416008" w:rsidP="00416008">
      <w:pPr>
        <w:rPr>
          <w:lang w:eastAsia="fi-FI"/>
        </w:rPr>
      </w:pPr>
      <w:r w:rsidRPr="00D31DAB">
        <w:rPr>
          <w:lang w:eastAsia="fi-FI"/>
        </w:rPr>
        <w:t>Mikäli sinulla on</w:t>
      </w:r>
      <w:r w:rsidR="00A83DDB" w:rsidRPr="00D31DAB">
        <w:rPr>
          <w:lang w:eastAsia="fi-FI"/>
        </w:rPr>
        <w:t xml:space="preserve"> </w:t>
      </w:r>
      <w:r w:rsidRPr="00D31DAB">
        <w:rPr>
          <w:lang w:eastAsia="fi-FI"/>
        </w:rPr>
        <w:t xml:space="preserve">kiinnostusta tietää enemmän hankkeesta, jatkaa kehitystyötä tausta järjestön kanssa tms. suosittelemme ottamaan yhteyttä </w:t>
      </w:r>
      <w:r w:rsidR="007954A3" w:rsidRPr="00D31DAB">
        <w:fldChar w:fldCharType="begin"/>
      </w:r>
      <w:r w:rsidR="007954A3" w:rsidRPr="00D31DAB">
        <w:instrText xml:space="preserve"> HYPERLINK "mailto:ept@partio.fi" </w:instrText>
      </w:r>
      <w:r w:rsidR="007954A3" w:rsidRPr="00D31DAB">
        <w:fldChar w:fldCharType="separate"/>
      </w:r>
      <w:r w:rsidRPr="00D31DAB">
        <w:rPr>
          <w:rStyle w:val="Hyperlink"/>
          <w:lang w:eastAsia="fi-FI"/>
        </w:rPr>
        <w:t>ept@partio.fi</w:t>
      </w:r>
      <w:r w:rsidR="007954A3" w:rsidRPr="00D31DAB">
        <w:rPr>
          <w:rStyle w:val="Hyperlink"/>
          <w:lang w:eastAsia="fi-FI"/>
        </w:rPr>
        <w:fldChar w:fldCharType="end"/>
      </w:r>
      <w:r w:rsidRPr="00D31DAB">
        <w:rPr>
          <w:lang w:eastAsia="fi-FI"/>
        </w:rPr>
        <w:t>.</w:t>
      </w:r>
    </w:p>
    <w:p w:rsidR="00416008" w:rsidRPr="00D31DAB" w:rsidRDefault="00416008" w:rsidP="00416008">
      <w:pPr>
        <w:rPr>
          <w:lang w:eastAsia="fi-FI"/>
        </w:rPr>
      </w:pPr>
    </w:p>
    <w:p w:rsidR="00416008" w:rsidRPr="00D31DAB" w:rsidRDefault="002A0AF2" w:rsidP="00416008">
      <w:pPr>
        <w:rPr>
          <w:lang w:eastAsia="fi-FI"/>
        </w:rPr>
      </w:pPr>
      <w:r w:rsidRPr="00D31DAB">
        <w:rPr>
          <w:lang w:eastAsia="fi-FI"/>
        </w:rPr>
        <w:t>Projektiryhmän jäsenet ovat tätä kirjoittaessa vielä varmasti kiinnostuneita auttamaan eteenpäin mikäli kiinnostuneita jatkokehityksestä löytyy.</w:t>
      </w:r>
    </w:p>
    <w:p w:rsidR="00512DC4" w:rsidRPr="00D31DAB" w:rsidRDefault="00512DC4" w:rsidP="00512DC4">
      <w:pPr>
        <w:rPr>
          <w:lang w:eastAsia="fi-FI"/>
        </w:rPr>
      </w:pPr>
    </w:p>
    <w:p w:rsidR="00A83DDB" w:rsidRPr="00D31DAB" w:rsidRDefault="00A83DDB" w:rsidP="00A83DDB">
      <w:pPr>
        <w:pStyle w:val="Heading1"/>
      </w:pPr>
      <w:bookmarkStart w:id="61" w:name="_Toc296197505"/>
      <w:r w:rsidRPr="00D31DAB">
        <w:t>Apachen konfigurointi</w:t>
      </w:r>
      <w:bookmarkEnd w:id="61"/>
    </w:p>
    <w:p w:rsidR="00A83DDB" w:rsidRPr="00D31DAB" w:rsidRDefault="00A83DDB" w:rsidP="00A83DDB">
      <w:pPr>
        <w:rPr>
          <w:lang w:eastAsia="fi-FI"/>
        </w:rPr>
      </w:pPr>
    </w:p>
    <w:p w:rsidR="00A83DDB" w:rsidRPr="00D31DAB" w:rsidRDefault="00067B8E" w:rsidP="00A83DDB">
      <w:pPr>
        <w:rPr>
          <w:lang w:eastAsia="fi-FI"/>
        </w:rPr>
      </w:pPr>
      <w:r w:rsidRPr="00D31DAB">
        <w:rPr>
          <w:lang w:eastAsia="fi-FI"/>
        </w:rPr>
        <w:t>Apachen httpd.conf tiedostoon  pitää lisätä seuraava tekstinpätkä, jotta voidaan ajaa Python koodia sekä djangoa. Alla oleva konfiguraatio edellyttää että tiedostot ovat kopioitu /data hakemistoon (Linux/Unix) tietokoneilla.</w:t>
      </w:r>
    </w:p>
    <w:p w:rsidR="00A83DDB" w:rsidRPr="00D31DAB" w:rsidRDefault="00A83DDB" w:rsidP="00A83DDB">
      <w:pPr>
        <w:rPr>
          <w:lang w:eastAsia="fi-FI"/>
        </w:rPr>
      </w:pPr>
    </w:p>
    <w:p w:rsidR="00A83DDB" w:rsidRPr="00D31DAB" w:rsidRDefault="00A83DDB" w:rsidP="00A83DDB">
      <w:pPr>
        <w:rPr>
          <w:lang w:val="en-US" w:eastAsia="fi-FI"/>
        </w:rPr>
      </w:pPr>
      <w:r w:rsidRPr="00D31DAB">
        <w:rPr>
          <w:lang w:val="en-US" w:eastAsia="fi-FI"/>
        </w:rPr>
        <w:t>&lt;Location "/</w:t>
      </w:r>
      <w:proofErr w:type="spellStart"/>
      <w:r w:rsidRPr="00D31DAB">
        <w:rPr>
          <w:lang w:val="en-US" w:eastAsia="fi-FI"/>
        </w:rPr>
        <w:t>kipa</w:t>
      </w:r>
      <w:proofErr w:type="spellEnd"/>
      <w:r w:rsidRPr="00D31DAB">
        <w:rPr>
          <w:lang w:val="en-US" w:eastAsia="fi-FI"/>
        </w:rPr>
        <w:t>/"&gt;</w:t>
      </w:r>
    </w:p>
    <w:p w:rsidR="00A83DDB" w:rsidRPr="00D31DAB" w:rsidRDefault="00A83DDB" w:rsidP="00A83DDB">
      <w:pPr>
        <w:rPr>
          <w:lang w:val="en-US" w:eastAsia="fi-FI"/>
        </w:rPr>
      </w:pPr>
      <w:r w:rsidRPr="00D31DAB">
        <w:rPr>
          <w:lang w:val="en-US" w:eastAsia="fi-FI"/>
        </w:rPr>
        <w:t xml:space="preserve">    </w:t>
      </w:r>
      <w:proofErr w:type="spellStart"/>
      <w:r w:rsidRPr="00D31DAB">
        <w:rPr>
          <w:lang w:val="en-US" w:eastAsia="fi-FI"/>
        </w:rPr>
        <w:t>SetHandler</w:t>
      </w:r>
      <w:proofErr w:type="spellEnd"/>
      <w:r w:rsidRPr="00D31DAB">
        <w:rPr>
          <w:lang w:val="en-US" w:eastAsia="fi-FI"/>
        </w:rPr>
        <w:t xml:space="preserve"> python-program</w:t>
      </w:r>
    </w:p>
    <w:p w:rsidR="00A83DDB" w:rsidRPr="00D31DAB" w:rsidRDefault="00A83DDB" w:rsidP="00A83DDB">
      <w:pPr>
        <w:rPr>
          <w:lang w:val="en-US" w:eastAsia="fi-FI"/>
        </w:rPr>
      </w:pPr>
      <w:r w:rsidRPr="00D31DAB">
        <w:rPr>
          <w:lang w:val="en-US" w:eastAsia="fi-FI"/>
        </w:rPr>
        <w:t xml:space="preserve">    </w:t>
      </w:r>
      <w:proofErr w:type="spellStart"/>
      <w:r w:rsidRPr="00D31DAB">
        <w:rPr>
          <w:lang w:val="en-US" w:eastAsia="fi-FI"/>
        </w:rPr>
        <w:t>PythonHandler</w:t>
      </w:r>
      <w:proofErr w:type="spellEnd"/>
      <w:r w:rsidRPr="00D31DAB">
        <w:rPr>
          <w:lang w:val="en-US" w:eastAsia="fi-FI"/>
        </w:rPr>
        <w:t xml:space="preserve"> </w:t>
      </w:r>
      <w:proofErr w:type="spellStart"/>
      <w:r w:rsidRPr="00D31DAB">
        <w:rPr>
          <w:lang w:val="en-US" w:eastAsia="fi-FI"/>
        </w:rPr>
        <w:t>django.core.handlers.modpython</w:t>
      </w:r>
      <w:proofErr w:type="spellEnd"/>
    </w:p>
    <w:p w:rsidR="00A83DDB" w:rsidRPr="00D31DAB" w:rsidRDefault="00A83DDB" w:rsidP="00A83DDB">
      <w:pPr>
        <w:rPr>
          <w:lang w:val="en-US" w:eastAsia="fi-FI"/>
        </w:rPr>
      </w:pPr>
      <w:r w:rsidRPr="00D31DAB">
        <w:rPr>
          <w:lang w:val="en-US" w:eastAsia="fi-FI"/>
        </w:rPr>
        <w:t xml:space="preserve">    </w:t>
      </w:r>
      <w:proofErr w:type="spellStart"/>
      <w:r w:rsidRPr="00D31DAB">
        <w:rPr>
          <w:lang w:val="en-US" w:eastAsia="fi-FI"/>
        </w:rPr>
        <w:t>SetEnv</w:t>
      </w:r>
      <w:proofErr w:type="spellEnd"/>
      <w:r w:rsidRPr="00D31DAB">
        <w:rPr>
          <w:lang w:val="en-US" w:eastAsia="fi-FI"/>
        </w:rPr>
        <w:t xml:space="preserve"> DJANGO_SETTINGS_MODULE </w:t>
      </w:r>
      <w:proofErr w:type="spellStart"/>
      <w:r w:rsidRPr="00D31DAB">
        <w:rPr>
          <w:lang w:val="en-US" w:eastAsia="fi-FI"/>
        </w:rPr>
        <w:t>web.settings</w:t>
      </w:r>
      <w:proofErr w:type="spellEnd"/>
    </w:p>
    <w:p w:rsidR="00A83DDB" w:rsidRPr="00D31DAB" w:rsidRDefault="00A83DDB" w:rsidP="00A83DDB">
      <w:pPr>
        <w:rPr>
          <w:lang w:val="en-US" w:eastAsia="fi-FI"/>
        </w:rPr>
      </w:pPr>
      <w:r w:rsidRPr="00D31DAB">
        <w:rPr>
          <w:lang w:val="en-US" w:eastAsia="fi-FI"/>
        </w:rPr>
        <w:t xml:space="preserve">    </w:t>
      </w:r>
      <w:proofErr w:type="spellStart"/>
      <w:r w:rsidRPr="00D31DAB">
        <w:rPr>
          <w:lang w:val="en-US" w:eastAsia="fi-FI"/>
        </w:rPr>
        <w:t>PythonDebug</w:t>
      </w:r>
      <w:proofErr w:type="spellEnd"/>
      <w:r w:rsidRPr="00D31DAB">
        <w:rPr>
          <w:lang w:val="en-US" w:eastAsia="fi-FI"/>
        </w:rPr>
        <w:t xml:space="preserve"> On</w:t>
      </w:r>
    </w:p>
    <w:p w:rsidR="00A83DDB" w:rsidRPr="00D31DAB" w:rsidRDefault="00A83DDB" w:rsidP="00A83DDB">
      <w:pPr>
        <w:rPr>
          <w:lang w:val="en-US" w:eastAsia="fi-FI"/>
        </w:rPr>
      </w:pPr>
      <w:r w:rsidRPr="00D31DAB">
        <w:rPr>
          <w:lang w:val="en-US" w:eastAsia="fi-FI"/>
        </w:rPr>
        <w:t xml:space="preserve">    </w:t>
      </w:r>
      <w:proofErr w:type="spellStart"/>
      <w:r w:rsidRPr="00D31DAB">
        <w:rPr>
          <w:lang w:val="en-US" w:eastAsia="fi-FI"/>
        </w:rPr>
        <w:t>PythonPath</w:t>
      </w:r>
      <w:proofErr w:type="spellEnd"/>
      <w:r w:rsidRPr="00D31DAB">
        <w:rPr>
          <w:lang w:val="en-US" w:eastAsia="fi-FI"/>
        </w:rPr>
        <w:t xml:space="preserve"> "['/</w:t>
      </w:r>
      <w:r w:rsidRPr="00D31DAB">
        <w:rPr>
          <w:color w:val="FF0000"/>
          <w:lang w:val="en-US" w:eastAsia="fi-FI"/>
        </w:rPr>
        <w:t>data</w:t>
      </w:r>
      <w:r w:rsidRPr="00D31DAB">
        <w:rPr>
          <w:lang w:val="en-US" w:eastAsia="fi-FI"/>
        </w:rPr>
        <w:t xml:space="preserve">'] + </w:t>
      </w:r>
      <w:proofErr w:type="spellStart"/>
      <w:r w:rsidRPr="00D31DAB">
        <w:rPr>
          <w:lang w:val="en-US" w:eastAsia="fi-FI"/>
        </w:rPr>
        <w:t>sys.path</w:t>
      </w:r>
      <w:proofErr w:type="spellEnd"/>
      <w:r w:rsidRPr="00D31DAB">
        <w:rPr>
          <w:lang w:val="en-US" w:eastAsia="fi-FI"/>
        </w:rPr>
        <w:t>"</w:t>
      </w:r>
    </w:p>
    <w:p w:rsidR="00A83DDB" w:rsidRPr="00D31DAB" w:rsidRDefault="00A83DDB" w:rsidP="00A83DDB">
      <w:pPr>
        <w:rPr>
          <w:lang w:eastAsia="fi-FI"/>
        </w:rPr>
      </w:pPr>
      <w:r w:rsidRPr="00D31DAB">
        <w:rPr>
          <w:lang w:eastAsia="fi-FI"/>
        </w:rPr>
        <w:t>&lt;/Location&gt;</w:t>
      </w:r>
    </w:p>
    <w:p w:rsidR="00A83DDB" w:rsidRPr="00D31DAB" w:rsidRDefault="00A83DDB" w:rsidP="00A83DDB">
      <w:pPr>
        <w:rPr>
          <w:lang w:eastAsia="fi-FI"/>
        </w:rPr>
      </w:pPr>
    </w:p>
    <w:p w:rsidR="0050698D" w:rsidRPr="00D31DAB" w:rsidRDefault="0050698D" w:rsidP="00A83DDB">
      <w:pPr>
        <w:pStyle w:val="Heading1"/>
      </w:pPr>
      <w:bookmarkStart w:id="62" w:name="_Toc296197506"/>
      <w:r w:rsidRPr="00D31DAB">
        <w:t>Kaavat</w:t>
      </w:r>
      <w:bookmarkEnd w:id="62"/>
    </w:p>
    <w:p w:rsidR="0050698D" w:rsidRPr="00D31DAB" w:rsidRDefault="0050698D" w:rsidP="0050698D">
      <w:pPr>
        <w:pStyle w:val="Heading2"/>
      </w:pPr>
      <w:bookmarkStart w:id="63" w:name="_Toc296197507"/>
      <w:r w:rsidRPr="00D31DAB">
        <w:t>Lineaarinen interpolointi</w:t>
      </w:r>
      <w:bookmarkEnd w:id="63"/>
    </w:p>
    <w:p w:rsidR="0050698D" w:rsidRPr="00D31DAB" w:rsidRDefault="0050698D" w:rsidP="0050698D">
      <w:pPr>
        <w:rPr>
          <w:lang w:eastAsia="fi-FI"/>
        </w:rPr>
      </w:pPr>
    </w:p>
    <w:p w:rsidR="0050698D" w:rsidRPr="00D31DAB" w:rsidRDefault="0050698D" w:rsidP="0050698D">
      <w:pPr>
        <w:rPr>
          <w:lang w:eastAsia="fi-FI"/>
        </w:rPr>
      </w:pPr>
    </w:p>
    <w:p w:rsidR="0050698D" w:rsidRPr="00D31DAB" w:rsidRDefault="0050698D" w:rsidP="0050698D">
      <w:pPr>
        <w:rPr>
          <w:lang w:eastAsia="fi-FI"/>
        </w:rPr>
      </w:pPr>
    </w:p>
    <w:p w:rsidR="0050698D" w:rsidRPr="00D31DAB" w:rsidRDefault="007954A3" w:rsidP="0050698D">
      <w:pPr>
        <w:rPr>
          <w:lang w:eastAsia="fi-FI"/>
        </w:rPr>
      </w:pPr>
      <w:r w:rsidRPr="00D31DAB">
        <w:rPr>
          <w:lang w:eastAsia="fi-FI"/>
        </w:rPr>
        <w:lastRenderedPageBreak/>
        <w:pict>
          <v:shape id="_x0000_i1043" type="#_x0000_t75" style="width:510pt;height:155.35pt">
            <v:imagedata r:id="rId39" o:title=""/>
          </v:shape>
        </w:pict>
      </w:r>
    </w:p>
    <w:p w:rsidR="0050698D" w:rsidRPr="00D31DAB" w:rsidRDefault="0050698D" w:rsidP="0050698D">
      <w:pPr>
        <w:rPr>
          <w:lang w:eastAsia="fi-FI"/>
        </w:rPr>
      </w:pPr>
    </w:p>
    <w:p w:rsidR="0050698D" w:rsidRPr="00D31DAB" w:rsidRDefault="0050698D" w:rsidP="0050698D">
      <w:pPr>
        <w:pStyle w:val="Heading2"/>
      </w:pPr>
      <w:bookmarkStart w:id="64" w:name="_Toc296197508"/>
      <w:r w:rsidRPr="00D31DAB">
        <w:t>Osatehtävän kaavapohja</w:t>
      </w:r>
      <w:bookmarkEnd w:id="64"/>
    </w:p>
    <w:p w:rsidR="0050698D" w:rsidRPr="00D31DAB" w:rsidRDefault="0050698D" w:rsidP="0050698D">
      <w:pPr>
        <w:rPr>
          <w:lang w:eastAsia="fi-FI"/>
        </w:rPr>
      </w:pPr>
    </w:p>
    <w:p w:rsidR="0050698D" w:rsidRPr="00D31DAB" w:rsidRDefault="0050698D" w:rsidP="0050698D">
      <w:pPr>
        <w:pStyle w:val="Leipteksti"/>
        <w:rPr>
          <w:lang w:eastAsia="fi-FI"/>
        </w:rPr>
      </w:pPr>
      <w:r w:rsidRPr="00D31DAB">
        <w:rPr>
          <w:lang w:eastAsia="fi-FI"/>
        </w:rPr>
        <w:t>Jokaisen osatehtävän (poislukien kisapiste jonka kaava on _a_) määritys pohjautuu samaan kaavapohjaan</w:t>
      </w:r>
    </w:p>
    <w:p w:rsidR="0050698D" w:rsidRPr="00D31DAB" w:rsidRDefault="0050698D" w:rsidP="0050698D">
      <w:pPr>
        <w:pStyle w:val="Leipteksti"/>
        <w:rPr>
          <w:lang w:eastAsia="fi-FI"/>
        </w:rPr>
      </w:pPr>
      <w:r w:rsidRPr="00D31DAB">
        <w:rPr>
          <w:lang w:eastAsia="fi-FI"/>
        </w:rPr>
        <w:t>jonka parametrit vain vaihtelevat:</w:t>
      </w:r>
    </w:p>
    <w:p w:rsidR="0050698D" w:rsidRPr="00D31DAB" w:rsidRDefault="007954A3" w:rsidP="0050698D">
      <w:pPr>
        <w:rPr>
          <w:lang w:eastAsia="fi-FI"/>
        </w:rPr>
      </w:pPr>
      <w:r w:rsidRPr="00D31DAB">
        <w:rPr>
          <w:lang w:eastAsia="fi-FI"/>
        </w:rPr>
        <w:pict>
          <v:shape id="_x0000_i1044" type="#_x0000_t75" style="width:510pt;height:71.35pt">
            <v:imagedata r:id="rId40" o:title=""/>
          </v:shape>
        </w:pict>
      </w:r>
    </w:p>
    <w:p w:rsidR="0050698D" w:rsidRPr="00D31DAB" w:rsidRDefault="0050698D" w:rsidP="0050698D">
      <w:pPr>
        <w:rPr>
          <w:lang w:eastAsia="fi-FI"/>
        </w:rPr>
      </w:pPr>
    </w:p>
    <w:p w:rsidR="0050698D" w:rsidRPr="00D31DAB" w:rsidRDefault="0050698D" w:rsidP="0050698D">
      <w:pPr>
        <w:pStyle w:val="Heading2"/>
      </w:pPr>
      <w:bookmarkStart w:id="65" w:name="_Toc296197509"/>
      <w:r w:rsidRPr="00D31DAB">
        <w:t>Kaavan syntaksi</w:t>
      </w:r>
      <w:bookmarkEnd w:id="65"/>
    </w:p>
    <w:p w:rsidR="0050698D" w:rsidRPr="00D31DAB" w:rsidRDefault="0050698D" w:rsidP="0050698D">
      <w:pPr>
        <w:rPr>
          <w:lang w:eastAsia="fi-FI"/>
        </w:rPr>
      </w:pPr>
    </w:p>
    <w:p w:rsidR="0050698D" w:rsidRPr="00D31DAB" w:rsidRDefault="0050698D" w:rsidP="0050698D">
      <w:pPr>
        <w:pStyle w:val="Leipteksti"/>
        <w:rPr>
          <w:lang w:eastAsia="fi-FI"/>
        </w:rPr>
      </w:pPr>
      <w:r w:rsidRPr="00D31DAB">
        <w:rPr>
          <w:lang w:eastAsia="fi-FI"/>
        </w:rPr>
        <w:t>Kaavoissa voi käyttää matematiikan perusoperaattoreita +-*/, sulkuja sekä Kipaan määritettyjä funktioita.</w:t>
      </w:r>
    </w:p>
    <w:p w:rsidR="0050698D" w:rsidRPr="00D31DAB" w:rsidRDefault="0050698D" w:rsidP="0050698D">
      <w:pPr>
        <w:pStyle w:val="Leipteksti"/>
        <w:rPr>
          <w:lang w:eastAsia="fi-FI"/>
        </w:rPr>
      </w:pPr>
      <w:r w:rsidRPr="00D31DAB">
        <w:rPr>
          <w:lang w:eastAsia="fi-FI"/>
        </w:rPr>
        <w:t>Laskujärjestyksessä noudatetaan matematiikan sääntöjä. Osatehtävän syötteisiin viitataan</w:t>
      </w:r>
    </w:p>
    <w:p w:rsidR="0050698D" w:rsidRPr="00D31DAB" w:rsidRDefault="0050698D" w:rsidP="0050698D">
      <w:pPr>
        <w:pStyle w:val="Leipteksti"/>
        <w:rPr>
          <w:lang w:eastAsia="fi-FI"/>
        </w:rPr>
      </w:pPr>
      <w:r w:rsidRPr="00D31DAB">
        <w:rPr>
          <w:lang w:eastAsia="fi-FI"/>
        </w:rPr>
        <w:t>niiden nimillä (a-z), jolloin ne tarkoittavat laskennassa kulloinkin olevan vartion kyseistä syötettä.</w:t>
      </w:r>
    </w:p>
    <w:p w:rsidR="0050698D" w:rsidRPr="00D31DAB" w:rsidRDefault="0050698D" w:rsidP="0050698D">
      <w:pPr>
        <w:pStyle w:val="Leipteksti"/>
        <w:rPr>
          <w:lang w:eastAsia="fi-FI"/>
        </w:rPr>
      </w:pPr>
      <w:r w:rsidRPr="00D31DAB">
        <w:rPr>
          <w:lang w:eastAsia="fi-FI"/>
        </w:rPr>
        <w:t>Hierarkiassa voi liikkua ylöspäin lisäämällä muuttujan eteen pisteen. Esim. _.a_ tarkoittaa kaikkien</w:t>
      </w:r>
    </w:p>
    <w:p w:rsidR="0050698D" w:rsidRPr="00D31DAB" w:rsidRDefault="0050698D" w:rsidP="0050698D">
      <w:pPr>
        <w:pStyle w:val="Leipteksti"/>
        <w:rPr>
          <w:lang w:eastAsia="fi-FI"/>
        </w:rPr>
      </w:pPr>
      <w:r w:rsidRPr="00D31DAB">
        <w:rPr>
          <w:lang w:eastAsia="fi-FI"/>
        </w:rPr>
        <w:t>saman sarjan vartioiden kyseisen suorituksen lukujoukkoa. Hierarkiassa voi liikkua mihin tahansa</w:t>
      </w:r>
    </w:p>
    <w:p w:rsidR="0050698D" w:rsidRPr="00D31DAB" w:rsidRDefault="0050698D" w:rsidP="0050698D">
      <w:pPr>
        <w:pStyle w:val="Leipteksti"/>
        <w:rPr>
          <w:lang w:eastAsia="fi-FI"/>
        </w:rPr>
      </w:pPr>
      <w:r w:rsidRPr="00D31DAB">
        <w:rPr>
          <w:lang w:eastAsia="fi-FI"/>
        </w:rPr>
        <w:t>tehtävään saman sarjan sisällä. Interpoloinneissa voidaan käyttää _muk_ lukujoukkoa suodatettamaan</w:t>
      </w:r>
    </w:p>
    <w:p w:rsidR="0050698D" w:rsidRPr="00D31DAB" w:rsidRDefault="0050698D" w:rsidP="0050698D">
      <w:pPr>
        <w:pStyle w:val="Leipteksti"/>
        <w:rPr>
          <w:lang w:eastAsia="fi-FI"/>
        </w:rPr>
      </w:pPr>
      <w:r w:rsidRPr="00D31DAB">
        <w:rPr>
          <w:lang w:eastAsia="fi-FI"/>
        </w:rPr>
        <w:t>ulkopuoliset vartiot pois. (esim _.a*muk_)</w:t>
      </w:r>
    </w:p>
    <w:p w:rsidR="0050698D" w:rsidRPr="00D31DAB" w:rsidRDefault="0050698D" w:rsidP="0050698D">
      <w:pPr>
        <w:rPr>
          <w:lang w:eastAsia="fi-FI"/>
        </w:rPr>
      </w:pPr>
    </w:p>
    <w:p w:rsidR="0050698D" w:rsidRPr="00D31DAB" w:rsidRDefault="007954A3" w:rsidP="0050698D">
      <w:pPr>
        <w:rPr>
          <w:lang w:eastAsia="fi-FI"/>
        </w:rPr>
      </w:pPr>
      <w:r w:rsidRPr="00D31DAB">
        <w:rPr>
          <w:lang w:eastAsia="fi-FI"/>
        </w:rPr>
        <w:pict>
          <v:shape id="_x0000_i1045" type="#_x0000_t75" style="width:510pt;height:132pt">
            <v:imagedata r:id="rId41" o:title=""/>
          </v:shape>
        </w:pict>
      </w:r>
    </w:p>
    <w:p w:rsidR="0050698D" w:rsidRPr="00D31DAB" w:rsidRDefault="0050698D" w:rsidP="0050698D">
      <w:pPr>
        <w:rPr>
          <w:lang w:eastAsia="fi-FI"/>
        </w:rPr>
      </w:pPr>
    </w:p>
    <w:p w:rsidR="0050698D" w:rsidRPr="00D31DAB" w:rsidRDefault="0050698D" w:rsidP="0050698D">
      <w:pPr>
        <w:pStyle w:val="Heading2"/>
      </w:pPr>
      <w:bookmarkStart w:id="66" w:name="_Toc296197510"/>
      <w:r w:rsidRPr="00D31DAB">
        <w:t>Funktiot</w:t>
      </w:r>
      <w:bookmarkEnd w:id="66"/>
    </w:p>
    <w:p w:rsidR="0050698D" w:rsidRPr="00D31DAB" w:rsidRDefault="0050698D" w:rsidP="0050698D">
      <w:pPr>
        <w:rPr>
          <w:lang w:eastAsia="fi-FI"/>
        </w:rPr>
      </w:pPr>
    </w:p>
    <w:p w:rsidR="0050698D" w:rsidRPr="00D31DAB" w:rsidRDefault="0050698D" w:rsidP="0050698D">
      <w:pPr>
        <w:rPr>
          <w:lang w:eastAsia="fi-FI"/>
        </w:rPr>
      </w:pPr>
    </w:p>
    <w:p w:rsidR="0050698D" w:rsidRPr="00D31DAB" w:rsidRDefault="007954A3" w:rsidP="0050698D">
      <w:pPr>
        <w:rPr>
          <w:lang w:eastAsia="fi-FI"/>
        </w:rPr>
      </w:pPr>
      <w:r w:rsidRPr="00D31DAB">
        <w:rPr>
          <w:lang w:eastAsia="fi-FI"/>
        </w:rPr>
        <w:lastRenderedPageBreak/>
        <w:pict>
          <v:shape id="_x0000_i1046" type="#_x0000_t75" style="width:347.35pt;height:93.35pt">
            <v:imagedata r:id="rId42" o:title=""/>
          </v:shape>
        </w:pict>
      </w:r>
    </w:p>
    <w:p w:rsidR="0050698D" w:rsidRPr="00D31DAB" w:rsidRDefault="0050698D" w:rsidP="0050698D">
      <w:pPr>
        <w:rPr>
          <w:lang w:eastAsia="fi-FI"/>
        </w:rPr>
      </w:pPr>
    </w:p>
    <w:p w:rsidR="0050698D" w:rsidRPr="00D31DAB" w:rsidRDefault="007954A3" w:rsidP="0050698D">
      <w:pPr>
        <w:rPr>
          <w:lang w:eastAsia="fi-FI"/>
        </w:rPr>
      </w:pPr>
      <w:r w:rsidRPr="00D31DAB">
        <w:rPr>
          <w:lang w:eastAsia="fi-FI"/>
        </w:rPr>
        <w:pict>
          <v:shape id="_x0000_i1047" type="#_x0000_t75" style="width:281.35pt;height:31.35pt">
            <v:imagedata r:id="rId43" o:title=""/>
          </v:shape>
        </w:pict>
      </w:r>
    </w:p>
    <w:p w:rsidR="0050698D" w:rsidRPr="00D31DAB" w:rsidRDefault="0050698D" w:rsidP="0050698D">
      <w:pPr>
        <w:rPr>
          <w:lang w:eastAsia="fi-FI"/>
        </w:rPr>
      </w:pPr>
    </w:p>
    <w:p w:rsidR="0050698D" w:rsidRPr="00D31DAB" w:rsidRDefault="0050698D" w:rsidP="0050698D">
      <w:pPr>
        <w:pStyle w:val="Heading2"/>
      </w:pPr>
      <w:bookmarkStart w:id="67" w:name="_Toc296197511"/>
      <w:r w:rsidRPr="00D31DAB">
        <w:t>Parametrit</w:t>
      </w:r>
      <w:bookmarkEnd w:id="67"/>
    </w:p>
    <w:p w:rsidR="0050698D" w:rsidRPr="00D31DAB" w:rsidRDefault="0050698D" w:rsidP="0050698D">
      <w:pPr>
        <w:rPr>
          <w:lang w:eastAsia="fi-FI"/>
        </w:rPr>
      </w:pPr>
    </w:p>
    <w:p w:rsidR="0050698D" w:rsidRPr="00D31DAB" w:rsidRDefault="0050698D" w:rsidP="0050698D">
      <w:pPr>
        <w:pStyle w:val="Leipteksti"/>
        <w:rPr>
          <w:lang w:eastAsia="fi-FI"/>
        </w:rPr>
      </w:pPr>
      <w:r w:rsidRPr="00D31DAB">
        <w:rPr>
          <w:lang w:eastAsia="fi-FI"/>
        </w:rPr>
        <w:t>Parametrit ovat yksittäisiä palikoita joiden avulla on helppo muokata käyttöliittymästä haluttuja kaavan</w:t>
      </w:r>
    </w:p>
    <w:p w:rsidR="0050698D" w:rsidRPr="00D31DAB" w:rsidRDefault="0050698D" w:rsidP="0050698D">
      <w:pPr>
        <w:pStyle w:val="Leipteksti"/>
        <w:rPr>
          <w:lang w:eastAsia="fi-FI"/>
        </w:rPr>
      </w:pPr>
      <w:r w:rsidRPr="00D31DAB">
        <w:rPr>
          <w:lang w:eastAsia="fi-FI"/>
        </w:rPr>
        <w:t>osia. Jokainen parametri on merkkijono, jonka nimeä vastaava kohta kaavassa korvataan. Kaikki</w:t>
      </w:r>
    </w:p>
    <w:p w:rsidR="0050698D" w:rsidRPr="00D31DAB" w:rsidRDefault="0050698D" w:rsidP="0050698D">
      <w:pPr>
        <w:pStyle w:val="Leipteksti"/>
        <w:rPr>
          <w:lang w:eastAsia="fi-FI"/>
        </w:rPr>
      </w:pPr>
      <w:r w:rsidRPr="00D31DAB">
        <w:rPr>
          <w:lang w:eastAsia="fi-FI"/>
        </w:rPr>
        <w:t>parametrit tulee määrittää, joten käyttämättömät parametrit määritetään tyhjiksi. Seuraavassa peruskaavan</w:t>
      </w:r>
    </w:p>
    <w:p w:rsidR="0050698D" w:rsidRPr="00D31DAB" w:rsidRDefault="0050698D" w:rsidP="0050698D">
      <w:pPr>
        <w:pStyle w:val="Leipteksti"/>
        <w:rPr>
          <w:lang w:eastAsia="fi-FI"/>
        </w:rPr>
      </w:pPr>
      <w:r w:rsidRPr="00D31DAB">
        <w:rPr>
          <w:lang w:eastAsia="fi-FI"/>
        </w:rPr>
        <w:t>parametrit ja niiden arvovaihtoehdot.</w:t>
      </w:r>
    </w:p>
    <w:p w:rsidR="0050698D" w:rsidRPr="00D31DAB" w:rsidRDefault="007954A3" w:rsidP="0050698D">
      <w:pPr>
        <w:pStyle w:val="Leipteksti"/>
        <w:rPr>
          <w:lang w:eastAsia="fi-FI"/>
        </w:rPr>
      </w:pPr>
      <w:r w:rsidRPr="00D31DAB">
        <w:lastRenderedPageBreak/>
        <w:pict>
          <v:shape id="_x0000_i1048" type="#_x0000_t75" style="width:465.35pt;height:534pt">
            <v:imagedata r:id="rId44" o:title=""/>
          </v:shape>
        </w:pict>
      </w:r>
    </w:p>
    <w:p w:rsidR="0050698D" w:rsidRPr="00D31DAB" w:rsidRDefault="0050698D" w:rsidP="00D31DAB">
      <w:pPr>
        <w:pStyle w:val="Leipteksti"/>
      </w:pPr>
    </w:p>
    <w:p w:rsidR="0050698D" w:rsidRPr="00D31DAB" w:rsidRDefault="0050698D" w:rsidP="00D31DAB">
      <w:pPr>
        <w:pStyle w:val="Leipteksti"/>
      </w:pPr>
    </w:p>
    <w:p w:rsidR="00512DC4" w:rsidRPr="00D31DAB" w:rsidRDefault="00A83DDB" w:rsidP="00A83DDB">
      <w:pPr>
        <w:pStyle w:val="Heading1"/>
      </w:pPr>
      <w:bookmarkStart w:id="68" w:name="_Toc296197512"/>
      <w:r w:rsidRPr="00D31DAB">
        <w:t>Kehittäjille</w:t>
      </w:r>
      <w:bookmarkEnd w:id="68"/>
    </w:p>
    <w:p w:rsidR="00A83DDB" w:rsidRPr="00D31DAB" w:rsidRDefault="00A83DDB" w:rsidP="00A83DDB">
      <w:pPr>
        <w:rPr>
          <w:lang w:eastAsia="fi-FI"/>
        </w:rPr>
      </w:pPr>
    </w:p>
    <w:p w:rsidR="00A83DDB" w:rsidRPr="00D31DAB" w:rsidRDefault="00A83DDB" w:rsidP="00A83DDB">
      <w:pPr>
        <w:pStyle w:val="Heading2"/>
      </w:pPr>
      <w:bookmarkStart w:id="69" w:name="_Toc296197513"/>
      <w:r w:rsidRPr="00D31DAB">
        <w:t>Kipan kehitykseen hyödyllistä informaatiota :</w:t>
      </w:r>
      <w:bookmarkEnd w:id="69"/>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Vähimmäiset toimintavaatimukset kehitysympäristölle:</w:t>
      </w:r>
    </w:p>
    <w:p w:rsidR="00A83DDB" w:rsidRPr="00D31DAB" w:rsidRDefault="00A83DDB" w:rsidP="00577F5A">
      <w:pPr>
        <w:numPr>
          <w:ilvl w:val="0"/>
          <w:numId w:val="8"/>
        </w:numPr>
        <w:rPr>
          <w:lang w:eastAsia="fi-FI"/>
        </w:rPr>
      </w:pPr>
      <w:r w:rsidRPr="00D31DAB">
        <w:rPr>
          <w:lang w:eastAsia="fi-FI"/>
        </w:rPr>
        <w:t>Python + tietokanta esim. sqlite3</w:t>
      </w:r>
    </w:p>
    <w:p w:rsidR="00A83DDB" w:rsidRPr="00D31DAB" w:rsidRDefault="00A83DDB" w:rsidP="00577F5A">
      <w:pPr>
        <w:numPr>
          <w:ilvl w:val="0"/>
          <w:numId w:val="8"/>
        </w:numPr>
        <w:rPr>
          <w:lang w:eastAsia="fi-FI"/>
        </w:rPr>
      </w:pPr>
      <w:r w:rsidRPr="00D31DAB">
        <w:rPr>
          <w:lang w:eastAsia="fi-FI"/>
        </w:rPr>
        <w:t>Django</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Hyöylliset henkilökohtaiset tekniset tiedot &amp; taidot.</w:t>
      </w:r>
    </w:p>
    <w:p w:rsidR="00A83DDB" w:rsidRPr="00D31DAB" w:rsidRDefault="00A83DDB" w:rsidP="00A83DDB">
      <w:pPr>
        <w:rPr>
          <w:lang w:eastAsia="fi-FI"/>
        </w:rPr>
      </w:pPr>
    </w:p>
    <w:p w:rsidR="00A83DDB" w:rsidRPr="00D31DAB" w:rsidRDefault="00A83DDB" w:rsidP="00577F5A">
      <w:pPr>
        <w:numPr>
          <w:ilvl w:val="0"/>
          <w:numId w:val="9"/>
        </w:numPr>
        <w:rPr>
          <w:lang w:eastAsia="fi-FI"/>
        </w:rPr>
      </w:pPr>
      <w:r w:rsidRPr="00D31DAB">
        <w:rPr>
          <w:lang w:eastAsia="fi-FI"/>
        </w:rPr>
        <w:lastRenderedPageBreak/>
        <w:t>Windows / Linux</w:t>
      </w:r>
    </w:p>
    <w:p w:rsidR="00A83DDB" w:rsidRPr="00D31DAB" w:rsidRDefault="00A83DDB" w:rsidP="00577F5A">
      <w:pPr>
        <w:numPr>
          <w:ilvl w:val="0"/>
          <w:numId w:val="9"/>
        </w:numPr>
        <w:rPr>
          <w:lang w:eastAsia="fi-FI"/>
        </w:rPr>
      </w:pPr>
      <w:r w:rsidRPr="00D31DAB">
        <w:rPr>
          <w:lang w:eastAsia="fi-FI"/>
        </w:rPr>
        <w:t>Apache</w:t>
      </w:r>
    </w:p>
    <w:p w:rsidR="00A83DDB" w:rsidRPr="00D31DAB" w:rsidRDefault="00A83DDB" w:rsidP="00577F5A">
      <w:pPr>
        <w:numPr>
          <w:ilvl w:val="0"/>
          <w:numId w:val="9"/>
        </w:numPr>
        <w:rPr>
          <w:lang w:eastAsia="fi-FI"/>
        </w:rPr>
      </w:pPr>
      <w:r w:rsidRPr="00D31DAB">
        <w:rPr>
          <w:lang w:eastAsia="fi-FI"/>
        </w:rPr>
        <w:t>Tietokannat</w:t>
      </w:r>
    </w:p>
    <w:p w:rsidR="00A83DDB" w:rsidRPr="00D31DAB" w:rsidRDefault="00A83DDB" w:rsidP="00577F5A">
      <w:pPr>
        <w:numPr>
          <w:ilvl w:val="1"/>
          <w:numId w:val="9"/>
        </w:numPr>
        <w:rPr>
          <w:lang w:eastAsia="fi-FI"/>
        </w:rPr>
      </w:pPr>
      <w:r w:rsidRPr="00D31DAB">
        <w:rPr>
          <w:lang w:eastAsia="fi-FI"/>
        </w:rPr>
        <w:t>sql</w:t>
      </w:r>
    </w:p>
    <w:p w:rsidR="00A83DDB" w:rsidRPr="00D31DAB" w:rsidRDefault="00A83DDB" w:rsidP="00577F5A">
      <w:pPr>
        <w:numPr>
          <w:ilvl w:val="1"/>
          <w:numId w:val="9"/>
        </w:numPr>
        <w:rPr>
          <w:lang w:eastAsia="fi-FI"/>
        </w:rPr>
      </w:pPr>
      <w:r w:rsidRPr="00D31DAB">
        <w:rPr>
          <w:lang w:eastAsia="fi-FI"/>
        </w:rPr>
        <w:t>mysql</w:t>
      </w:r>
    </w:p>
    <w:p w:rsidR="00A83DDB" w:rsidRPr="00D31DAB" w:rsidRDefault="00A83DDB" w:rsidP="00577F5A">
      <w:pPr>
        <w:numPr>
          <w:ilvl w:val="1"/>
          <w:numId w:val="9"/>
        </w:numPr>
        <w:rPr>
          <w:lang w:eastAsia="fi-FI"/>
        </w:rPr>
      </w:pPr>
      <w:r w:rsidRPr="00D31DAB">
        <w:rPr>
          <w:lang w:eastAsia="fi-FI"/>
        </w:rPr>
        <w:t>sqlite</w:t>
      </w:r>
    </w:p>
    <w:p w:rsidR="00A83DDB" w:rsidRPr="00D31DAB" w:rsidRDefault="00A83DDB" w:rsidP="00577F5A">
      <w:pPr>
        <w:numPr>
          <w:ilvl w:val="0"/>
          <w:numId w:val="9"/>
        </w:numPr>
        <w:rPr>
          <w:lang w:eastAsia="fi-FI"/>
        </w:rPr>
      </w:pPr>
      <w:r w:rsidRPr="00D31DAB">
        <w:rPr>
          <w:lang w:eastAsia="fi-FI"/>
        </w:rPr>
        <w:t>Python</w:t>
      </w:r>
    </w:p>
    <w:p w:rsidR="00A83DDB" w:rsidRPr="00D31DAB" w:rsidRDefault="00A83DDB" w:rsidP="00577F5A">
      <w:pPr>
        <w:numPr>
          <w:ilvl w:val="0"/>
          <w:numId w:val="9"/>
        </w:numPr>
        <w:rPr>
          <w:lang w:eastAsia="fi-FI"/>
        </w:rPr>
      </w:pPr>
      <w:r w:rsidRPr="00D31DAB">
        <w:rPr>
          <w:lang w:eastAsia="fi-FI"/>
        </w:rPr>
        <w:t>Luokat, olio-ohjelmointi</w:t>
      </w:r>
    </w:p>
    <w:p w:rsidR="00A83DDB" w:rsidRPr="00D31DAB" w:rsidRDefault="00A83DDB" w:rsidP="00577F5A">
      <w:pPr>
        <w:numPr>
          <w:ilvl w:val="0"/>
          <w:numId w:val="9"/>
        </w:numPr>
        <w:rPr>
          <w:lang w:eastAsia="fi-FI"/>
        </w:rPr>
      </w:pPr>
      <w:r w:rsidRPr="00D31DAB">
        <w:rPr>
          <w:lang w:eastAsia="fi-FI"/>
        </w:rPr>
        <w:t>Merkkijonot: (string,unicode)</w:t>
      </w:r>
    </w:p>
    <w:p w:rsidR="00A83DDB" w:rsidRPr="00D31DAB" w:rsidRDefault="00A83DDB" w:rsidP="00577F5A">
      <w:pPr>
        <w:numPr>
          <w:ilvl w:val="0"/>
          <w:numId w:val="9"/>
        </w:numPr>
        <w:rPr>
          <w:lang w:eastAsia="fi-FI"/>
        </w:rPr>
      </w:pPr>
      <w:r w:rsidRPr="00D31DAB">
        <w:rPr>
          <w:lang w:eastAsia="fi-FI"/>
        </w:rPr>
        <w:t>Taulukot (table,tuple)</w:t>
      </w:r>
    </w:p>
    <w:p w:rsidR="00A83DDB" w:rsidRPr="00D31DAB" w:rsidRDefault="00A83DDB" w:rsidP="00577F5A">
      <w:pPr>
        <w:numPr>
          <w:ilvl w:val="0"/>
          <w:numId w:val="9"/>
        </w:numPr>
        <w:rPr>
          <w:lang w:eastAsia="fi-FI"/>
        </w:rPr>
      </w:pPr>
      <w:r w:rsidRPr="00D31DAB">
        <w:rPr>
          <w:lang w:eastAsia="fi-FI"/>
        </w:rPr>
        <w:t>Decimal (luokka)</w:t>
      </w:r>
    </w:p>
    <w:p w:rsidR="00A83DDB" w:rsidRPr="00D31DAB" w:rsidRDefault="00A83DDB" w:rsidP="00577F5A">
      <w:pPr>
        <w:numPr>
          <w:ilvl w:val="0"/>
          <w:numId w:val="9"/>
        </w:numPr>
        <w:rPr>
          <w:lang w:val="en-US" w:eastAsia="fi-FI"/>
        </w:rPr>
      </w:pPr>
      <w:r w:rsidRPr="00D31DAB">
        <w:rPr>
          <w:lang w:eastAsia="fi-FI"/>
        </w:rPr>
        <w:t>xml.dom.minidom XML parseri</w:t>
      </w:r>
    </w:p>
    <w:p w:rsidR="00A83DDB" w:rsidRPr="00D31DAB" w:rsidRDefault="00A83DDB" w:rsidP="00577F5A">
      <w:pPr>
        <w:numPr>
          <w:ilvl w:val="0"/>
          <w:numId w:val="9"/>
        </w:numPr>
        <w:rPr>
          <w:lang w:val="en-US" w:eastAsia="fi-FI"/>
        </w:rPr>
      </w:pPr>
      <w:proofErr w:type="spellStart"/>
      <w:r w:rsidRPr="00D31DAB">
        <w:rPr>
          <w:lang w:val="en-US" w:eastAsia="fi-FI"/>
        </w:rPr>
        <w:t>Unittest</w:t>
      </w:r>
      <w:proofErr w:type="spellEnd"/>
      <w:r w:rsidRPr="00D31DAB">
        <w:rPr>
          <w:lang w:val="en-US" w:eastAsia="fi-FI"/>
        </w:rPr>
        <w:t xml:space="preserve"> – </w:t>
      </w:r>
      <w:proofErr w:type="spellStart"/>
      <w:r w:rsidRPr="00D31DAB">
        <w:rPr>
          <w:lang w:val="en-US" w:eastAsia="fi-FI"/>
        </w:rPr>
        <w:t>testausluokat</w:t>
      </w:r>
      <w:proofErr w:type="spellEnd"/>
    </w:p>
    <w:p w:rsidR="00A83DDB" w:rsidRPr="00D31DAB" w:rsidRDefault="00A83DDB" w:rsidP="00577F5A">
      <w:pPr>
        <w:numPr>
          <w:ilvl w:val="0"/>
          <w:numId w:val="9"/>
        </w:numPr>
        <w:rPr>
          <w:lang w:val="en-US" w:eastAsia="fi-FI"/>
        </w:rPr>
      </w:pPr>
      <w:r w:rsidRPr="00D31DAB">
        <w:rPr>
          <w:lang w:val="en-US" w:eastAsia="fi-FI"/>
        </w:rPr>
        <w:t xml:space="preserve">RE - Regular expressions </w:t>
      </w:r>
    </w:p>
    <w:p w:rsidR="00A83DDB" w:rsidRPr="00D31DAB" w:rsidRDefault="00A83DDB" w:rsidP="00577F5A">
      <w:pPr>
        <w:numPr>
          <w:ilvl w:val="0"/>
          <w:numId w:val="9"/>
        </w:numPr>
        <w:rPr>
          <w:lang w:eastAsia="fi-FI"/>
        </w:rPr>
      </w:pPr>
      <w:proofErr w:type="spellStart"/>
      <w:r w:rsidRPr="00D31DAB">
        <w:rPr>
          <w:lang w:val="en-US" w:eastAsia="fi-FI"/>
        </w:rPr>
        <w:t>Merkkijonohaut</w:t>
      </w:r>
      <w:proofErr w:type="spellEnd"/>
    </w:p>
    <w:p w:rsidR="00A83DDB" w:rsidRPr="00D31DAB" w:rsidRDefault="00A83DDB" w:rsidP="00577F5A">
      <w:pPr>
        <w:numPr>
          <w:ilvl w:val="0"/>
          <w:numId w:val="9"/>
        </w:numPr>
        <w:rPr>
          <w:lang w:eastAsia="fi-FI"/>
        </w:rPr>
      </w:pPr>
      <w:r w:rsidRPr="00D31DAB">
        <w:rPr>
          <w:lang w:eastAsia="fi-FI"/>
        </w:rPr>
        <w:t>käyttöjärjestelmän tiedot.</w:t>
      </w:r>
    </w:p>
    <w:p w:rsidR="00A83DDB" w:rsidRPr="00D31DAB" w:rsidRDefault="00A83DDB" w:rsidP="00577F5A">
      <w:pPr>
        <w:numPr>
          <w:ilvl w:val="0"/>
          <w:numId w:val="9"/>
        </w:numPr>
        <w:rPr>
          <w:lang w:eastAsia="fi-FI"/>
        </w:rPr>
      </w:pPr>
      <w:r w:rsidRPr="00D31DAB">
        <w:rPr>
          <w:lang w:eastAsia="fi-FI"/>
        </w:rPr>
        <w:t>Django</w:t>
      </w:r>
    </w:p>
    <w:p w:rsidR="00A83DDB" w:rsidRPr="00D31DAB" w:rsidRDefault="00A83DDB" w:rsidP="00577F5A">
      <w:pPr>
        <w:numPr>
          <w:ilvl w:val="1"/>
          <w:numId w:val="9"/>
        </w:numPr>
        <w:rPr>
          <w:lang w:val="en-US" w:eastAsia="fi-FI"/>
        </w:rPr>
      </w:pPr>
      <w:proofErr w:type="spellStart"/>
      <w:r w:rsidRPr="00D31DAB">
        <w:rPr>
          <w:lang w:val="en-US" w:eastAsia="fi-FI"/>
        </w:rPr>
        <w:t>Kokoonpano</w:t>
      </w:r>
      <w:proofErr w:type="spellEnd"/>
      <w:r w:rsidRPr="00D31DAB">
        <w:rPr>
          <w:lang w:val="en-US" w:eastAsia="fi-FI"/>
        </w:rPr>
        <w:t xml:space="preserve"> (apache)</w:t>
      </w:r>
    </w:p>
    <w:p w:rsidR="00A83DDB" w:rsidRPr="00D31DAB" w:rsidRDefault="00A83DDB" w:rsidP="00577F5A">
      <w:pPr>
        <w:numPr>
          <w:ilvl w:val="1"/>
          <w:numId w:val="9"/>
        </w:numPr>
        <w:rPr>
          <w:lang w:val="en-US" w:eastAsia="fi-FI"/>
        </w:rPr>
      </w:pPr>
      <w:proofErr w:type="spellStart"/>
      <w:r w:rsidRPr="00D31DAB">
        <w:rPr>
          <w:lang w:val="en-US" w:eastAsia="fi-FI"/>
        </w:rPr>
        <w:t>Datamalli</w:t>
      </w:r>
      <w:proofErr w:type="spellEnd"/>
    </w:p>
    <w:p w:rsidR="00A83DDB" w:rsidRPr="00D31DAB" w:rsidRDefault="00A83DDB" w:rsidP="00577F5A">
      <w:pPr>
        <w:numPr>
          <w:ilvl w:val="1"/>
          <w:numId w:val="9"/>
        </w:numPr>
        <w:rPr>
          <w:lang w:val="en-US" w:eastAsia="fi-FI"/>
        </w:rPr>
      </w:pPr>
      <w:proofErr w:type="spellStart"/>
      <w:r w:rsidRPr="00D31DAB">
        <w:rPr>
          <w:lang w:val="en-US" w:eastAsia="fi-FI"/>
        </w:rPr>
        <w:t>Formit</w:t>
      </w:r>
      <w:proofErr w:type="spellEnd"/>
    </w:p>
    <w:p w:rsidR="00A83DDB" w:rsidRPr="00D31DAB" w:rsidRDefault="00A83DDB" w:rsidP="00577F5A">
      <w:pPr>
        <w:numPr>
          <w:ilvl w:val="1"/>
          <w:numId w:val="9"/>
        </w:numPr>
        <w:rPr>
          <w:lang w:val="en-US" w:eastAsia="fi-FI"/>
        </w:rPr>
      </w:pPr>
      <w:proofErr w:type="spellStart"/>
      <w:r w:rsidRPr="00D31DAB">
        <w:rPr>
          <w:lang w:val="en-US" w:eastAsia="fi-FI"/>
        </w:rPr>
        <w:t>Templatet</w:t>
      </w:r>
      <w:proofErr w:type="spellEnd"/>
    </w:p>
    <w:p w:rsidR="00A83DDB" w:rsidRPr="00D31DAB" w:rsidRDefault="00A83DDB" w:rsidP="00577F5A">
      <w:pPr>
        <w:numPr>
          <w:ilvl w:val="1"/>
          <w:numId w:val="9"/>
        </w:numPr>
        <w:rPr>
          <w:lang w:val="en-US" w:eastAsia="fi-FI"/>
        </w:rPr>
      </w:pPr>
      <w:r w:rsidRPr="00D31DAB">
        <w:rPr>
          <w:lang w:val="en-US" w:eastAsia="fi-FI"/>
        </w:rPr>
        <w:t>Middleware</w:t>
      </w:r>
    </w:p>
    <w:p w:rsidR="00A83DDB" w:rsidRPr="00D31DAB" w:rsidRDefault="00A83DDB" w:rsidP="00577F5A">
      <w:pPr>
        <w:numPr>
          <w:ilvl w:val="1"/>
          <w:numId w:val="9"/>
        </w:numPr>
        <w:rPr>
          <w:lang w:val="en-US" w:eastAsia="fi-FI"/>
        </w:rPr>
      </w:pPr>
      <w:proofErr w:type="spellStart"/>
      <w:r w:rsidRPr="00D31DAB">
        <w:rPr>
          <w:lang w:val="en-US" w:eastAsia="fi-FI"/>
        </w:rPr>
        <w:t>Testaus</w:t>
      </w:r>
      <w:proofErr w:type="spellEnd"/>
    </w:p>
    <w:p w:rsidR="00A83DDB" w:rsidRPr="00D31DAB" w:rsidRDefault="00A83DDB" w:rsidP="00577F5A">
      <w:pPr>
        <w:numPr>
          <w:ilvl w:val="1"/>
          <w:numId w:val="9"/>
        </w:numPr>
        <w:rPr>
          <w:lang w:val="en-US" w:eastAsia="fi-FI"/>
        </w:rPr>
      </w:pPr>
      <w:r w:rsidRPr="00D31DAB">
        <w:rPr>
          <w:lang w:val="en-US" w:eastAsia="fi-FI"/>
        </w:rPr>
        <w:t>Unicode</w:t>
      </w:r>
    </w:p>
    <w:p w:rsidR="00A83DDB" w:rsidRPr="00D31DAB" w:rsidRDefault="00A83DDB" w:rsidP="00577F5A">
      <w:pPr>
        <w:numPr>
          <w:ilvl w:val="1"/>
          <w:numId w:val="9"/>
        </w:numPr>
        <w:rPr>
          <w:lang w:val="en-US" w:eastAsia="fi-FI"/>
        </w:rPr>
      </w:pPr>
      <w:r w:rsidRPr="00D31DAB">
        <w:rPr>
          <w:lang w:val="en-US" w:eastAsia="fi-FI"/>
        </w:rPr>
        <w:t>Authentication</w:t>
      </w:r>
    </w:p>
    <w:p w:rsidR="00A83DDB" w:rsidRPr="00D31DAB" w:rsidRDefault="00A83DDB" w:rsidP="00577F5A">
      <w:pPr>
        <w:numPr>
          <w:ilvl w:val="1"/>
          <w:numId w:val="9"/>
        </w:numPr>
        <w:rPr>
          <w:lang w:val="en-US" w:eastAsia="fi-FI"/>
        </w:rPr>
      </w:pPr>
      <w:r w:rsidRPr="00D31DAB">
        <w:rPr>
          <w:lang w:val="en-US" w:eastAsia="fi-FI"/>
        </w:rPr>
        <w:t xml:space="preserve">Admin </w:t>
      </w:r>
      <w:proofErr w:type="spellStart"/>
      <w:r w:rsidRPr="00D31DAB">
        <w:rPr>
          <w:lang w:val="en-US" w:eastAsia="fi-FI"/>
        </w:rPr>
        <w:t>sivu</w:t>
      </w:r>
      <w:proofErr w:type="spellEnd"/>
    </w:p>
    <w:p w:rsidR="00A83DDB" w:rsidRPr="00D31DAB" w:rsidRDefault="00A83DDB" w:rsidP="00577F5A">
      <w:pPr>
        <w:numPr>
          <w:ilvl w:val="0"/>
          <w:numId w:val="9"/>
        </w:numPr>
        <w:rPr>
          <w:lang w:val="en-US" w:eastAsia="fi-FI"/>
        </w:rPr>
      </w:pPr>
      <w:r w:rsidRPr="00D31DAB">
        <w:rPr>
          <w:lang w:val="en-US" w:eastAsia="fi-FI"/>
        </w:rPr>
        <w:t>HTML</w:t>
      </w:r>
    </w:p>
    <w:p w:rsidR="00A83DDB" w:rsidRPr="00D31DAB" w:rsidRDefault="00A83DDB" w:rsidP="00577F5A">
      <w:pPr>
        <w:numPr>
          <w:ilvl w:val="1"/>
          <w:numId w:val="9"/>
        </w:numPr>
        <w:rPr>
          <w:lang w:val="en-US" w:eastAsia="fi-FI"/>
        </w:rPr>
      </w:pPr>
      <w:proofErr w:type="spellStart"/>
      <w:r w:rsidRPr="00D31DAB">
        <w:rPr>
          <w:lang w:val="en-US" w:eastAsia="fi-FI"/>
        </w:rPr>
        <w:t>taulukot</w:t>
      </w:r>
      <w:proofErr w:type="spellEnd"/>
    </w:p>
    <w:p w:rsidR="00A83DDB" w:rsidRPr="00D31DAB" w:rsidRDefault="00A83DDB" w:rsidP="00577F5A">
      <w:pPr>
        <w:numPr>
          <w:ilvl w:val="1"/>
          <w:numId w:val="9"/>
        </w:numPr>
        <w:rPr>
          <w:lang w:val="en-US" w:eastAsia="fi-FI"/>
        </w:rPr>
      </w:pPr>
      <w:proofErr w:type="spellStart"/>
      <w:r w:rsidRPr="00D31DAB">
        <w:rPr>
          <w:lang w:val="en-US" w:eastAsia="fi-FI"/>
        </w:rPr>
        <w:t>formit</w:t>
      </w:r>
      <w:proofErr w:type="spellEnd"/>
    </w:p>
    <w:p w:rsidR="00A83DDB" w:rsidRPr="00D31DAB" w:rsidRDefault="00A83DDB" w:rsidP="00577F5A">
      <w:pPr>
        <w:numPr>
          <w:ilvl w:val="1"/>
          <w:numId w:val="9"/>
        </w:numPr>
        <w:rPr>
          <w:lang w:eastAsia="fi-FI"/>
        </w:rPr>
      </w:pPr>
      <w:proofErr w:type="spellStart"/>
      <w:r w:rsidRPr="00D31DAB">
        <w:rPr>
          <w:lang w:val="en-US" w:eastAsia="fi-FI"/>
        </w:rPr>
        <w:t>css</w:t>
      </w:r>
      <w:proofErr w:type="spellEnd"/>
    </w:p>
    <w:p w:rsidR="00A83DDB" w:rsidRPr="00D31DAB" w:rsidRDefault="00A83DDB" w:rsidP="00577F5A">
      <w:pPr>
        <w:numPr>
          <w:ilvl w:val="1"/>
          <w:numId w:val="9"/>
        </w:numPr>
        <w:rPr>
          <w:lang w:eastAsia="fi-FI"/>
        </w:rPr>
      </w:pPr>
      <w:r w:rsidRPr="00D31DAB">
        <w:rPr>
          <w:lang w:eastAsia="fi-FI"/>
        </w:rPr>
        <w:t>javascript</w:t>
      </w:r>
    </w:p>
    <w:p w:rsidR="00A83DDB" w:rsidRPr="00D31DAB" w:rsidRDefault="00A83DDB" w:rsidP="00A83DDB">
      <w:pPr>
        <w:rPr>
          <w:lang w:eastAsia="fi-FI"/>
        </w:rPr>
      </w:pP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p>
    <w:p w:rsidR="00A83DDB" w:rsidRPr="00D31DAB" w:rsidRDefault="00A83DDB" w:rsidP="00A83DDB">
      <w:pPr>
        <w:pStyle w:val="Heading2"/>
      </w:pPr>
      <w:bookmarkStart w:id="70" w:name="_Toc296197514"/>
      <w:r w:rsidRPr="00D31DAB">
        <w:t>Järjestelmän Hallinta - manage.py</w:t>
      </w:r>
      <w:bookmarkEnd w:id="70"/>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 xml:space="preserve"> python manage.py runserver</w:t>
      </w:r>
    </w:p>
    <w:p w:rsidR="00A83DDB" w:rsidRPr="00D31DAB" w:rsidRDefault="00A83DDB" w:rsidP="00A83DDB">
      <w:pPr>
        <w:rPr>
          <w:lang w:eastAsia="fi-FI"/>
        </w:rPr>
      </w:pPr>
      <w:r w:rsidRPr="00D31DAB">
        <w:rPr>
          <w:lang w:eastAsia="fi-FI"/>
        </w:rPr>
        <w:t xml:space="preserve"> Käynnistää kehityserverin paikalliselle koneelle porttiin 8000</w:t>
      </w:r>
    </w:p>
    <w:p w:rsidR="00A83DDB" w:rsidRPr="00D31DAB" w:rsidRDefault="00A83DDB" w:rsidP="00A83DDB">
      <w:pPr>
        <w:rPr>
          <w:lang w:eastAsia="fi-FI"/>
        </w:rPr>
      </w:pPr>
      <w:r w:rsidRPr="00D31DAB">
        <w:rPr>
          <w:lang w:eastAsia="fi-FI"/>
        </w:rPr>
        <w:t xml:space="preserve"> Jonka jälkeen kipan pitäisi löytyä selaimella osoitteesta: 127.0.0.1:8000/tupa</w:t>
      </w:r>
    </w:p>
    <w:p w:rsidR="00A83DDB" w:rsidRPr="00D31DAB" w:rsidRDefault="00A83DDB" w:rsidP="00A83DDB">
      <w:pPr>
        <w:rPr>
          <w:lang w:eastAsia="fi-FI"/>
        </w:rPr>
      </w:pPr>
      <w:r w:rsidRPr="00D31DAB">
        <w:rPr>
          <w:lang w:eastAsia="fi-FI"/>
        </w:rPr>
        <w:t xml:space="preserve"> Järjestelmä käyttää juuresta löytyvää tupa.db tiedostoa.</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python manage.py testserver [tietokantapohja.xml]</w:t>
      </w:r>
    </w:p>
    <w:p w:rsidR="00A83DDB" w:rsidRPr="00D31DAB" w:rsidRDefault="00A83DDB" w:rsidP="00A83DDB">
      <w:pPr>
        <w:rPr>
          <w:lang w:eastAsia="fi-FI"/>
        </w:rPr>
      </w:pPr>
      <w:r w:rsidRPr="00D31DAB">
        <w:rPr>
          <w:lang w:eastAsia="fi-FI"/>
        </w:rPr>
        <w:t xml:space="preserve"> Käynnistää testiserverin. Muuten samanlainen kuin runserver,</w:t>
      </w:r>
    </w:p>
    <w:p w:rsidR="00A83DDB" w:rsidRPr="00D31DAB" w:rsidRDefault="00A83DDB" w:rsidP="00A83DDB">
      <w:pPr>
        <w:rPr>
          <w:lang w:eastAsia="fi-FI"/>
        </w:rPr>
      </w:pPr>
      <w:r w:rsidRPr="00D31DAB">
        <w:rPr>
          <w:lang w:eastAsia="fi-FI"/>
        </w:rPr>
        <w:tab/>
        <w:t xml:space="preserve"> paitsi että käyttää virtuaalista tietokantaa muistissa. Ei tee mitään muutoksia tiedostoihin.</w:t>
      </w:r>
    </w:p>
    <w:p w:rsidR="00A83DDB" w:rsidRPr="00D31DAB" w:rsidRDefault="00A83DDB" w:rsidP="00A83DDB">
      <w:pPr>
        <w:rPr>
          <w:lang w:val="en-US" w:eastAsia="fi-FI"/>
        </w:rPr>
      </w:pPr>
      <w:r w:rsidRPr="00D31DAB">
        <w:rPr>
          <w:lang w:eastAsia="fi-FI"/>
        </w:rPr>
        <w:tab/>
        <w:t xml:space="preserve"> Turvallinen erilaisiin kokeiluihin. Voidaan täyttää halutulla tietokantapohjalla (fixture). </w:t>
      </w:r>
      <w:r w:rsidRPr="00D31DAB">
        <w:rPr>
          <w:lang w:eastAsia="fi-FI"/>
        </w:rPr>
        <w:tab/>
        <w:t xml:space="preserve"> </w:t>
      </w:r>
      <w:proofErr w:type="spellStart"/>
      <w:proofErr w:type="gramStart"/>
      <w:r w:rsidRPr="00D31DAB">
        <w:rPr>
          <w:lang w:val="en-US" w:eastAsia="fi-FI"/>
        </w:rPr>
        <w:t>esim</w:t>
      </w:r>
      <w:proofErr w:type="spellEnd"/>
      <w:proofErr w:type="gramEnd"/>
      <w:r w:rsidRPr="00D31DAB">
        <w:rPr>
          <w:lang w:val="en-US" w:eastAsia="fi-FI"/>
        </w:rPr>
        <w:t>.</w:t>
      </w:r>
    </w:p>
    <w:p w:rsidR="00A83DDB" w:rsidRPr="00D31DAB" w:rsidRDefault="00A83DDB" w:rsidP="00A83DDB">
      <w:pPr>
        <w:rPr>
          <w:lang w:val="en-US" w:eastAsia="fi-FI"/>
        </w:rPr>
      </w:pPr>
      <w:r w:rsidRPr="00D31DAB">
        <w:rPr>
          <w:lang w:val="en-US" w:eastAsia="fi-FI"/>
        </w:rPr>
        <w:t xml:space="preserve"> </w:t>
      </w:r>
      <w:proofErr w:type="gramStart"/>
      <w:r w:rsidRPr="00D31DAB">
        <w:rPr>
          <w:lang w:val="en-US" w:eastAsia="fi-FI"/>
        </w:rPr>
        <w:t>python</w:t>
      </w:r>
      <w:proofErr w:type="gramEnd"/>
      <w:r w:rsidRPr="00D31DAB">
        <w:rPr>
          <w:lang w:val="en-US" w:eastAsia="fi-FI"/>
        </w:rPr>
        <w:t xml:space="preserve"> manage.py </w:t>
      </w:r>
      <w:proofErr w:type="spellStart"/>
      <w:r w:rsidRPr="00D31DAB">
        <w:rPr>
          <w:lang w:val="en-US" w:eastAsia="fi-FI"/>
        </w:rPr>
        <w:t>testserver</w:t>
      </w:r>
      <w:proofErr w:type="spellEnd"/>
      <w:r w:rsidRPr="00D31DAB">
        <w:rPr>
          <w:lang w:val="en-US" w:eastAsia="fi-FI"/>
        </w:rPr>
        <w:t xml:space="preserve"> fixtures/tests/katuu.xml</w:t>
      </w:r>
    </w:p>
    <w:p w:rsidR="00A83DDB" w:rsidRPr="00D31DAB" w:rsidRDefault="00A83DDB" w:rsidP="00A83DDB">
      <w:pPr>
        <w:rPr>
          <w:lang w:val="en-US" w:eastAsia="fi-FI"/>
        </w:rPr>
      </w:pPr>
    </w:p>
    <w:p w:rsidR="00A83DDB" w:rsidRPr="00D31DAB" w:rsidRDefault="00A83DDB" w:rsidP="00A83DDB">
      <w:pPr>
        <w:rPr>
          <w:lang w:val="en-US" w:eastAsia="fi-FI"/>
        </w:rPr>
      </w:pPr>
      <w:r w:rsidRPr="00D31DAB">
        <w:rPr>
          <w:lang w:val="en-US" w:eastAsia="fi-FI"/>
        </w:rPr>
        <w:t xml:space="preserve"> </w:t>
      </w:r>
      <w:proofErr w:type="gramStart"/>
      <w:r w:rsidRPr="00D31DAB">
        <w:rPr>
          <w:lang w:val="en-US" w:eastAsia="fi-FI"/>
        </w:rPr>
        <w:t>python</w:t>
      </w:r>
      <w:proofErr w:type="gramEnd"/>
      <w:r w:rsidRPr="00D31DAB">
        <w:rPr>
          <w:lang w:val="en-US" w:eastAsia="fi-FI"/>
        </w:rPr>
        <w:t xml:space="preserve"> manage.py test</w:t>
      </w:r>
    </w:p>
    <w:p w:rsidR="00A83DDB" w:rsidRPr="00D31DAB" w:rsidRDefault="00A83DDB" w:rsidP="00A83DDB">
      <w:pPr>
        <w:rPr>
          <w:lang w:eastAsia="fi-FI"/>
        </w:rPr>
      </w:pPr>
      <w:r w:rsidRPr="00D31DAB">
        <w:rPr>
          <w:lang w:val="en-US" w:eastAsia="fi-FI"/>
        </w:rPr>
        <w:t xml:space="preserve"> </w:t>
      </w:r>
      <w:r w:rsidRPr="00D31DAB">
        <w:rPr>
          <w:lang w:eastAsia="fi-FI"/>
        </w:rPr>
        <w:t>Ajaa järjestelmän unit testit. Testaa erinäisiä asioita järjestelmässä testidatan pohjalta:</w:t>
      </w:r>
    </w:p>
    <w:p w:rsidR="00A83DDB" w:rsidRPr="00D31DAB" w:rsidRDefault="00A83DDB" w:rsidP="00577F5A">
      <w:pPr>
        <w:numPr>
          <w:ilvl w:val="0"/>
          <w:numId w:val="10"/>
        </w:numPr>
        <w:rPr>
          <w:lang w:eastAsia="fi-FI"/>
        </w:rPr>
      </w:pPr>
      <w:r w:rsidRPr="00D31DAB">
        <w:rPr>
          <w:lang w:eastAsia="fi-FI"/>
        </w:rPr>
        <w:t>Laskee oikeita tuloksia</w:t>
      </w:r>
    </w:p>
    <w:p w:rsidR="00A83DDB" w:rsidRPr="00D31DAB" w:rsidRDefault="00A83DDB" w:rsidP="00577F5A">
      <w:pPr>
        <w:numPr>
          <w:ilvl w:val="0"/>
          <w:numId w:val="10"/>
        </w:numPr>
        <w:rPr>
          <w:lang w:eastAsia="fi-FI"/>
        </w:rPr>
      </w:pPr>
      <w:r w:rsidRPr="00D31DAB">
        <w:rPr>
          <w:lang w:eastAsia="fi-FI"/>
        </w:rPr>
        <w:t>kaatuuko datan tilanteissa</w:t>
      </w:r>
    </w:p>
    <w:p w:rsidR="00A83DDB" w:rsidRPr="00D31DAB" w:rsidRDefault="00A83DDB" w:rsidP="00577F5A">
      <w:pPr>
        <w:numPr>
          <w:ilvl w:val="0"/>
          <w:numId w:val="10"/>
        </w:numPr>
        <w:rPr>
          <w:lang w:eastAsia="fi-FI"/>
        </w:rPr>
      </w:pPr>
      <w:r w:rsidRPr="00D31DAB">
        <w:rPr>
          <w:lang w:eastAsia="fi-FI"/>
        </w:rPr>
        <w:t>Tallenttaa tietoa oikein.</w:t>
      </w:r>
    </w:p>
    <w:p w:rsidR="00A83DDB" w:rsidRPr="00D31DAB" w:rsidRDefault="00A83DDB" w:rsidP="00A83DDB">
      <w:pPr>
        <w:ind w:left="720"/>
        <w:rPr>
          <w:lang w:eastAsia="fi-FI"/>
        </w:rPr>
      </w:pPr>
    </w:p>
    <w:p w:rsidR="00A83DDB" w:rsidRPr="00D31DAB" w:rsidRDefault="00A83DDB" w:rsidP="00A83DDB">
      <w:pPr>
        <w:rPr>
          <w:lang w:eastAsia="fi-FI"/>
        </w:rPr>
      </w:pPr>
      <w:r w:rsidRPr="00D31DAB">
        <w:rPr>
          <w:lang w:eastAsia="fi-FI"/>
        </w:rPr>
        <w:t xml:space="preserve"> Käyttää testidatana kaikkia fixtures/tests/ löytyviä xml päätteisiä tietokantapohjia.</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python manage.py syncdb</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Päivittää lähdekoodin datamallin ja tietokannan.</w:t>
      </w:r>
    </w:p>
    <w:p w:rsidR="00A83DDB" w:rsidRPr="00D31DAB" w:rsidRDefault="00A83DDB" w:rsidP="00577F5A">
      <w:pPr>
        <w:numPr>
          <w:ilvl w:val="0"/>
          <w:numId w:val="11"/>
        </w:numPr>
        <w:rPr>
          <w:lang w:eastAsia="fi-FI"/>
        </w:rPr>
      </w:pPr>
      <w:r w:rsidRPr="00D31DAB">
        <w:rPr>
          <w:lang w:eastAsia="fi-FI"/>
        </w:rPr>
        <w:t>päivittää dia UML-kaaviosta "tupa/tietokanta.dia" datamalliin "tupa/models.py"</w:t>
      </w:r>
    </w:p>
    <w:p w:rsidR="00A83DDB" w:rsidRPr="00D31DAB" w:rsidRDefault="00A83DDB" w:rsidP="00A83DDB">
      <w:pPr>
        <w:rPr>
          <w:lang w:eastAsia="fi-FI"/>
        </w:rPr>
      </w:pPr>
      <w:r w:rsidRPr="00D31DAB">
        <w:rPr>
          <w:lang w:eastAsia="fi-FI"/>
        </w:rPr>
        <w:t xml:space="preserve"> tietokantataulutiedot</w:t>
      </w:r>
    </w:p>
    <w:p w:rsidR="00A83DDB" w:rsidRPr="00D31DAB" w:rsidRDefault="00A83DDB" w:rsidP="00577F5A">
      <w:pPr>
        <w:numPr>
          <w:ilvl w:val="0"/>
          <w:numId w:val="11"/>
        </w:numPr>
        <w:rPr>
          <w:lang w:eastAsia="fi-FI"/>
        </w:rPr>
      </w:pPr>
      <w:r w:rsidRPr="00D31DAB">
        <w:rPr>
          <w:lang w:eastAsia="fi-FI"/>
        </w:rPr>
        <w:t>päivittää tietokantatiedoston "tupa.db" "models.py" päivitetyn määrittelyn perustella.</w:t>
      </w:r>
    </w:p>
    <w:p w:rsidR="00A83DDB" w:rsidRPr="00D31DAB" w:rsidRDefault="00A83DDB" w:rsidP="00A83DDB">
      <w:pPr>
        <w:ind w:left="773"/>
        <w:rPr>
          <w:lang w:eastAsia="fi-FI"/>
        </w:rPr>
      </w:pPr>
    </w:p>
    <w:p w:rsidR="00A83DDB" w:rsidRPr="00D31DAB" w:rsidRDefault="00A83DDB" w:rsidP="00A83DDB">
      <w:pPr>
        <w:rPr>
          <w:lang w:eastAsia="fi-FI"/>
        </w:rPr>
      </w:pPr>
      <w:r w:rsidRPr="00D31DAB">
        <w:rPr>
          <w:lang w:eastAsia="fi-FI"/>
        </w:rPr>
        <w:t xml:space="preserve"> VAROITUS: Mikäli tietokannan rakenne olennaisesti muuttuu, on mahdollista</w:t>
      </w:r>
    </w:p>
    <w:p w:rsidR="00A83DDB" w:rsidRPr="00D31DAB" w:rsidRDefault="00A83DDB" w:rsidP="00A83DDB">
      <w:pPr>
        <w:rPr>
          <w:lang w:eastAsia="fi-FI"/>
        </w:rPr>
      </w:pPr>
      <w:r w:rsidRPr="00D31DAB">
        <w:rPr>
          <w:lang w:eastAsia="fi-FI"/>
        </w:rPr>
        <w:t xml:space="preserve"> ettei se enään ole yhteensopiva jo olemassa olevan tietokannan kanssa.</w:t>
      </w:r>
    </w:p>
    <w:p w:rsidR="00A83DDB" w:rsidRPr="00D31DAB" w:rsidRDefault="00A83DDB" w:rsidP="00A83DDB">
      <w:pPr>
        <w:rPr>
          <w:lang w:eastAsia="fi-FI"/>
        </w:rPr>
      </w:pPr>
      <w:r w:rsidRPr="00D31DAB">
        <w:rPr>
          <w:lang w:eastAsia="fi-FI"/>
        </w:rPr>
        <w:t xml:space="preserve"> Näin tietokantaa voi olla vaikea enään muokata päivityksen jälkeen.</w:t>
      </w:r>
    </w:p>
    <w:p w:rsidR="00A83DDB" w:rsidRPr="00D31DAB" w:rsidRDefault="00A83DDB" w:rsidP="00A83DDB">
      <w:pPr>
        <w:rPr>
          <w:lang w:eastAsia="fi-FI"/>
        </w:rPr>
      </w:pPr>
      <w:r w:rsidRPr="00D31DAB">
        <w:rPr>
          <w:lang w:eastAsia="fi-FI"/>
        </w:rPr>
        <w:t xml:space="preserve"> On suositeltavaa varmuuskopioida ja nollata tietokanta aina ennen  päivittämistä.</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 xml:space="preserve"> python manage.py reset tupa</w:t>
      </w:r>
    </w:p>
    <w:p w:rsidR="00A83DDB" w:rsidRPr="00D31DAB" w:rsidRDefault="00A83DDB" w:rsidP="00A83DDB">
      <w:pPr>
        <w:rPr>
          <w:lang w:eastAsia="fi-FI"/>
        </w:rPr>
      </w:pPr>
      <w:r w:rsidRPr="00D31DAB">
        <w:rPr>
          <w:lang w:eastAsia="fi-FI"/>
        </w:rPr>
        <w:t xml:space="preserve"> Nollaa tietokannan. Poistaa kaikki tietokantataulut.</w:t>
      </w:r>
    </w:p>
    <w:p w:rsidR="00A83DDB" w:rsidRPr="00D31DAB" w:rsidRDefault="00A83DDB" w:rsidP="00A83DDB">
      <w:pPr>
        <w:rPr>
          <w:lang w:eastAsia="fi-FI"/>
        </w:rPr>
      </w:pPr>
    </w:p>
    <w:p w:rsidR="00A83DDB" w:rsidRPr="00D31DAB" w:rsidRDefault="00A83DDB" w:rsidP="00A83DDB">
      <w:pPr>
        <w:pStyle w:val="Heading2"/>
      </w:pPr>
      <w:bookmarkStart w:id="71" w:name="_Toc296197515"/>
      <w:r w:rsidRPr="00D31DAB">
        <w:t>Järjestelmän Asetukset - settings.py</w:t>
      </w:r>
      <w:bookmarkEnd w:id="71"/>
      <w:r w:rsidRPr="00D31DAB">
        <w:t xml:space="preserve"> </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Kaikki palvelun järjestelmäkohtaiset asetukset. Djangon dokumentaatio kattaa tämän aika hyvin. Tässä käsitellään lähinnä Kipaan liittyvät poikkeamat.</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Hakemisto=os.path.normpath(os.path.dirname(__file__))</w:t>
      </w:r>
    </w:p>
    <w:p w:rsidR="00A83DDB" w:rsidRPr="00D31DAB" w:rsidRDefault="00A83DDB" w:rsidP="00A83DDB">
      <w:pPr>
        <w:rPr>
          <w:lang w:eastAsia="fi-FI"/>
        </w:rPr>
      </w:pPr>
      <w:r w:rsidRPr="00D31DAB">
        <w:rPr>
          <w:lang w:eastAsia="fi-FI"/>
        </w:rPr>
        <w:t xml:space="preserve"> Hakee käyttöjärjestelmältä settings.py hakemiston ja käyttää kipan hakemistona.</w:t>
      </w:r>
    </w:p>
    <w:p w:rsidR="00A83DDB" w:rsidRPr="00D31DAB" w:rsidRDefault="00A83DDB" w:rsidP="00A83DDB">
      <w:pPr>
        <w:rPr>
          <w:lang w:eastAsia="fi-FI"/>
        </w:rPr>
      </w:pPr>
      <w:r w:rsidRPr="00D31DAB">
        <w:rPr>
          <w:lang w:eastAsia="fi-FI"/>
        </w:rPr>
        <w:t xml:space="preserve"> Ongelmatilanteissa voi koittaa määrittämällä merkkijonon manuaalisesti.</w:t>
      </w:r>
    </w:p>
    <w:p w:rsidR="00A83DDB" w:rsidRPr="00D31DAB" w:rsidRDefault="00A83DDB" w:rsidP="00A83DDB">
      <w:pPr>
        <w:rPr>
          <w:lang w:eastAsia="fi-FI"/>
        </w:rPr>
      </w:pPr>
    </w:p>
    <w:p w:rsidR="00A83DDB" w:rsidRPr="00D31DAB" w:rsidRDefault="00A83DDB" w:rsidP="00A83DDB">
      <w:pPr>
        <w:rPr>
          <w:lang w:val="en-US" w:eastAsia="fi-FI"/>
        </w:rPr>
      </w:pPr>
      <w:r w:rsidRPr="00D31DAB">
        <w:rPr>
          <w:lang w:eastAsia="fi-FI"/>
        </w:rPr>
        <w:t xml:space="preserve"> </w:t>
      </w:r>
      <w:r w:rsidRPr="00D31DAB">
        <w:rPr>
          <w:lang w:val="en-US" w:eastAsia="fi-FI"/>
        </w:rPr>
        <w:t>DEBUG = True</w:t>
      </w:r>
    </w:p>
    <w:p w:rsidR="00A83DDB" w:rsidRPr="00D31DAB" w:rsidRDefault="00A83DDB" w:rsidP="00A83DDB">
      <w:pPr>
        <w:rPr>
          <w:lang w:val="en-US" w:eastAsia="fi-FI"/>
        </w:rPr>
      </w:pPr>
      <w:r w:rsidRPr="00D31DAB">
        <w:rPr>
          <w:lang w:val="en-US" w:eastAsia="fi-FI"/>
        </w:rPr>
        <w:t xml:space="preserve"> TEMPLATE_DEBUG = DEBUG</w:t>
      </w:r>
    </w:p>
    <w:p w:rsidR="00A83DDB" w:rsidRPr="00D31DAB" w:rsidRDefault="00A83DDB" w:rsidP="00A83DDB">
      <w:pPr>
        <w:rPr>
          <w:lang w:eastAsia="fi-FI"/>
        </w:rPr>
      </w:pPr>
      <w:r w:rsidRPr="00D31DAB">
        <w:rPr>
          <w:lang w:val="en-US" w:eastAsia="fi-FI"/>
        </w:rPr>
        <w:t xml:space="preserve"> Debug </w:t>
      </w:r>
      <w:proofErr w:type="spellStart"/>
      <w:r w:rsidRPr="00D31DAB">
        <w:rPr>
          <w:lang w:val="en-US" w:eastAsia="fi-FI"/>
        </w:rPr>
        <w:t>moodit</w:t>
      </w:r>
      <w:proofErr w:type="spellEnd"/>
      <w:r w:rsidRPr="00D31DAB">
        <w:rPr>
          <w:lang w:val="en-US" w:eastAsia="fi-FI"/>
        </w:rPr>
        <w:t xml:space="preserve">. </w:t>
      </w:r>
      <w:r w:rsidRPr="00D31DAB">
        <w:rPr>
          <w:lang w:eastAsia="fi-FI"/>
        </w:rPr>
        <w:t>Systeemi näyttää djangon virhesivuja kaatumistilanteissa.</w:t>
      </w:r>
    </w:p>
    <w:p w:rsidR="00A83DDB" w:rsidRPr="00D31DAB" w:rsidRDefault="00A83DDB" w:rsidP="00A83DDB">
      <w:pPr>
        <w:rPr>
          <w:lang w:eastAsia="fi-FI"/>
        </w:rPr>
      </w:pPr>
      <w:r w:rsidRPr="00D31DAB">
        <w:rPr>
          <w:lang w:eastAsia="fi-FI"/>
        </w:rPr>
        <w:t xml:space="preserve"> (Vain kehityskäyttöön.)</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LOGGING=False</w:t>
      </w:r>
    </w:p>
    <w:p w:rsidR="00A83DDB" w:rsidRPr="00D31DAB" w:rsidRDefault="00A83DDB" w:rsidP="00A83DDB">
      <w:pPr>
        <w:rPr>
          <w:lang w:eastAsia="fi-FI"/>
        </w:rPr>
      </w:pPr>
      <w:r w:rsidRPr="00D31DAB">
        <w:rPr>
          <w:lang w:eastAsia="fi-FI"/>
        </w:rPr>
        <w:t xml:space="preserve"> Kipan loki. Kirjaa laskennan välivaiheita laskenta.log tiedostoon. (Vain kehityskäyttöön)</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RECORDING=True</w:t>
      </w:r>
    </w:p>
    <w:p w:rsidR="00A83DDB" w:rsidRPr="00D31DAB" w:rsidRDefault="00A83DDB" w:rsidP="00A83DDB">
      <w:pPr>
        <w:rPr>
          <w:lang w:eastAsia="fi-FI"/>
        </w:rPr>
      </w:pPr>
      <w:r w:rsidRPr="00D31DAB">
        <w:rPr>
          <w:lang w:eastAsia="fi-FI"/>
        </w:rPr>
        <w:t xml:space="preserve"> Nauhoittaa jokaisen serverllä tapahtuvan sivutallennuksen. Juuresta löytyvään record.xml</w:t>
      </w:r>
    </w:p>
    <w:p w:rsidR="00A83DDB" w:rsidRPr="00D31DAB" w:rsidRDefault="00A83DDB" w:rsidP="00A83DDB">
      <w:pPr>
        <w:rPr>
          <w:lang w:eastAsia="fi-FI"/>
        </w:rPr>
      </w:pPr>
      <w:r w:rsidRPr="00D31DAB">
        <w:rPr>
          <w:lang w:eastAsia="fi-FI"/>
        </w:rPr>
        <w:t xml:space="preserve"> tiedostoon, mikäli se on olemassa. Tarkoitettu tiedontallennus testien luontiin.</w:t>
      </w:r>
    </w:p>
    <w:p w:rsidR="00A83DDB" w:rsidRPr="00D31DAB" w:rsidRDefault="00A83DDB" w:rsidP="00A83DDB">
      <w:pPr>
        <w:rPr>
          <w:lang w:eastAsia="fi-FI"/>
        </w:rPr>
      </w:pPr>
    </w:p>
    <w:p w:rsidR="00760C8E" w:rsidRPr="00D31DAB" w:rsidRDefault="00760C8E" w:rsidP="00760C8E">
      <w:pPr>
        <w:pStyle w:val="Heading2"/>
      </w:pPr>
      <w:bookmarkStart w:id="72" w:name="_Toc296197516"/>
      <w:r w:rsidRPr="00D31DAB">
        <w:t>Alkuperäinen skripti</w:t>
      </w:r>
      <w:bookmarkEnd w:id="72"/>
    </w:p>
    <w:p w:rsidR="00760C8E" w:rsidRPr="00D31DAB" w:rsidRDefault="00760C8E" w:rsidP="00760C8E">
      <w:pPr>
        <w:rPr>
          <w:lang w:eastAsia="fi-FI"/>
        </w:rPr>
      </w:pPr>
    </w:p>
    <w:p w:rsidR="00760C8E" w:rsidRPr="00D31DAB" w:rsidRDefault="00760C8E" w:rsidP="00760C8E">
      <w:pPr>
        <w:ind w:left="2608"/>
        <w:rPr>
          <w:rFonts w:cs="Calibri"/>
          <w:i/>
          <w:sz w:val="18"/>
          <w:lang w:eastAsia="fi-FI"/>
        </w:rPr>
      </w:pPr>
      <w:r w:rsidRPr="00D31DAB">
        <w:rPr>
          <w:rFonts w:cs="Calibri"/>
          <w:i/>
          <w:sz w:val="18"/>
          <w:lang w:eastAsia="fi-FI"/>
        </w:rPr>
        <w:t>#!/bin/bash</w:t>
      </w:r>
    </w:p>
    <w:p w:rsidR="00760C8E" w:rsidRPr="00D31DAB" w:rsidRDefault="00760C8E" w:rsidP="00760C8E">
      <w:pPr>
        <w:ind w:left="2608"/>
        <w:rPr>
          <w:rFonts w:cs="Calibri"/>
          <w:i/>
          <w:sz w:val="18"/>
          <w:lang w:eastAsia="fi-FI"/>
        </w:rPr>
      </w:pPr>
      <w:r w:rsidRPr="00D31DAB">
        <w:rPr>
          <w:rFonts w:cs="Calibri"/>
          <w:i/>
          <w:sz w:val="18"/>
          <w:lang w:eastAsia="fi-FI"/>
        </w:rPr>
        <w:t># Tama skripti yrittaa asentaa kokonaisuudessaan tulospalvelun</w:t>
      </w:r>
    </w:p>
    <w:p w:rsidR="00760C8E" w:rsidRPr="00D31DAB" w:rsidRDefault="00760C8E" w:rsidP="00760C8E">
      <w:pPr>
        <w:ind w:left="2608"/>
        <w:rPr>
          <w:rFonts w:cs="Calibri"/>
          <w:i/>
          <w:sz w:val="18"/>
          <w:lang w:eastAsia="fi-FI"/>
        </w:rPr>
      </w:pPr>
      <w:r w:rsidRPr="00D31DAB">
        <w:rPr>
          <w:rFonts w:cs="Calibri"/>
          <w:i/>
          <w:sz w:val="18"/>
          <w:lang w:eastAsia="fi-FI"/>
        </w:rPr>
        <w:t># Ubuntuserverille Ei takuuta toiminnasta, mutta kannattaa tutkia jos ja kun</w:t>
      </w:r>
    </w:p>
    <w:p w:rsidR="00760C8E" w:rsidRPr="00D31DAB" w:rsidRDefault="00760C8E" w:rsidP="00760C8E">
      <w:pPr>
        <w:ind w:left="2608"/>
        <w:rPr>
          <w:rFonts w:cs="Calibri"/>
          <w:i/>
          <w:sz w:val="18"/>
          <w:lang w:eastAsia="fi-FI"/>
        </w:rPr>
      </w:pPr>
      <w:r w:rsidRPr="00D31DAB">
        <w:rPr>
          <w:rFonts w:cs="Calibri"/>
          <w:i/>
          <w:sz w:val="18"/>
          <w:lang w:eastAsia="fi-FI"/>
        </w:rPr>
        <w:t># haluaa joskus korjailla...</w:t>
      </w:r>
    </w:p>
    <w:p w:rsidR="00760C8E" w:rsidRPr="00D31DAB" w:rsidRDefault="00760C8E" w:rsidP="00760C8E">
      <w:pPr>
        <w:ind w:left="2608"/>
        <w:rPr>
          <w:rFonts w:cs="Calibri"/>
          <w:i/>
          <w:sz w:val="18"/>
          <w:lang w:eastAsia="fi-FI"/>
        </w:rPr>
      </w:pPr>
      <w:r w:rsidRPr="00D31DAB">
        <w:rPr>
          <w:rFonts w:cs="Calibri"/>
          <w:i/>
          <w:sz w:val="18"/>
          <w:lang w:eastAsia="fi-FI"/>
        </w:rPr>
        <w:t># Tehdaan kansio johon tulee Django + Python + Tietokanta</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mkdir /data/</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 Tehdaan kansio johon tulee media tiedostot</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mkdir /var/www</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 Kopioidaan muut kuin media  tiedostot</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cp -r web /data</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 Linkataan media tiedostot yhteen</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val="en-US" w:eastAsia="fi-FI"/>
        </w:rPr>
      </w:pPr>
      <w:proofErr w:type="spellStart"/>
      <w:proofErr w:type="gramStart"/>
      <w:r w:rsidRPr="00D31DAB">
        <w:rPr>
          <w:rFonts w:cs="Calibri"/>
          <w:i/>
          <w:sz w:val="18"/>
          <w:lang w:val="en-US" w:eastAsia="fi-FI"/>
        </w:rPr>
        <w:t>ln</w:t>
      </w:r>
      <w:proofErr w:type="spellEnd"/>
      <w:proofErr w:type="gramEnd"/>
      <w:r w:rsidRPr="00D31DAB">
        <w:rPr>
          <w:rFonts w:cs="Calibri"/>
          <w:i/>
          <w:sz w:val="18"/>
          <w:lang w:val="en-US" w:eastAsia="fi-FI"/>
        </w:rPr>
        <w:t xml:space="preserve"> -s /data/web/media /</w:t>
      </w:r>
      <w:proofErr w:type="spellStart"/>
      <w:r w:rsidRPr="00D31DAB">
        <w:rPr>
          <w:rFonts w:cs="Calibri"/>
          <w:i/>
          <w:sz w:val="18"/>
          <w:lang w:val="en-US" w:eastAsia="fi-FI"/>
        </w:rPr>
        <w:t>var</w:t>
      </w:r>
      <w:proofErr w:type="spellEnd"/>
      <w:r w:rsidRPr="00D31DAB">
        <w:rPr>
          <w:rFonts w:cs="Calibri"/>
          <w:i/>
          <w:sz w:val="18"/>
          <w:lang w:val="en-US" w:eastAsia="fi-FI"/>
        </w:rPr>
        <w:t>/www/</w:t>
      </w:r>
      <w:proofErr w:type="spellStart"/>
      <w:r w:rsidRPr="00D31DAB">
        <w:rPr>
          <w:rFonts w:cs="Calibri"/>
          <w:i/>
          <w:sz w:val="18"/>
          <w:lang w:val="en-US" w:eastAsia="fi-FI"/>
        </w:rPr>
        <w:t>kipamedia</w:t>
      </w:r>
      <w:proofErr w:type="spellEnd"/>
    </w:p>
    <w:p w:rsidR="00760C8E" w:rsidRPr="00D31DAB" w:rsidRDefault="00760C8E" w:rsidP="00760C8E">
      <w:pPr>
        <w:ind w:left="2608"/>
        <w:rPr>
          <w:rFonts w:cs="Calibri"/>
          <w:i/>
          <w:sz w:val="18"/>
          <w:lang w:val="en-US" w:eastAsia="fi-FI"/>
        </w:rPr>
      </w:pPr>
    </w:p>
    <w:p w:rsidR="00760C8E" w:rsidRPr="00D31DAB" w:rsidRDefault="00760C8E" w:rsidP="00760C8E">
      <w:pPr>
        <w:ind w:left="2608"/>
        <w:rPr>
          <w:rFonts w:cs="Calibri"/>
          <w:i/>
          <w:sz w:val="18"/>
          <w:lang w:val="en-US" w:eastAsia="fi-FI"/>
        </w:rPr>
      </w:pPr>
      <w:r w:rsidRPr="00D31DAB">
        <w:rPr>
          <w:rFonts w:cs="Calibri"/>
          <w:i/>
          <w:sz w:val="18"/>
          <w:lang w:val="en-US" w:eastAsia="fi-FI"/>
        </w:rPr>
        <w:t xml:space="preserve"># </w:t>
      </w:r>
      <w:proofErr w:type="spellStart"/>
      <w:r w:rsidRPr="00D31DAB">
        <w:rPr>
          <w:rFonts w:cs="Calibri"/>
          <w:i/>
          <w:sz w:val="18"/>
          <w:lang w:val="en-US" w:eastAsia="fi-FI"/>
        </w:rPr>
        <w:t>Asennetaan</w:t>
      </w:r>
      <w:proofErr w:type="spellEnd"/>
      <w:r w:rsidRPr="00D31DAB">
        <w:rPr>
          <w:rFonts w:cs="Calibri"/>
          <w:i/>
          <w:sz w:val="18"/>
          <w:lang w:val="en-US" w:eastAsia="fi-FI"/>
        </w:rPr>
        <w:t xml:space="preserve"> </w:t>
      </w:r>
      <w:proofErr w:type="spellStart"/>
      <w:r w:rsidRPr="00D31DAB">
        <w:rPr>
          <w:rFonts w:cs="Calibri"/>
          <w:i/>
          <w:sz w:val="18"/>
          <w:lang w:val="en-US" w:eastAsia="fi-FI"/>
        </w:rPr>
        <w:t>komponentit</w:t>
      </w:r>
      <w:proofErr w:type="spellEnd"/>
    </w:p>
    <w:p w:rsidR="00760C8E" w:rsidRPr="00D31DAB" w:rsidRDefault="00760C8E" w:rsidP="00760C8E">
      <w:pPr>
        <w:ind w:left="2608"/>
        <w:rPr>
          <w:rFonts w:cs="Calibri"/>
          <w:i/>
          <w:sz w:val="18"/>
          <w:lang w:val="en-US" w:eastAsia="fi-FI"/>
        </w:rPr>
      </w:pPr>
    </w:p>
    <w:p w:rsidR="00760C8E" w:rsidRPr="00D31DAB" w:rsidRDefault="00760C8E" w:rsidP="00760C8E">
      <w:pPr>
        <w:ind w:left="2608"/>
        <w:rPr>
          <w:rFonts w:cs="Calibri"/>
          <w:i/>
          <w:sz w:val="18"/>
          <w:lang w:val="en-US" w:eastAsia="fi-FI"/>
        </w:rPr>
      </w:pPr>
      <w:proofErr w:type="gramStart"/>
      <w:r w:rsidRPr="00D31DAB">
        <w:rPr>
          <w:rFonts w:cs="Calibri"/>
          <w:i/>
          <w:sz w:val="18"/>
          <w:lang w:val="en-US" w:eastAsia="fi-FI"/>
        </w:rPr>
        <w:t>apt-get</w:t>
      </w:r>
      <w:proofErr w:type="gramEnd"/>
      <w:r w:rsidRPr="00D31DAB">
        <w:rPr>
          <w:rFonts w:cs="Calibri"/>
          <w:i/>
          <w:sz w:val="18"/>
          <w:lang w:val="en-US" w:eastAsia="fi-FI"/>
        </w:rPr>
        <w:t xml:space="preserve"> install -y  python apache2 python-</w:t>
      </w:r>
      <w:proofErr w:type="spellStart"/>
      <w:r w:rsidRPr="00D31DAB">
        <w:rPr>
          <w:rFonts w:cs="Calibri"/>
          <w:i/>
          <w:sz w:val="18"/>
          <w:lang w:val="en-US" w:eastAsia="fi-FI"/>
        </w:rPr>
        <w:t>django</w:t>
      </w:r>
      <w:proofErr w:type="spellEnd"/>
      <w:r w:rsidRPr="00D31DAB">
        <w:rPr>
          <w:rFonts w:cs="Calibri"/>
          <w:i/>
          <w:sz w:val="18"/>
          <w:lang w:val="en-US" w:eastAsia="fi-FI"/>
        </w:rPr>
        <w:t xml:space="preserve"> python-</w:t>
      </w:r>
      <w:proofErr w:type="spellStart"/>
      <w:r w:rsidRPr="00D31DAB">
        <w:rPr>
          <w:rFonts w:cs="Calibri"/>
          <w:i/>
          <w:sz w:val="18"/>
          <w:lang w:val="en-US" w:eastAsia="fi-FI"/>
        </w:rPr>
        <w:t>reportlab</w:t>
      </w:r>
      <w:proofErr w:type="spellEnd"/>
      <w:r w:rsidRPr="00D31DAB">
        <w:rPr>
          <w:rFonts w:cs="Calibri"/>
          <w:i/>
          <w:sz w:val="18"/>
          <w:lang w:val="en-US" w:eastAsia="fi-FI"/>
        </w:rPr>
        <w:t xml:space="preserve"> libapache2-mod-python</w:t>
      </w:r>
    </w:p>
    <w:p w:rsidR="00760C8E" w:rsidRPr="00D31DAB" w:rsidRDefault="00760C8E" w:rsidP="00760C8E">
      <w:pPr>
        <w:ind w:left="2608"/>
        <w:rPr>
          <w:rFonts w:cs="Calibri"/>
          <w:i/>
          <w:sz w:val="18"/>
          <w:lang w:val="en-US" w:eastAsia="fi-FI"/>
        </w:rPr>
      </w:pPr>
    </w:p>
    <w:p w:rsidR="00760C8E" w:rsidRPr="00D31DAB" w:rsidRDefault="00760C8E" w:rsidP="00760C8E">
      <w:pPr>
        <w:ind w:left="2608"/>
        <w:rPr>
          <w:rFonts w:cs="Calibri"/>
          <w:i/>
          <w:sz w:val="18"/>
          <w:lang w:eastAsia="fi-FI"/>
        </w:rPr>
      </w:pPr>
      <w:r w:rsidRPr="00D31DAB">
        <w:rPr>
          <w:rFonts w:cs="Calibri"/>
          <w:i/>
          <w:sz w:val="18"/>
          <w:lang w:eastAsia="fi-FI"/>
        </w:rPr>
        <w:t># Kopioidaan Apache konfiguroinnit "yli"</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cp ./httpd.conf /etc/apache2/</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val="en-US" w:eastAsia="fi-FI"/>
        </w:rPr>
      </w:pPr>
      <w:r w:rsidRPr="00D31DAB">
        <w:rPr>
          <w:rFonts w:cs="Calibri"/>
          <w:i/>
          <w:sz w:val="18"/>
          <w:lang w:val="en-US" w:eastAsia="fi-FI"/>
        </w:rPr>
        <w:t>#</w:t>
      </w:r>
      <w:proofErr w:type="spellStart"/>
      <w:r w:rsidRPr="00D31DAB">
        <w:rPr>
          <w:rFonts w:cs="Calibri"/>
          <w:i/>
          <w:sz w:val="18"/>
          <w:lang w:val="en-US" w:eastAsia="fi-FI"/>
        </w:rPr>
        <w:t>Kopidaan</w:t>
      </w:r>
      <w:proofErr w:type="spellEnd"/>
      <w:r w:rsidRPr="00D31DAB">
        <w:rPr>
          <w:rFonts w:cs="Calibri"/>
          <w:i/>
          <w:sz w:val="18"/>
          <w:lang w:val="en-US" w:eastAsia="fi-FI"/>
        </w:rPr>
        <w:t xml:space="preserve"> redirect</w:t>
      </w:r>
    </w:p>
    <w:p w:rsidR="00760C8E" w:rsidRPr="00D31DAB" w:rsidRDefault="00760C8E" w:rsidP="00760C8E">
      <w:pPr>
        <w:ind w:left="2608"/>
        <w:rPr>
          <w:rFonts w:cs="Calibri"/>
          <w:i/>
          <w:sz w:val="18"/>
          <w:lang w:val="en-US" w:eastAsia="fi-FI"/>
        </w:rPr>
      </w:pPr>
    </w:p>
    <w:p w:rsidR="00760C8E" w:rsidRPr="00D31DAB" w:rsidRDefault="00760C8E" w:rsidP="00760C8E">
      <w:pPr>
        <w:ind w:left="2608"/>
        <w:rPr>
          <w:rFonts w:cs="Calibri"/>
          <w:i/>
          <w:sz w:val="18"/>
          <w:lang w:val="en-US" w:eastAsia="fi-FI"/>
        </w:rPr>
      </w:pPr>
      <w:proofErr w:type="spellStart"/>
      <w:proofErr w:type="gramStart"/>
      <w:r w:rsidRPr="00D31DAB">
        <w:rPr>
          <w:rFonts w:cs="Calibri"/>
          <w:i/>
          <w:sz w:val="18"/>
          <w:lang w:val="en-US" w:eastAsia="fi-FI"/>
        </w:rPr>
        <w:t>cp</w:t>
      </w:r>
      <w:proofErr w:type="spellEnd"/>
      <w:proofErr w:type="gramEnd"/>
      <w:r w:rsidRPr="00D31DAB">
        <w:rPr>
          <w:rFonts w:cs="Calibri"/>
          <w:i/>
          <w:sz w:val="18"/>
          <w:lang w:val="en-US" w:eastAsia="fi-FI"/>
        </w:rPr>
        <w:t xml:space="preserve"> ./index.html /</w:t>
      </w:r>
      <w:proofErr w:type="spellStart"/>
      <w:r w:rsidRPr="00D31DAB">
        <w:rPr>
          <w:rFonts w:cs="Calibri"/>
          <w:i/>
          <w:sz w:val="18"/>
          <w:lang w:val="en-US" w:eastAsia="fi-FI"/>
        </w:rPr>
        <w:t>var</w:t>
      </w:r>
      <w:proofErr w:type="spellEnd"/>
      <w:r w:rsidRPr="00D31DAB">
        <w:rPr>
          <w:rFonts w:cs="Calibri"/>
          <w:i/>
          <w:sz w:val="18"/>
          <w:lang w:val="en-US" w:eastAsia="fi-FI"/>
        </w:rPr>
        <w:t>/www/</w:t>
      </w:r>
    </w:p>
    <w:p w:rsidR="00760C8E" w:rsidRPr="00D31DAB" w:rsidRDefault="00760C8E" w:rsidP="00760C8E">
      <w:pPr>
        <w:ind w:left="2608"/>
        <w:rPr>
          <w:rFonts w:cs="Calibri"/>
          <w:i/>
          <w:sz w:val="18"/>
          <w:lang w:val="en-US" w:eastAsia="fi-FI"/>
        </w:rPr>
      </w:pPr>
    </w:p>
    <w:p w:rsidR="00760C8E" w:rsidRPr="00D31DAB" w:rsidRDefault="00760C8E" w:rsidP="00760C8E">
      <w:pPr>
        <w:ind w:left="2608"/>
        <w:rPr>
          <w:rFonts w:cs="Calibri"/>
          <w:i/>
          <w:sz w:val="18"/>
          <w:lang w:eastAsia="fi-FI"/>
        </w:rPr>
      </w:pPr>
      <w:r w:rsidRPr="00D31DAB">
        <w:rPr>
          <w:rFonts w:cs="Calibri"/>
          <w:i/>
          <w:sz w:val="18"/>
          <w:lang w:eastAsia="fi-FI"/>
        </w:rPr>
        <w:t># Korjataan ACL oikeudet</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 xml:space="preserve">chown -R  www-data /data/web/ </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val="en-US" w:eastAsia="fi-FI"/>
        </w:rPr>
      </w:pPr>
      <w:r w:rsidRPr="00D31DAB">
        <w:rPr>
          <w:rFonts w:cs="Calibri"/>
          <w:i/>
          <w:sz w:val="18"/>
          <w:lang w:val="en-US" w:eastAsia="fi-FI"/>
        </w:rPr>
        <w:t xml:space="preserve"># </w:t>
      </w:r>
      <w:proofErr w:type="spellStart"/>
      <w:r w:rsidRPr="00D31DAB">
        <w:rPr>
          <w:rFonts w:cs="Calibri"/>
          <w:i/>
          <w:sz w:val="18"/>
          <w:lang w:val="en-US" w:eastAsia="fi-FI"/>
        </w:rPr>
        <w:t>Restartti</w:t>
      </w:r>
      <w:proofErr w:type="spellEnd"/>
      <w:r w:rsidRPr="00D31DAB">
        <w:rPr>
          <w:rFonts w:cs="Calibri"/>
          <w:i/>
          <w:sz w:val="18"/>
          <w:lang w:val="en-US" w:eastAsia="fi-FI"/>
        </w:rPr>
        <w:t xml:space="preserve"> </w:t>
      </w:r>
      <w:proofErr w:type="spellStart"/>
      <w:r w:rsidRPr="00D31DAB">
        <w:rPr>
          <w:rFonts w:cs="Calibri"/>
          <w:i/>
          <w:sz w:val="18"/>
          <w:lang w:val="en-US" w:eastAsia="fi-FI"/>
        </w:rPr>
        <w:t>apachelle</w:t>
      </w:r>
      <w:proofErr w:type="spellEnd"/>
    </w:p>
    <w:p w:rsidR="00760C8E" w:rsidRPr="00D31DAB" w:rsidRDefault="00760C8E" w:rsidP="00760C8E">
      <w:pPr>
        <w:ind w:left="2608"/>
        <w:rPr>
          <w:rFonts w:cs="Calibri"/>
          <w:i/>
          <w:sz w:val="18"/>
          <w:lang w:val="en-US" w:eastAsia="fi-FI"/>
        </w:rPr>
      </w:pPr>
    </w:p>
    <w:p w:rsidR="00760C8E" w:rsidRPr="00D31DAB" w:rsidRDefault="00760C8E" w:rsidP="00760C8E">
      <w:pPr>
        <w:ind w:left="2608"/>
        <w:rPr>
          <w:rFonts w:cs="Calibri"/>
          <w:i/>
          <w:sz w:val="18"/>
          <w:lang w:val="en-US" w:eastAsia="fi-FI"/>
        </w:rPr>
      </w:pPr>
      <w:r w:rsidRPr="00D31DAB">
        <w:rPr>
          <w:rFonts w:cs="Calibri"/>
          <w:i/>
          <w:sz w:val="18"/>
          <w:lang w:val="en-US" w:eastAsia="fi-FI"/>
        </w:rPr>
        <w:t>/</w:t>
      </w:r>
      <w:proofErr w:type="spellStart"/>
      <w:r w:rsidRPr="00D31DAB">
        <w:rPr>
          <w:rFonts w:cs="Calibri"/>
          <w:i/>
          <w:sz w:val="18"/>
          <w:lang w:val="en-US" w:eastAsia="fi-FI"/>
        </w:rPr>
        <w:t>etc</w:t>
      </w:r>
      <w:proofErr w:type="spellEnd"/>
      <w:r w:rsidRPr="00D31DAB">
        <w:rPr>
          <w:rFonts w:cs="Calibri"/>
          <w:i/>
          <w:sz w:val="18"/>
          <w:lang w:val="en-US" w:eastAsia="fi-FI"/>
        </w:rPr>
        <w:t>/</w:t>
      </w:r>
      <w:proofErr w:type="spellStart"/>
      <w:r w:rsidRPr="00D31DAB">
        <w:rPr>
          <w:rFonts w:cs="Calibri"/>
          <w:i/>
          <w:sz w:val="18"/>
          <w:lang w:val="en-US" w:eastAsia="fi-FI"/>
        </w:rPr>
        <w:t>init.d</w:t>
      </w:r>
      <w:proofErr w:type="spellEnd"/>
      <w:r w:rsidRPr="00D31DAB">
        <w:rPr>
          <w:rFonts w:cs="Calibri"/>
          <w:i/>
          <w:sz w:val="18"/>
          <w:lang w:val="en-US" w:eastAsia="fi-FI"/>
        </w:rPr>
        <w:t>/apache2 restart</w:t>
      </w:r>
    </w:p>
    <w:p w:rsidR="00760C8E" w:rsidRPr="00D31DAB" w:rsidRDefault="00760C8E" w:rsidP="00760C8E">
      <w:pPr>
        <w:rPr>
          <w:lang w:val="en-US" w:eastAsia="fi-FI"/>
        </w:rPr>
      </w:pPr>
    </w:p>
    <w:p w:rsidR="00760C8E" w:rsidRPr="00D31DAB" w:rsidRDefault="00760C8E" w:rsidP="00760C8E">
      <w:pPr>
        <w:ind w:left="2608"/>
        <w:rPr>
          <w:rFonts w:cs="Calibri"/>
          <w:i/>
          <w:sz w:val="18"/>
          <w:lang w:eastAsia="fi-FI"/>
        </w:rPr>
      </w:pPr>
      <w:r w:rsidRPr="00D31DAB">
        <w:rPr>
          <w:rFonts w:cs="Calibri"/>
          <w:i/>
          <w:sz w:val="18"/>
          <w:lang w:eastAsia="fi-FI"/>
        </w:rPr>
        <w:t># Ja menoks</w:t>
      </w:r>
    </w:p>
    <w:p w:rsidR="00760C8E" w:rsidRPr="00D31DAB" w:rsidRDefault="00760C8E" w:rsidP="00760C8E">
      <w:pPr>
        <w:ind w:left="2608"/>
        <w:rPr>
          <w:rFonts w:cs="Calibri"/>
          <w:i/>
          <w:sz w:val="18"/>
          <w:lang w:eastAsia="fi-FI"/>
        </w:rPr>
      </w:pPr>
    </w:p>
    <w:p w:rsidR="00760C8E" w:rsidRPr="00D31DAB" w:rsidRDefault="00760C8E" w:rsidP="00760C8E">
      <w:pPr>
        <w:ind w:left="2608"/>
        <w:rPr>
          <w:rFonts w:cs="Calibri"/>
          <w:i/>
          <w:sz w:val="18"/>
          <w:lang w:eastAsia="fi-FI"/>
        </w:rPr>
      </w:pPr>
      <w:r w:rsidRPr="00D31DAB">
        <w:rPr>
          <w:rFonts w:cs="Calibri"/>
          <w:i/>
          <w:sz w:val="18"/>
          <w:lang w:eastAsia="fi-FI"/>
        </w:rPr>
        <w:t>firefox localhost</w:t>
      </w:r>
    </w:p>
    <w:p w:rsidR="00760C8E" w:rsidRPr="00D31DAB" w:rsidRDefault="00760C8E" w:rsidP="00760C8E">
      <w:pPr>
        <w:rPr>
          <w:lang w:eastAsia="fi-FI"/>
        </w:rPr>
      </w:pPr>
    </w:p>
    <w:p w:rsidR="00A83DDB" w:rsidRPr="00D31DAB" w:rsidRDefault="00A83DDB" w:rsidP="00A83DDB">
      <w:pPr>
        <w:pStyle w:val="Heading1"/>
      </w:pPr>
      <w:bookmarkStart w:id="73" w:name="_Toc296197517"/>
      <w:r w:rsidRPr="00D31DAB">
        <w:t>Selitykset lähdekooditiedostoista ja hakemistoista:</w:t>
      </w:r>
      <w:bookmarkEnd w:id="73"/>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web/ </w:t>
      </w:r>
    </w:p>
    <w:p w:rsidR="00A83DDB" w:rsidRPr="00D31DAB" w:rsidRDefault="00A83DDB" w:rsidP="00A83DDB">
      <w:pPr>
        <w:rPr>
          <w:lang w:eastAsia="fi-FI"/>
        </w:rPr>
      </w:pPr>
      <w:r w:rsidRPr="00D31DAB">
        <w:rPr>
          <w:lang w:eastAsia="fi-FI"/>
        </w:rPr>
        <w:t xml:space="preserve"> urls.py &amp; tupa/urls.py</w:t>
      </w:r>
    </w:p>
    <w:p w:rsidR="00A83DDB" w:rsidRPr="00D31DAB" w:rsidRDefault="00A83DDB" w:rsidP="00A83DDB">
      <w:pPr>
        <w:rPr>
          <w:lang w:eastAsia="fi-FI"/>
        </w:rPr>
      </w:pPr>
      <w:r w:rsidRPr="00D31DAB">
        <w:rPr>
          <w:lang w:eastAsia="fi-FI"/>
        </w:rPr>
        <w:t xml:space="preserve"> Pää osoitemäärittelyt. Määrittelee millä hakemistopoluilla näkymät aukeavat.</w:t>
      </w:r>
    </w:p>
    <w:p w:rsidR="00A83DDB" w:rsidRPr="00D31DAB" w:rsidRDefault="00A83DDB" w:rsidP="00A83DDB">
      <w:pPr>
        <w:rPr>
          <w:lang w:eastAsia="fi-FI"/>
        </w:rPr>
      </w:pPr>
      <w:r w:rsidRPr="00D31DAB">
        <w:rPr>
          <w:lang w:eastAsia="fi-FI"/>
        </w:rPr>
        <w:t xml:space="preserve"> Ensimmäinen serveri tason toinen kipaan liittyen.</w:t>
      </w:r>
    </w:p>
    <w:p w:rsidR="00A83DDB" w:rsidRPr="00D31DAB" w:rsidRDefault="00A83DDB" w:rsidP="00A83DDB">
      <w:pPr>
        <w:rPr>
          <w:lang w:eastAsia="fi-FI"/>
        </w:rPr>
      </w:pPr>
      <w:r w:rsidRPr="00D31DAB">
        <w:rPr>
          <w:lang w:eastAsia="fi-FI"/>
        </w:rPr>
        <w:t xml:space="preserve"> manage.py - Hallinta</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settings.py - Asetukset</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web/tupa/</w:t>
      </w:r>
    </w:p>
    <w:p w:rsidR="00A83DDB" w:rsidRPr="00D31DAB" w:rsidRDefault="00A83DDB" w:rsidP="00A83DDB">
      <w:pPr>
        <w:rPr>
          <w:lang w:eastAsia="fi-FI"/>
        </w:rPr>
      </w:pPr>
      <w:r w:rsidRPr="00D31DAB">
        <w:rPr>
          <w:lang w:eastAsia="fi-FI"/>
        </w:rPr>
        <w:t xml:space="preserve"> admin.py</w:t>
      </w:r>
    </w:p>
    <w:p w:rsidR="00A83DDB" w:rsidRPr="00D31DAB" w:rsidRDefault="00A83DDB" w:rsidP="00A83DDB">
      <w:pPr>
        <w:rPr>
          <w:lang w:eastAsia="fi-FI"/>
        </w:rPr>
      </w:pPr>
      <w:r w:rsidRPr="00D31DAB">
        <w:rPr>
          <w:lang w:eastAsia="fi-FI"/>
        </w:rPr>
        <w:tab/>
        <w:t>Djangon luoman admin sivun määritely.</w:t>
      </w:r>
    </w:p>
    <w:p w:rsidR="00A83DDB" w:rsidRPr="00D31DAB" w:rsidRDefault="00A83DDB" w:rsidP="00A83DDB">
      <w:pPr>
        <w:rPr>
          <w:lang w:eastAsia="fi-FI"/>
        </w:rPr>
      </w:pP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Riippuvuus :</w:t>
      </w:r>
    </w:p>
    <w:p w:rsidR="00A83DDB" w:rsidRPr="00D31DAB" w:rsidRDefault="00A83DDB" w:rsidP="00A83DDB">
      <w:pPr>
        <w:rPr>
          <w:lang w:eastAsia="fi-FI"/>
        </w:rPr>
      </w:pPr>
      <w:r w:rsidRPr="00D31DAB">
        <w:rPr>
          <w:lang w:eastAsia="fi-FI"/>
        </w:rPr>
        <w:t xml:space="preserve"> Python,Django,models.formit.py</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AritmeettinenLaskin.py</w:t>
      </w:r>
    </w:p>
    <w:p w:rsidR="00A83DDB" w:rsidRPr="00D31DAB" w:rsidRDefault="00A83DDB" w:rsidP="00A83DDB">
      <w:pPr>
        <w:rPr>
          <w:lang w:eastAsia="fi-FI"/>
        </w:rPr>
      </w:pPr>
      <w:r w:rsidRPr="00D31DAB">
        <w:rPr>
          <w:lang w:eastAsia="fi-FI"/>
        </w:rPr>
        <w:t xml:space="preserve"> </w:t>
      </w:r>
      <w:r w:rsidRPr="00D31DAB">
        <w:rPr>
          <w:lang w:eastAsia="fi-FI"/>
        </w:rPr>
        <w:tab/>
        <w:t>Laskin joka laskee matemaattisia lauekeita merkkijonosta jossa on +-/*() merkkejä</w:t>
      </w:r>
    </w:p>
    <w:p w:rsidR="00A83DDB" w:rsidRPr="00D31DAB" w:rsidRDefault="00A83DDB" w:rsidP="00A83DDB">
      <w:pPr>
        <w:rPr>
          <w:lang w:eastAsia="fi-FI"/>
        </w:rPr>
      </w:pPr>
      <w:r w:rsidRPr="00D31DAB">
        <w:rPr>
          <w:lang w:eastAsia="fi-FI"/>
        </w:rPr>
        <w:t xml:space="preserve"> </w:t>
      </w:r>
      <w:r w:rsidRPr="00D31DAB">
        <w:rPr>
          <w:lang w:eastAsia="fi-FI"/>
        </w:rPr>
        <w:tab/>
        <w:t>sekä numeroita.</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Rippuvuus:  Python</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dia2django.py</w:t>
      </w:r>
    </w:p>
    <w:p w:rsidR="00A83DDB" w:rsidRPr="00D31DAB" w:rsidRDefault="00A83DDB" w:rsidP="00A83DDB">
      <w:pPr>
        <w:rPr>
          <w:lang w:eastAsia="fi-FI"/>
        </w:rPr>
      </w:pPr>
      <w:r w:rsidRPr="00D31DAB">
        <w:rPr>
          <w:lang w:eastAsia="fi-FI"/>
        </w:rPr>
        <w:t xml:space="preserve"> Luo .dia UML kaaviosta django yhteensopivaa lähdekoodia. Käytetään ylläpitämään</w:t>
      </w:r>
    </w:p>
    <w:p w:rsidR="00A83DDB" w:rsidRPr="00D31DAB" w:rsidRDefault="00A83DDB" w:rsidP="00A83DDB">
      <w:pPr>
        <w:rPr>
          <w:lang w:eastAsia="fi-FI"/>
        </w:rPr>
      </w:pPr>
      <w:r w:rsidRPr="00D31DAB">
        <w:rPr>
          <w:lang w:eastAsia="fi-FI"/>
        </w:rPr>
        <w:t xml:space="preserve"> models.py tiedoston mallien keskeistä sisältöä kaavion perusteella.</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ab/>
        <w:t>Rippuvuus:</w:t>
      </w:r>
    </w:p>
    <w:p w:rsidR="00A83DDB" w:rsidRPr="00D31DAB" w:rsidRDefault="00A83DDB" w:rsidP="00A83DDB">
      <w:pPr>
        <w:rPr>
          <w:lang w:eastAsia="fi-FI"/>
        </w:rPr>
      </w:pPr>
      <w:r w:rsidRPr="00D31DAB">
        <w:rPr>
          <w:lang w:eastAsia="fi-FI"/>
        </w:rPr>
        <w:t xml:space="preserve"> </w:t>
      </w:r>
      <w:r w:rsidRPr="00D31DAB">
        <w:rPr>
          <w:lang w:eastAsia="fi-FI"/>
        </w:rPr>
        <w:tab/>
        <w:t>Python</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tietokanta.dia</w:t>
      </w:r>
    </w:p>
    <w:p w:rsidR="00A83DDB" w:rsidRPr="00D31DAB" w:rsidRDefault="00A83DDB" w:rsidP="00A83DDB">
      <w:pPr>
        <w:rPr>
          <w:lang w:eastAsia="fi-FI"/>
        </w:rPr>
      </w:pPr>
      <w:r w:rsidRPr="00D31DAB">
        <w:rPr>
          <w:lang w:eastAsia="fi-FI"/>
        </w:rPr>
        <w:t xml:space="preserve"> Tietokantamäärittely uml kaaviossa.</w:t>
      </w:r>
    </w:p>
    <w:p w:rsidR="00A83DDB" w:rsidRPr="00D31DAB" w:rsidRDefault="00A83DDB" w:rsidP="00A83DDB">
      <w:pPr>
        <w:rPr>
          <w:lang w:eastAsia="fi-FI"/>
        </w:rPr>
      </w:pPr>
      <w:r w:rsidRPr="00D31DAB">
        <w:rPr>
          <w:lang w:eastAsia="fi-FI"/>
        </w:rPr>
        <w:tab/>
        <w:t xml:space="preserve"> Käyttää pääsääntöisesti sql tietotyyppejä datamääritteinä.</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ab/>
        <w:t xml:space="preserve"> Rippuvuus :</w:t>
      </w:r>
    </w:p>
    <w:p w:rsidR="00A83DDB" w:rsidRPr="00D31DAB" w:rsidRDefault="00A83DDB" w:rsidP="00A83DDB">
      <w:pPr>
        <w:rPr>
          <w:lang w:eastAsia="fi-FI"/>
        </w:rPr>
      </w:pPr>
      <w:r w:rsidRPr="00D31DAB">
        <w:rPr>
          <w:lang w:eastAsia="fi-FI"/>
        </w:rPr>
        <w:t xml:space="preserve"> Dia</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duplicate.py</w:t>
      </w:r>
    </w:p>
    <w:p w:rsidR="00A83DDB" w:rsidRPr="00D31DAB" w:rsidRDefault="00A83DDB" w:rsidP="00A83DDB">
      <w:pPr>
        <w:rPr>
          <w:lang w:eastAsia="fi-FI"/>
        </w:rPr>
      </w:pPr>
      <w:r w:rsidRPr="00D31DAB">
        <w:rPr>
          <w:lang w:eastAsia="fi-FI"/>
        </w:rPr>
        <w:lastRenderedPageBreak/>
        <w:t xml:space="preserve"> Tiedon monistaminen. Tehtävien kopiointi, XML tietokantatiedoston luonti.</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ab/>
        <w:t xml:space="preserve"> Riippuvuus:</w:t>
      </w:r>
    </w:p>
    <w:p w:rsidR="00A83DDB" w:rsidRPr="00D31DAB" w:rsidRDefault="00A83DDB" w:rsidP="00A83DDB">
      <w:pPr>
        <w:rPr>
          <w:lang w:eastAsia="fi-FI"/>
        </w:rPr>
      </w:pPr>
      <w:r w:rsidRPr="00D31DAB">
        <w:rPr>
          <w:lang w:eastAsia="fi-FI"/>
        </w:rPr>
        <w:t xml:space="preserve"> Python,Django,models.py</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formit.py</w:t>
      </w:r>
    </w:p>
    <w:p w:rsidR="00A83DDB" w:rsidRPr="00D31DAB" w:rsidRDefault="00A83DDB" w:rsidP="00A83DDB">
      <w:pPr>
        <w:rPr>
          <w:lang w:eastAsia="fi-FI"/>
        </w:rPr>
      </w:pPr>
      <w:r w:rsidRPr="00D31DAB">
        <w:rPr>
          <w:lang w:eastAsia="fi-FI"/>
        </w:rPr>
        <w:tab/>
        <w:t>Perus formien määritys. Formeja käytetään näkymissä (views.py)</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ab/>
        <w:t>Riippuvuus:</w:t>
      </w:r>
    </w:p>
    <w:p w:rsidR="00A83DDB" w:rsidRPr="00D31DAB" w:rsidRDefault="00A83DDB" w:rsidP="00A83DDB">
      <w:pPr>
        <w:rPr>
          <w:lang w:eastAsia="fi-FI"/>
        </w:rPr>
      </w:pPr>
      <w:r w:rsidRPr="00D31DAB">
        <w:rPr>
          <w:lang w:eastAsia="fi-FI"/>
        </w:rPr>
        <w:t xml:space="preserve"> Python,Django,models.py</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logger.py</w:t>
      </w:r>
    </w:p>
    <w:p w:rsidR="00A83DDB" w:rsidRPr="00D31DAB" w:rsidRDefault="00A83DDB" w:rsidP="00A83DDB">
      <w:pPr>
        <w:rPr>
          <w:lang w:eastAsia="fi-FI"/>
        </w:rPr>
      </w:pPr>
      <w:r w:rsidRPr="00D31DAB">
        <w:rPr>
          <w:lang w:eastAsia="fi-FI"/>
        </w:rPr>
        <w:tab/>
        <w:t>Kirjaus, ja nauhoitus. Kirjaa laskimen välivaiheita. Nauhoittaa post dataa.</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ab/>
        <w:t>Riippuvuus:</w:t>
      </w:r>
    </w:p>
    <w:p w:rsidR="00A83DDB" w:rsidRPr="00D31DAB" w:rsidRDefault="00A83DDB" w:rsidP="00A83DDB">
      <w:pPr>
        <w:rPr>
          <w:lang w:eastAsia="fi-FI"/>
        </w:rPr>
      </w:pPr>
      <w:r w:rsidRPr="00D31DAB">
        <w:rPr>
          <w:lang w:eastAsia="fi-FI"/>
        </w:rPr>
        <w:t xml:space="preserve"> Python,settings.py,duplicate.py</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models.py</w:t>
      </w:r>
    </w:p>
    <w:p w:rsidR="00A83DDB" w:rsidRPr="00D31DAB" w:rsidRDefault="00A83DDB" w:rsidP="00A83DDB">
      <w:pPr>
        <w:rPr>
          <w:lang w:eastAsia="fi-FI"/>
        </w:rPr>
      </w:pPr>
      <w:r w:rsidRPr="00D31DAB">
        <w:rPr>
          <w:lang w:eastAsia="fi-FI"/>
        </w:rPr>
        <w:t xml:space="preserve"> Django datamalli. Koko systeemin ydin.</w:t>
      </w:r>
    </w:p>
    <w:p w:rsidR="00A83DDB" w:rsidRPr="00D31DAB" w:rsidRDefault="00A83DDB" w:rsidP="00A83DDB">
      <w:pPr>
        <w:rPr>
          <w:lang w:eastAsia="fi-FI"/>
        </w:rPr>
      </w:pPr>
      <w:r w:rsidRPr="00D31DAB">
        <w:rPr>
          <w:lang w:eastAsia="fi-FI"/>
        </w:rPr>
        <w:tab/>
        <w:t xml:space="preserve"> Datamalliin pohjatuu sekä tietokanta että näkymät.</w:t>
      </w:r>
    </w:p>
    <w:p w:rsidR="00A83DDB" w:rsidRPr="00D31DAB" w:rsidRDefault="00A83DDB" w:rsidP="00A83DDB">
      <w:pPr>
        <w:rPr>
          <w:lang w:eastAsia="fi-FI"/>
        </w:rPr>
      </w:pPr>
      <w:r w:rsidRPr="00D31DAB">
        <w:rPr>
          <w:lang w:eastAsia="fi-FI"/>
        </w:rPr>
        <w:t xml:space="preserve"> Myös laskin käyttää datamallia tiedon haussa.</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ab/>
        <w:t>Riippuvuus:</w:t>
      </w:r>
    </w:p>
    <w:p w:rsidR="00A83DDB" w:rsidRPr="00D31DAB" w:rsidRDefault="00A83DDB" w:rsidP="00A83DDB">
      <w:pPr>
        <w:rPr>
          <w:lang w:eastAsia="fi-FI"/>
        </w:rPr>
      </w:pPr>
      <w:r w:rsidRPr="00D31DAB">
        <w:rPr>
          <w:lang w:eastAsia="fi-FI"/>
        </w:rPr>
        <w:t xml:space="preserve"> Python,Django</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 xml:space="preserve"> TehatavanMaaritys.py</w:t>
      </w:r>
    </w:p>
    <w:p w:rsidR="00A83DDB" w:rsidRPr="00D31DAB" w:rsidRDefault="00A83DDB" w:rsidP="00A83DDB">
      <w:pPr>
        <w:rPr>
          <w:lang w:eastAsia="fi-FI"/>
        </w:rPr>
      </w:pPr>
      <w:r w:rsidRPr="00D31DAB">
        <w:rPr>
          <w:lang w:eastAsia="fi-FI"/>
        </w:rPr>
        <w:t xml:space="preserve"> Tehtävän määrityksen formit.</w:t>
      </w:r>
    </w:p>
    <w:p w:rsidR="00A83DDB" w:rsidRPr="00D31DAB" w:rsidRDefault="00A83DDB" w:rsidP="00A83DDB">
      <w:pPr>
        <w:rPr>
          <w:lang w:eastAsia="fi-FI"/>
        </w:rPr>
      </w:pPr>
      <w:r w:rsidRPr="00D31DAB">
        <w:rPr>
          <w:lang w:eastAsia="fi-FI"/>
        </w:rPr>
        <w:t xml:space="preserve"> Riippuvuus:</w:t>
      </w:r>
    </w:p>
    <w:p w:rsidR="00A83DDB" w:rsidRPr="00D31DAB" w:rsidRDefault="00A83DDB" w:rsidP="00A83DDB">
      <w:pPr>
        <w:rPr>
          <w:lang w:eastAsia="fi-FI"/>
        </w:rPr>
      </w:pPr>
      <w:r w:rsidRPr="00D31DAB">
        <w:rPr>
          <w:lang w:eastAsia="fi-FI"/>
        </w:rPr>
        <w:t xml:space="preserve"> models.py,formit.py</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p>
    <w:p w:rsidR="00A83DDB" w:rsidRPr="00D31DAB" w:rsidRDefault="00A83DDB" w:rsidP="00A83DDB">
      <w:pPr>
        <w:rPr>
          <w:lang w:eastAsia="fi-FI"/>
        </w:rPr>
      </w:pPr>
      <w:r w:rsidRPr="00D31DAB">
        <w:rPr>
          <w:lang w:eastAsia="fi-FI"/>
        </w:rPr>
        <w:t>tests.py</w:t>
      </w:r>
    </w:p>
    <w:p w:rsidR="00A83DDB" w:rsidRPr="00D31DAB" w:rsidRDefault="00A83DDB" w:rsidP="00A83DDB">
      <w:pPr>
        <w:rPr>
          <w:lang w:eastAsia="fi-FI"/>
        </w:rPr>
      </w:pPr>
      <w:r w:rsidRPr="00D31DAB">
        <w:rPr>
          <w:lang w:eastAsia="fi-FI"/>
        </w:rPr>
        <w:t xml:space="preserve"> Unit testit. Testaa järjestelmää erilaisilla testeillä.</w:t>
      </w:r>
    </w:p>
    <w:p w:rsidR="00A83DDB" w:rsidRPr="00D31DAB" w:rsidRDefault="00A83DDB" w:rsidP="00A83DDB">
      <w:pPr>
        <w:rPr>
          <w:lang w:eastAsia="fi-FI"/>
        </w:rPr>
      </w:pPr>
      <w:r w:rsidRPr="00D31DAB">
        <w:rPr>
          <w:lang w:eastAsia="fi-FI"/>
        </w:rPr>
        <w:t xml:space="preserve"> -Aritmeettisen laskimen perustoimitukset.</w:t>
      </w:r>
    </w:p>
    <w:p w:rsidR="00A83DDB" w:rsidRPr="00D31DAB" w:rsidRDefault="00A83DDB" w:rsidP="00A83DDB">
      <w:pPr>
        <w:rPr>
          <w:lang w:eastAsia="fi-FI"/>
        </w:rPr>
      </w:pPr>
      <w:r w:rsidRPr="00D31DAB">
        <w:rPr>
          <w:lang w:eastAsia="fi-FI"/>
        </w:rPr>
        <w:t xml:space="preserve"> -Sarjakohtaisten tulosten testaus.</w:t>
      </w:r>
    </w:p>
    <w:p w:rsidR="00A83DDB" w:rsidRPr="00D31DAB" w:rsidRDefault="00A83DDB" w:rsidP="00A83DDB">
      <w:pPr>
        <w:rPr>
          <w:lang w:eastAsia="fi-FI"/>
        </w:rPr>
      </w:pPr>
      <w:r w:rsidRPr="00D31DAB">
        <w:rPr>
          <w:lang w:eastAsia="fi-FI"/>
        </w:rPr>
        <w:t xml:space="preserve"> -Kaikkien näkymien avautuminen testidatalla.</w:t>
      </w:r>
    </w:p>
    <w:p w:rsidR="00A83DDB" w:rsidRPr="00D31DAB" w:rsidRDefault="00A83DDB" w:rsidP="00A83DDB">
      <w:pPr>
        <w:rPr>
          <w:lang w:eastAsia="fi-FI"/>
        </w:rPr>
      </w:pPr>
      <w:r w:rsidRPr="00D31DAB">
        <w:rPr>
          <w:lang w:eastAsia="fi-FI"/>
        </w:rPr>
        <w:t xml:space="preserve"> -Tiedon tallentuminen näkymillä.</w:t>
      </w:r>
    </w:p>
    <w:p w:rsidR="00A83DDB" w:rsidRPr="00D31DAB" w:rsidRDefault="00A83DDB" w:rsidP="00A83DDB">
      <w:pPr>
        <w:rPr>
          <w:lang w:eastAsia="fi-FI"/>
        </w:rPr>
      </w:pPr>
      <w:r w:rsidRPr="00D31DAB">
        <w:rPr>
          <w:lang w:eastAsia="fi-FI"/>
        </w:rPr>
        <w:t xml:space="preserve"> Riippuvuus:</w:t>
      </w:r>
    </w:p>
    <w:p w:rsidR="00A83DDB" w:rsidRPr="00D31DAB" w:rsidRDefault="00A83DDB" w:rsidP="00A83DDB">
      <w:pPr>
        <w:rPr>
          <w:lang w:eastAsia="fi-FI"/>
        </w:rPr>
      </w:pPr>
      <w:r w:rsidRPr="00D31DAB">
        <w:rPr>
          <w:lang w:eastAsia="fi-FI"/>
        </w:rPr>
        <w:t xml:space="preserve"> Python,Django,models.py,views.pymAritmeettinenLaskin.py,TulosLaskin.py</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 xml:space="preserve"> Tuloslaskin.py</w:t>
      </w:r>
    </w:p>
    <w:p w:rsidR="00A83DDB" w:rsidRPr="00D31DAB" w:rsidRDefault="00A83DDB" w:rsidP="00A83DDB">
      <w:pPr>
        <w:rPr>
          <w:lang w:eastAsia="fi-FI"/>
        </w:rPr>
      </w:pPr>
      <w:r w:rsidRPr="00D31DAB">
        <w:rPr>
          <w:lang w:eastAsia="fi-FI"/>
        </w:rPr>
        <w:t xml:space="preserve"> Laskee tulokset tietokannan tietojen pohjalta</w:t>
      </w:r>
    </w:p>
    <w:p w:rsidR="00A83DDB" w:rsidRPr="00D31DAB" w:rsidRDefault="00A83DDB" w:rsidP="00A83DDB">
      <w:pPr>
        <w:rPr>
          <w:lang w:eastAsia="fi-FI"/>
        </w:rPr>
      </w:pPr>
      <w:r w:rsidRPr="00D31DAB">
        <w:rPr>
          <w:lang w:eastAsia="fi-FI"/>
        </w:rPr>
        <w:t xml:space="preserve"> Riippuvuus:</w:t>
      </w:r>
    </w:p>
    <w:p w:rsidR="00A83DDB" w:rsidRPr="00D31DAB" w:rsidRDefault="00A83DDB" w:rsidP="00A83DDB">
      <w:pPr>
        <w:rPr>
          <w:lang w:eastAsia="fi-FI"/>
        </w:rPr>
      </w:pPr>
      <w:r w:rsidRPr="00D31DAB">
        <w:rPr>
          <w:lang w:eastAsia="fi-FI"/>
        </w:rPr>
        <w:t xml:space="preserve"> Python,Django,models.py,logger.py,AritmeettinenLaskin.py</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 xml:space="preserve"> urls.py</w:t>
      </w:r>
    </w:p>
    <w:p w:rsidR="00A83DDB" w:rsidRPr="00D31DAB" w:rsidRDefault="00A83DDB" w:rsidP="00A83DDB">
      <w:pPr>
        <w:rPr>
          <w:lang w:eastAsia="fi-FI"/>
        </w:rPr>
      </w:pPr>
      <w:r w:rsidRPr="00D31DAB">
        <w:rPr>
          <w:lang w:eastAsia="fi-FI"/>
        </w:rPr>
        <w:t xml:space="preserve"> Näkymien hakemistopolut.</w:t>
      </w:r>
    </w:p>
    <w:p w:rsidR="00A83DDB" w:rsidRPr="00D31DAB" w:rsidRDefault="00A83DDB" w:rsidP="00A83DDB">
      <w:pPr>
        <w:rPr>
          <w:lang w:eastAsia="fi-FI"/>
        </w:rPr>
      </w:pPr>
      <w:r w:rsidRPr="00D31DAB">
        <w:rPr>
          <w:lang w:eastAsia="fi-FI"/>
        </w:rPr>
        <w:t xml:space="preserve"> Riippuvuus:</w:t>
      </w:r>
    </w:p>
    <w:p w:rsidR="00A83DDB" w:rsidRPr="00D31DAB" w:rsidRDefault="00A83DDB" w:rsidP="00A83DDB">
      <w:pPr>
        <w:rPr>
          <w:lang w:val="en-US" w:eastAsia="fi-FI"/>
        </w:rPr>
      </w:pPr>
      <w:r w:rsidRPr="00D31DAB">
        <w:rPr>
          <w:lang w:eastAsia="fi-FI"/>
        </w:rPr>
        <w:t xml:space="preserve"> </w:t>
      </w:r>
      <w:proofErr w:type="spellStart"/>
      <w:r w:rsidRPr="00D31DAB">
        <w:rPr>
          <w:lang w:val="en-US" w:eastAsia="fi-FI"/>
        </w:rPr>
        <w:t>Python</w:t>
      </w:r>
      <w:proofErr w:type="gramStart"/>
      <w:r w:rsidRPr="00D31DAB">
        <w:rPr>
          <w:lang w:val="en-US" w:eastAsia="fi-FI"/>
        </w:rPr>
        <w:t>,Django,models.py</w:t>
      </w:r>
      <w:proofErr w:type="spellEnd"/>
      <w:proofErr w:type="gramEnd"/>
    </w:p>
    <w:p w:rsidR="00A83DDB" w:rsidRPr="00D31DAB" w:rsidRDefault="00A83DDB" w:rsidP="00A83DDB">
      <w:pPr>
        <w:rPr>
          <w:lang w:val="en-US" w:eastAsia="fi-FI"/>
        </w:rPr>
      </w:pPr>
    </w:p>
    <w:p w:rsidR="00A83DDB" w:rsidRPr="00D31DAB" w:rsidRDefault="00A83DDB" w:rsidP="00A83DDB">
      <w:pPr>
        <w:rPr>
          <w:lang w:val="en-US" w:eastAsia="fi-FI"/>
        </w:rPr>
      </w:pPr>
      <w:r w:rsidRPr="00D31DAB">
        <w:rPr>
          <w:lang w:val="en-US" w:eastAsia="fi-FI"/>
        </w:rPr>
        <w:t xml:space="preserve"> views.py</w:t>
      </w:r>
    </w:p>
    <w:p w:rsidR="00A83DDB" w:rsidRPr="00D31DAB" w:rsidRDefault="00A83DDB" w:rsidP="00A83DDB">
      <w:pPr>
        <w:rPr>
          <w:lang w:eastAsia="fi-FI"/>
        </w:rPr>
      </w:pPr>
      <w:r w:rsidRPr="00D31DAB">
        <w:rPr>
          <w:lang w:val="en-US" w:eastAsia="fi-FI"/>
        </w:rPr>
        <w:t xml:space="preserve"> </w:t>
      </w:r>
      <w:r w:rsidRPr="00D31DAB">
        <w:rPr>
          <w:lang w:eastAsia="fi-FI"/>
        </w:rPr>
        <w:t>Näkymät, jokaisen sivun aivot.</w:t>
      </w:r>
    </w:p>
    <w:p w:rsidR="00A83DDB" w:rsidRPr="00D31DAB" w:rsidRDefault="00A83DDB" w:rsidP="00A83DDB">
      <w:pPr>
        <w:rPr>
          <w:lang w:eastAsia="fi-FI"/>
        </w:rPr>
      </w:pPr>
      <w:r w:rsidRPr="00D31DAB">
        <w:rPr>
          <w:lang w:eastAsia="fi-FI"/>
        </w:rPr>
        <w:t xml:space="preserve"> Riippuvuus:</w:t>
      </w:r>
    </w:p>
    <w:p w:rsidR="00A83DDB" w:rsidRPr="00D31DAB" w:rsidRDefault="00A83DDB" w:rsidP="00A83DDB">
      <w:pPr>
        <w:rPr>
          <w:lang w:eastAsia="fi-FI"/>
        </w:rPr>
      </w:pPr>
      <w:r w:rsidRPr="00D31DAB">
        <w:rPr>
          <w:lang w:eastAsia="fi-FI"/>
        </w:rPr>
        <w:t xml:space="preserve"> Python,Django,models.py,formit.py,TehtavanMaaritys.py,logger.py,duplicate.py</w:t>
      </w:r>
    </w:p>
    <w:p w:rsidR="00A83DDB" w:rsidRPr="00D31DAB" w:rsidRDefault="00A83DDB" w:rsidP="00A83DDB">
      <w:pPr>
        <w:rPr>
          <w:lang w:eastAsia="fi-FI"/>
        </w:rPr>
      </w:pPr>
    </w:p>
    <w:p w:rsidR="00A83DDB" w:rsidRPr="00D31DAB" w:rsidRDefault="00A83DDB" w:rsidP="00A83DDB">
      <w:pPr>
        <w:rPr>
          <w:lang w:val="en-US" w:eastAsia="fi-FI"/>
        </w:rPr>
      </w:pPr>
      <w:proofErr w:type="gramStart"/>
      <w:r w:rsidRPr="00D31DAB">
        <w:rPr>
          <w:lang w:val="en-US" w:eastAsia="fi-FI"/>
        </w:rPr>
        <w:t>web/</w:t>
      </w:r>
      <w:proofErr w:type="spellStart"/>
      <w:r w:rsidRPr="00D31DAB">
        <w:rPr>
          <w:lang w:val="en-US" w:eastAsia="fi-FI"/>
        </w:rPr>
        <w:t>tupa</w:t>
      </w:r>
      <w:proofErr w:type="spellEnd"/>
      <w:r w:rsidRPr="00D31DAB">
        <w:rPr>
          <w:lang w:val="en-US" w:eastAsia="fi-FI"/>
        </w:rPr>
        <w:t>/templates</w:t>
      </w:r>
      <w:proofErr w:type="gramEnd"/>
      <w:r w:rsidRPr="00D31DAB">
        <w:rPr>
          <w:lang w:val="en-US" w:eastAsia="fi-FI"/>
        </w:rPr>
        <w:t>/</w:t>
      </w:r>
    </w:p>
    <w:p w:rsidR="00A83DDB" w:rsidRPr="00D31DAB" w:rsidRDefault="00A83DDB" w:rsidP="00A83DDB">
      <w:pPr>
        <w:rPr>
          <w:lang w:val="en-US" w:eastAsia="fi-FI"/>
        </w:rPr>
      </w:pPr>
      <w:r w:rsidRPr="00D31DAB">
        <w:rPr>
          <w:lang w:val="en-US" w:eastAsia="fi-FI"/>
        </w:rPr>
        <w:t xml:space="preserve"> </w:t>
      </w:r>
    </w:p>
    <w:p w:rsidR="00A83DDB" w:rsidRPr="00D31DAB" w:rsidRDefault="00A83DDB" w:rsidP="00A83DDB">
      <w:pPr>
        <w:rPr>
          <w:lang w:val="en-US" w:eastAsia="fi-FI"/>
        </w:rPr>
      </w:pPr>
      <w:r w:rsidRPr="00D31DAB">
        <w:rPr>
          <w:lang w:val="en-US" w:eastAsia="fi-FI"/>
        </w:rPr>
        <w:t xml:space="preserve"> 404</w:t>
      </w:r>
      <w:proofErr w:type="gramStart"/>
      <w:r w:rsidRPr="00D31DAB">
        <w:rPr>
          <w:lang w:val="en-US" w:eastAsia="fi-FI"/>
        </w:rPr>
        <w:t>.html</w:t>
      </w:r>
      <w:proofErr w:type="gramEnd"/>
    </w:p>
    <w:p w:rsidR="00A83DDB" w:rsidRPr="00D31DAB" w:rsidRDefault="00A83DDB" w:rsidP="00A83DDB">
      <w:pPr>
        <w:rPr>
          <w:lang w:val="en-US" w:eastAsia="fi-FI"/>
        </w:rPr>
      </w:pPr>
    </w:p>
    <w:p w:rsidR="00A83DDB" w:rsidRPr="00D31DAB" w:rsidRDefault="00A83DDB" w:rsidP="00A83DDB">
      <w:pPr>
        <w:rPr>
          <w:lang w:val="en-US" w:eastAsia="fi-FI"/>
        </w:rPr>
      </w:pPr>
      <w:r w:rsidRPr="00D31DAB">
        <w:rPr>
          <w:lang w:val="en-US" w:eastAsia="fi-FI"/>
        </w:rPr>
        <w:t xml:space="preserve"> 500</w:t>
      </w:r>
      <w:proofErr w:type="gramStart"/>
      <w:r w:rsidRPr="00D31DAB">
        <w:rPr>
          <w:lang w:val="en-US" w:eastAsia="fi-FI"/>
        </w:rPr>
        <w:t>.html</w:t>
      </w:r>
      <w:proofErr w:type="gramEnd"/>
    </w:p>
    <w:p w:rsidR="00A83DDB" w:rsidRPr="00D31DAB" w:rsidRDefault="00A83DDB" w:rsidP="00A83DDB">
      <w:pPr>
        <w:rPr>
          <w:lang w:val="en-US" w:eastAsia="fi-FI"/>
        </w:rPr>
      </w:pPr>
    </w:p>
    <w:p w:rsidR="00A83DDB" w:rsidRPr="00D31DAB" w:rsidRDefault="00A83DDB" w:rsidP="00A83DDB">
      <w:pPr>
        <w:rPr>
          <w:lang w:val="en-US" w:eastAsia="fi-FI"/>
        </w:rPr>
      </w:pPr>
      <w:r w:rsidRPr="00D31DAB">
        <w:rPr>
          <w:lang w:val="en-US" w:eastAsia="fi-FI"/>
        </w:rPr>
        <w:t xml:space="preserve"> base.html</w:t>
      </w:r>
    </w:p>
    <w:p w:rsidR="00A83DDB" w:rsidRPr="00D31DAB" w:rsidRDefault="00A83DDB" w:rsidP="00A83DDB">
      <w:pPr>
        <w:rPr>
          <w:lang w:val="en-US" w:eastAsia="fi-FI"/>
        </w:rPr>
      </w:pPr>
    </w:p>
    <w:p w:rsidR="00A83DDB" w:rsidRPr="00D31DAB" w:rsidRDefault="00A83DDB" w:rsidP="00A83DDB">
      <w:pPr>
        <w:rPr>
          <w:lang w:eastAsia="fi-FI"/>
        </w:rPr>
      </w:pPr>
      <w:r w:rsidRPr="00D31DAB">
        <w:rPr>
          <w:lang w:eastAsia="fi-FI"/>
        </w:rPr>
        <w:t>web/tupa/templates/tupa/</w:t>
      </w:r>
    </w:p>
    <w:p w:rsidR="00A83DDB" w:rsidRPr="00D31DAB" w:rsidRDefault="00A83DDB" w:rsidP="00A83DDB">
      <w:pPr>
        <w:rPr>
          <w:lang w:eastAsia="fi-FI"/>
        </w:rPr>
      </w:pPr>
      <w:r w:rsidRPr="00D31DAB">
        <w:rPr>
          <w:lang w:eastAsia="fi-FI"/>
        </w:rPr>
        <w:t xml:space="preserve"> Näkymien Fixtuurit</w:t>
      </w:r>
    </w:p>
    <w:p w:rsidR="00A83DDB" w:rsidRPr="00D31DAB" w:rsidRDefault="00A83DDB" w:rsidP="00A83DDB">
      <w:pPr>
        <w:rPr>
          <w:lang w:eastAsia="fi-FI"/>
        </w:rPr>
      </w:pPr>
    </w:p>
    <w:p w:rsidR="00A83DDB" w:rsidRPr="00D31DAB" w:rsidRDefault="00A83DDB" w:rsidP="00A83DDB">
      <w:pPr>
        <w:rPr>
          <w:lang w:val="en-US" w:eastAsia="fi-FI"/>
        </w:rPr>
      </w:pPr>
      <w:proofErr w:type="gramStart"/>
      <w:r w:rsidRPr="00D31DAB">
        <w:rPr>
          <w:lang w:val="en-US" w:eastAsia="fi-FI"/>
        </w:rPr>
        <w:t>web/</w:t>
      </w:r>
      <w:proofErr w:type="spellStart"/>
      <w:r w:rsidRPr="00D31DAB">
        <w:rPr>
          <w:lang w:val="en-US" w:eastAsia="fi-FI"/>
        </w:rPr>
        <w:t>tupa</w:t>
      </w:r>
      <w:proofErr w:type="spellEnd"/>
      <w:r w:rsidRPr="00D31DAB">
        <w:rPr>
          <w:lang w:val="en-US" w:eastAsia="fi-FI"/>
        </w:rPr>
        <w:t>/templates/</w:t>
      </w:r>
      <w:proofErr w:type="spellStart"/>
      <w:r w:rsidRPr="00D31DAB">
        <w:rPr>
          <w:lang w:val="en-US" w:eastAsia="fi-FI"/>
        </w:rPr>
        <w:t>tupa</w:t>
      </w:r>
      <w:proofErr w:type="spellEnd"/>
      <w:r w:rsidRPr="00D31DAB">
        <w:rPr>
          <w:lang w:val="en-US" w:eastAsia="fi-FI"/>
        </w:rPr>
        <w:t>/forms</w:t>
      </w:r>
      <w:proofErr w:type="gramEnd"/>
      <w:r w:rsidRPr="00D31DAB">
        <w:rPr>
          <w:lang w:val="en-US" w:eastAsia="fi-FI"/>
        </w:rPr>
        <w:t>/</w:t>
      </w:r>
    </w:p>
    <w:p w:rsidR="00A83DDB" w:rsidRPr="00D31DAB" w:rsidRDefault="00A83DDB" w:rsidP="00A83DDB">
      <w:pPr>
        <w:rPr>
          <w:lang w:eastAsia="fi-FI"/>
        </w:rPr>
      </w:pPr>
      <w:r w:rsidRPr="00D31DAB">
        <w:rPr>
          <w:lang w:val="en-US" w:eastAsia="fi-FI"/>
        </w:rPr>
        <w:t xml:space="preserve"> </w:t>
      </w:r>
      <w:r w:rsidRPr="00D31DAB">
        <w:rPr>
          <w:lang w:eastAsia="fi-FI"/>
        </w:rPr>
        <w:t>Formikohtaiset fixtuurit</w:t>
      </w:r>
    </w:p>
    <w:p w:rsidR="00A83DDB" w:rsidRPr="00D31DAB" w:rsidRDefault="00A83DDB" w:rsidP="00A83DDB">
      <w:pPr>
        <w:rPr>
          <w:lang w:eastAsia="fi-FI"/>
        </w:rPr>
      </w:pPr>
      <w:r w:rsidRPr="00D31DAB">
        <w:rPr>
          <w:lang w:eastAsia="fi-FI"/>
        </w:rPr>
        <w:t xml:space="preserve"> </w:t>
      </w:r>
    </w:p>
    <w:p w:rsidR="00A83DDB" w:rsidRPr="00D31DAB" w:rsidRDefault="00A83DDB" w:rsidP="00A83DDB">
      <w:pPr>
        <w:rPr>
          <w:lang w:eastAsia="fi-FI"/>
        </w:rPr>
      </w:pPr>
      <w:r w:rsidRPr="00D31DAB">
        <w:rPr>
          <w:lang w:eastAsia="fi-FI"/>
        </w:rPr>
        <w:t>web/media/</w:t>
      </w:r>
    </w:p>
    <w:p w:rsidR="00A83DDB" w:rsidRPr="00D31DAB" w:rsidRDefault="00A83DDB" w:rsidP="00A83DDB">
      <w:pPr>
        <w:rPr>
          <w:lang w:eastAsia="fi-FI"/>
        </w:rPr>
      </w:pPr>
      <w:r w:rsidRPr="00D31DAB">
        <w:rPr>
          <w:lang w:eastAsia="fi-FI"/>
        </w:rPr>
        <w:t xml:space="preserve"> Mediadata kuvat css tiedostot yms</w:t>
      </w:r>
    </w:p>
    <w:p w:rsidR="00807DD7" w:rsidRPr="00D31DAB" w:rsidRDefault="00807DD7" w:rsidP="00A83DDB">
      <w:pPr>
        <w:rPr>
          <w:lang w:eastAsia="fi-FI"/>
        </w:rPr>
      </w:pPr>
    </w:p>
    <w:p w:rsidR="00807DD7" w:rsidRPr="00D31DAB" w:rsidRDefault="00807DD7" w:rsidP="00A83DDB">
      <w:pPr>
        <w:rPr>
          <w:lang w:eastAsia="fi-FI"/>
        </w:rPr>
      </w:pPr>
    </w:p>
    <w:p w:rsidR="00807DD7" w:rsidRPr="00D31DAB" w:rsidRDefault="00F27B3A" w:rsidP="00807DD7">
      <w:pPr>
        <w:pStyle w:val="Heading2"/>
      </w:pPr>
      <w:bookmarkStart w:id="74" w:name="_Toc296197518"/>
      <w:r w:rsidRPr="00D31DAB">
        <w:t>L</w:t>
      </w:r>
      <w:r w:rsidR="00807DD7" w:rsidRPr="00D31DAB">
        <w:t>askentakaavat</w:t>
      </w:r>
      <w:bookmarkEnd w:id="74"/>
    </w:p>
    <w:p w:rsidR="00F27B3A" w:rsidRPr="00D31DAB" w:rsidRDefault="00F27B3A" w:rsidP="00F27B3A">
      <w:pPr>
        <w:rPr>
          <w:lang w:eastAsia="fi-FI"/>
        </w:rPr>
      </w:pPr>
    </w:p>
    <w:p w:rsidR="00807DD7" w:rsidRPr="00D31DAB" w:rsidRDefault="00807DD7" w:rsidP="00807DD7">
      <w:pPr>
        <w:rPr>
          <w:lang w:eastAsia="fi-FI"/>
        </w:rPr>
      </w:pPr>
      <w:r w:rsidRPr="00D31DAB">
        <w:rPr>
          <w:lang w:eastAsia="fi-FI"/>
        </w:rPr>
        <w:t>Kisapiste:</w:t>
      </w:r>
    </w:p>
    <w:p w:rsidR="00807DD7" w:rsidRPr="00D31DAB" w:rsidRDefault="00807DD7" w:rsidP="00807DD7">
      <w:pPr>
        <w:rPr>
          <w:lang w:eastAsia="fi-FI"/>
        </w:rPr>
      </w:pPr>
      <w:r w:rsidRPr="00D31DAB">
        <w:rPr>
          <w:lang w:eastAsia="fi-FI"/>
        </w:rPr>
        <w:t xml:space="preserve">        kaava = "a"</w:t>
      </w:r>
    </w:p>
    <w:p w:rsidR="00807DD7" w:rsidRPr="00D31DAB" w:rsidRDefault="00807DD7" w:rsidP="00807DD7">
      <w:pPr>
        <w:rPr>
          <w:lang w:eastAsia="fi-FI"/>
        </w:rPr>
      </w:pPr>
      <w:r w:rsidRPr="00D31DAB">
        <w:rPr>
          <w:lang w:eastAsia="fi-FI"/>
        </w:rPr>
        <w:t xml:space="preserve">        -Ei muita parametrejä</w:t>
      </w:r>
    </w:p>
    <w:p w:rsidR="00807DD7" w:rsidRPr="00D31DAB" w:rsidRDefault="00807DD7" w:rsidP="00807DD7">
      <w:pPr>
        <w:rPr>
          <w:lang w:eastAsia="fi-FI"/>
        </w:rPr>
      </w:pPr>
    </w:p>
    <w:p w:rsidR="00807DD7" w:rsidRPr="00D31DAB" w:rsidRDefault="00807DD7" w:rsidP="00807DD7">
      <w:pPr>
        <w:rPr>
          <w:lang w:eastAsia="fi-FI"/>
        </w:rPr>
      </w:pPr>
      <w:r w:rsidRPr="00D31DAB">
        <w:rPr>
          <w:lang w:eastAsia="fi-FI"/>
        </w:rPr>
        <w:t>Kaikki muut tehtava tyypit kayttavat samaa perus kaavapohjaa jonka parametrit vaihtelevat tai ovat tyhjiä:</w:t>
      </w:r>
    </w:p>
    <w:p w:rsidR="00807DD7" w:rsidRPr="00D31DAB" w:rsidRDefault="00807DD7" w:rsidP="00807DD7">
      <w:pPr>
        <w:rPr>
          <w:lang w:eastAsia="fi-FI"/>
        </w:rPr>
      </w:pPr>
      <w:r w:rsidRPr="00D31DAB">
        <w:rPr>
          <w:lang w:eastAsia="fi-FI"/>
        </w:rPr>
        <w:t xml:space="preserve">        kaava =  interpoloi(   arvio(vartion_kaava-oikea),</w:t>
      </w:r>
    </w:p>
    <w:p w:rsidR="00807DD7" w:rsidRPr="00D31DAB" w:rsidRDefault="00807DD7" w:rsidP="00807DD7">
      <w:pPr>
        <w:rPr>
          <w:lang w:eastAsia="fi-FI"/>
        </w:rPr>
      </w:pPr>
      <w:r w:rsidRPr="00D31DAB">
        <w:rPr>
          <w:lang w:eastAsia="fi-FI"/>
        </w:rPr>
        <w:t xml:space="preserve">                        parhaan_haku( arvio( parhaan_kaava-oikea ) ),</w:t>
      </w:r>
    </w:p>
    <w:p w:rsidR="00807DD7" w:rsidRPr="00D31DAB" w:rsidRDefault="00807DD7" w:rsidP="00807DD7">
      <w:pPr>
        <w:rPr>
          <w:lang w:eastAsia="fi-FI"/>
        </w:rPr>
      </w:pPr>
      <w:r w:rsidRPr="00D31DAB">
        <w:rPr>
          <w:lang w:eastAsia="fi-FI"/>
        </w:rPr>
        <w:t xml:space="preserve">                        jaettavat,</w:t>
      </w:r>
    </w:p>
    <w:p w:rsidR="00807DD7" w:rsidRPr="00D31DAB" w:rsidRDefault="00807DD7" w:rsidP="00807DD7">
      <w:pPr>
        <w:rPr>
          <w:lang w:eastAsia="fi-FI"/>
        </w:rPr>
      </w:pPr>
      <w:r w:rsidRPr="00D31DAB">
        <w:rPr>
          <w:lang w:eastAsia="fi-FI"/>
        </w:rPr>
        <w:t xml:space="preserve">                        nollan_kerroin*tapa( arvio(nollan_kaava-oikea) )  )</w:t>
      </w:r>
    </w:p>
    <w:p w:rsidR="00807DD7" w:rsidRPr="00D31DAB" w:rsidRDefault="00807DD7" w:rsidP="00807DD7">
      <w:pPr>
        <w:rPr>
          <w:lang w:eastAsia="fi-FI"/>
        </w:rPr>
      </w:pPr>
      <w:r w:rsidRPr="00D31DAB">
        <w:rPr>
          <w:lang w:eastAsia="fi-FI"/>
        </w:rPr>
        <w:t xml:space="preserve">        parametrit: </w:t>
      </w:r>
    </w:p>
    <w:p w:rsidR="00807DD7" w:rsidRPr="00D31DAB" w:rsidRDefault="00807DD7" w:rsidP="00807DD7">
      <w:pPr>
        <w:rPr>
          <w:lang w:eastAsia="fi-FI"/>
        </w:rPr>
      </w:pPr>
      <w:r w:rsidRPr="00D31DAB">
        <w:rPr>
          <w:lang w:eastAsia="fi-FI"/>
        </w:rPr>
        <w:t xml:space="preserve">                arvio : Arvioiti käytössä.</w:t>
      </w:r>
    </w:p>
    <w:p w:rsidR="00807DD7" w:rsidRPr="00D31DAB" w:rsidRDefault="00807DD7" w:rsidP="00807DD7">
      <w:pPr>
        <w:rPr>
          <w:lang w:eastAsia="fi-FI"/>
        </w:rPr>
      </w:pPr>
      <w:r w:rsidRPr="00D31DAB">
        <w:rPr>
          <w:lang w:eastAsia="fi-FI"/>
        </w:rPr>
        <w:t xml:space="preserve">                oikea : Arviointitehtavan oikea vastaus</w:t>
      </w:r>
    </w:p>
    <w:p w:rsidR="00807DD7" w:rsidRPr="00D31DAB" w:rsidRDefault="00807DD7" w:rsidP="00807DD7">
      <w:pPr>
        <w:rPr>
          <w:lang w:eastAsia="fi-FI"/>
        </w:rPr>
      </w:pPr>
      <w:r w:rsidRPr="00D31DAB">
        <w:rPr>
          <w:lang w:eastAsia="fi-FI"/>
        </w:rPr>
        <w:t xml:space="preserve">                vartion_kaava : Vartion suorituksen laskentakaava </w:t>
      </w:r>
    </w:p>
    <w:p w:rsidR="00807DD7" w:rsidRPr="00D31DAB" w:rsidRDefault="00807DD7" w:rsidP="00807DD7">
      <w:pPr>
        <w:rPr>
          <w:lang w:eastAsia="fi-FI"/>
        </w:rPr>
      </w:pPr>
      <w:r w:rsidRPr="00D31DAB">
        <w:rPr>
          <w:lang w:eastAsia="fi-FI"/>
        </w:rPr>
        <w:t xml:space="preserve">                parhaan_haku: Hakufunktio jos haetaan parasta suoritusta.</w:t>
      </w:r>
    </w:p>
    <w:p w:rsidR="00807DD7" w:rsidRPr="00D31DAB" w:rsidRDefault="00807DD7" w:rsidP="00807DD7">
      <w:pPr>
        <w:rPr>
          <w:lang w:eastAsia="fi-FI"/>
        </w:rPr>
      </w:pPr>
      <w:r w:rsidRPr="00D31DAB">
        <w:rPr>
          <w:lang w:eastAsia="fi-FI"/>
        </w:rPr>
        <w:t xml:space="preserve">                parhaan_kaava: Parhaan suorituksen kaava.</w:t>
      </w:r>
    </w:p>
    <w:p w:rsidR="00807DD7" w:rsidRPr="00D31DAB" w:rsidRDefault="00807DD7" w:rsidP="00807DD7">
      <w:pPr>
        <w:rPr>
          <w:lang w:eastAsia="fi-FI"/>
        </w:rPr>
      </w:pPr>
      <w:r w:rsidRPr="00D31DAB">
        <w:rPr>
          <w:lang w:eastAsia="fi-FI"/>
        </w:rPr>
        <w:t xml:space="preserve">                jaettavat : Tehtävässä jaettavat pisteet.</w:t>
      </w:r>
    </w:p>
    <w:p w:rsidR="00807DD7" w:rsidRPr="00D31DAB" w:rsidRDefault="00807DD7" w:rsidP="00807DD7">
      <w:pPr>
        <w:rPr>
          <w:lang w:eastAsia="fi-FI"/>
        </w:rPr>
      </w:pPr>
      <w:r w:rsidRPr="00D31DAB">
        <w:rPr>
          <w:lang w:eastAsia="fi-FI"/>
        </w:rPr>
        <w:t xml:space="preserve">                nollan_kerroin : Kerroin nolla suoritukselle</w:t>
      </w:r>
    </w:p>
    <w:p w:rsidR="00807DD7" w:rsidRPr="00D31DAB" w:rsidRDefault="00807DD7" w:rsidP="00807DD7">
      <w:pPr>
        <w:rPr>
          <w:lang w:eastAsia="fi-FI"/>
        </w:rPr>
      </w:pPr>
      <w:r w:rsidRPr="00D31DAB">
        <w:rPr>
          <w:lang w:eastAsia="fi-FI"/>
        </w:rPr>
        <w:t xml:space="preserve">                tapa : Keskimmäisen suorituksen laskutapa nollasuoritukselle.</w:t>
      </w:r>
    </w:p>
    <w:p w:rsidR="00807DD7" w:rsidRPr="00D31DAB" w:rsidRDefault="00807DD7" w:rsidP="00807DD7">
      <w:pPr>
        <w:rPr>
          <w:lang w:eastAsia="fi-FI"/>
        </w:rPr>
      </w:pPr>
      <w:r w:rsidRPr="00D31DAB">
        <w:rPr>
          <w:lang w:eastAsia="fi-FI"/>
        </w:rPr>
        <w:t xml:space="preserve">                nollan_kaava: Nollasuorituksen kaava</w:t>
      </w:r>
    </w:p>
    <w:p w:rsidR="00807DD7" w:rsidRPr="00D31DAB" w:rsidRDefault="00807DD7" w:rsidP="00807DD7">
      <w:pPr>
        <w:rPr>
          <w:lang w:eastAsia="fi-FI"/>
        </w:rPr>
      </w:pPr>
    </w:p>
    <w:p w:rsidR="00807DD7" w:rsidRPr="00D31DAB" w:rsidRDefault="00807DD7" w:rsidP="00807DD7">
      <w:pPr>
        <w:rPr>
          <w:lang w:eastAsia="fi-FI"/>
        </w:rPr>
      </w:pPr>
      <w:r w:rsidRPr="00D31DAB">
        <w:rPr>
          <w:lang w:eastAsia="fi-FI"/>
        </w:rPr>
        <w:t>Tehtävätyyppikohtaiset parametrivaihtoehdot:</w:t>
      </w:r>
    </w:p>
    <w:p w:rsidR="00807DD7" w:rsidRPr="00D31DAB" w:rsidRDefault="00807DD7" w:rsidP="00807DD7">
      <w:pPr>
        <w:rPr>
          <w:lang w:eastAsia="fi-FI"/>
        </w:rPr>
      </w:pPr>
    </w:p>
    <w:p w:rsidR="00807DD7" w:rsidRPr="00D31DAB" w:rsidRDefault="00807DD7" w:rsidP="00807DD7">
      <w:pPr>
        <w:rPr>
          <w:lang w:eastAsia="fi-FI"/>
        </w:rPr>
      </w:pPr>
      <w:r w:rsidRPr="00D31DAB">
        <w:rPr>
          <w:lang w:eastAsia="fi-FI"/>
        </w:rPr>
        <w:t>Raakapiste &amp; Kokonaisaika:</w:t>
      </w:r>
    </w:p>
    <w:p w:rsidR="00807DD7" w:rsidRPr="00D31DAB" w:rsidRDefault="00807DD7" w:rsidP="00807DD7">
      <w:pPr>
        <w:rPr>
          <w:lang w:eastAsia="fi-FI"/>
        </w:rPr>
      </w:pPr>
      <w:r w:rsidRPr="00D31DAB">
        <w:rPr>
          <w:lang w:eastAsia="fi-FI"/>
        </w:rPr>
        <w:t xml:space="preserve">        arvio = "abs" | ""</w:t>
      </w:r>
    </w:p>
    <w:p w:rsidR="00807DD7" w:rsidRPr="00D31DAB" w:rsidRDefault="00807DD7" w:rsidP="00807DD7">
      <w:pPr>
        <w:rPr>
          <w:lang w:eastAsia="fi-FI"/>
        </w:rPr>
      </w:pPr>
      <w:r w:rsidRPr="00D31DAB">
        <w:rPr>
          <w:lang w:eastAsia="fi-FI"/>
        </w:rPr>
        <w:t xml:space="preserve">        oikea = numero | 0</w:t>
      </w:r>
    </w:p>
    <w:p w:rsidR="00807DD7" w:rsidRPr="00D31DAB" w:rsidRDefault="00807DD7" w:rsidP="00807DD7">
      <w:pPr>
        <w:rPr>
          <w:lang w:eastAsia="fi-FI"/>
        </w:rPr>
      </w:pPr>
      <w:r w:rsidRPr="00D31DAB">
        <w:rPr>
          <w:lang w:eastAsia="fi-FI"/>
        </w:rPr>
        <w:t xml:space="preserve">        vartion_kaava =  a</w:t>
      </w:r>
    </w:p>
    <w:p w:rsidR="00807DD7" w:rsidRPr="00D31DAB" w:rsidRDefault="00807DD7" w:rsidP="00807DD7">
      <w:pPr>
        <w:rPr>
          <w:lang w:eastAsia="fi-FI"/>
        </w:rPr>
      </w:pPr>
      <w:r w:rsidRPr="00D31DAB">
        <w:rPr>
          <w:lang w:eastAsia="fi-FI"/>
        </w:rPr>
        <w:t xml:space="preserve">        parhaan_haku= "min" | "max" | ""</w:t>
      </w:r>
    </w:p>
    <w:p w:rsidR="00807DD7" w:rsidRPr="00D31DAB" w:rsidRDefault="00807DD7" w:rsidP="00807DD7">
      <w:pPr>
        <w:rPr>
          <w:lang w:eastAsia="fi-FI"/>
        </w:rPr>
      </w:pPr>
      <w:r w:rsidRPr="00D31DAB">
        <w:rPr>
          <w:lang w:eastAsia="fi-FI"/>
        </w:rPr>
        <w:t xml:space="preserve">        parhaan_kaava= ".a*muk" | numero</w:t>
      </w:r>
    </w:p>
    <w:p w:rsidR="00807DD7" w:rsidRPr="00D31DAB" w:rsidRDefault="00807DD7" w:rsidP="00807DD7">
      <w:pPr>
        <w:rPr>
          <w:lang w:eastAsia="fi-FI"/>
        </w:rPr>
      </w:pPr>
      <w:r w:rsidRPr="00D31DAB">
        <w:rPr>
          <w:lang w:eastAsia="fi-FI"/>
        </w:rPr>
        <w:t xml:space="preserve">        jaettavat = numero</w:t>
      </w:r>
    </w:p>
    <w:p w:rsidR="00807DD7" w:rsidRPr="00D31DAB" w:rsidRDefault="00807DD7" w:rsidP="00807DD7">
      <w:pPr>
        <w:rPr>
          <w:lang w:eastAsia="fi-FI"/>
        </w:rPr>
      </w:pPr>
      <w:r w:rsidRPr="00D31DAB">
        <w:rPr>
          <w:lang w:eastAsia="fi-FI"/>
        </w:rPr>
        <w:t xml:space="preserve">        nolla_kerroin = "1"| "1.5" | "0.5" | numero</w:t>
      </w:r>
    </w:p>
    <w:p w:rsidR="00807DD7" w:rsidRPr="00D31DAB" w:rsidRDefault="00807DD7" w:rsidP="00807DD7">
      <w:pPr>
        <w:rPr>
          <w:lang w:eastAsia="fi-FI"/>
        </w:rPr>
      </w:pPr>
      <w:r w:rsidRPr="00D31DAB">
        <w:rPr>
          <w:lang w:eastAsia="fi-FI"/>
        </w:rPr>
        <w:t xml:space="preserve">        tapa = "med" | "avg" | ""</w:t>
      </w:r>
    </w:p>
    <w:p w:rsidR="00807DD7" w:rsidRPr="00D31DAB" w:rsidRDefault="00807DD7" w:rsidP="00807DD7">
      <w:pPr>
        <w:rPr>
          <w:lang w:eastAsia="fi-FI"/>
        </w:rPr>
      </w:pPr>
      <w:r w:rsidRPr="00D31DAB">
        <w:rPr>
          <w:lang w:eastAsia="fi-FI"/>
        </w:rPr>
        <w:t xml:space="preserve">        nollan_kaava = ".a*muk" | numero</w:t>
      </w:r>
    </w:p>
    <w:p w:rsidR="00807DD7" w:rsidRPr="00D31DAB" w:rsidRDefault="00807DD7" w:rsidP="00807DD7">
      <w:pPr>
        <w:rPr>
          <w:lang w:eastAsia="fi-FI"/>
        </w:rPr>
      </w:pPr>
    </w:p>
    <w:p w:rsidR="00807DD7" w:rsidRPr="00D31DAB" w:rsidRDefault="00807DD7" w:rsidP="00807DD7">
      <w:pPr>
        <w:rPr>
          <w:lang w:eastAsia="fi-FI"/>
        </w:rPr>
      </w:pPr>
      <w:r w:rsidRPr="00D31DAB">
        <w:rPr>
          <w:lang w:eastAsia="fi-FI"/>
        </w:rPr>
        <w:t>Alkuaika &amp; loppuaika: Muuten kuin Raakapiste ja Kokonaisaika paitsi:</w:t>
      </w:r>
    </w:p>
    <w:p w:rsidR="00807DD7" w:rsidRPr="00D31DAB" w:rsidRDefault="00807DD7" w:rsidP="00807DD7">
      <w:pPr>
        <w:rPr>
          <w:lang w:eastAsia="fi-FI"/>
        </w:rPr>
      </w:pPr>
      <w:r w:rsidRPr="00D31DAB">
        <w:rPr>
          <w:lang w:eastAsia="fi-FI"/>
        </w:rPr>
        <w:t xml:space="preserve">        vartion_kaava =  aikavali(a,b)</w:t>
      </w:r>
    </w:p>
    <w:p w:rsidR="00807DD7" w:rsidRPr="00D31DAB" w:rsidRDefault="00807DD7" w:rsidP="00807DD7">
      <w:pPr>
        <w:rPr>
          <w:lang w:eastAsia="fi-FI"/>
        </w:rPr>
      </w:pPr>
      <w:r w:rsidRPr="00D31DAB">
        <w:rPr>
          <w:lang w:eastAsia="fi-FI"/>
        </w:rPr>
        <w:t xml:space="preserve">        parhaan_kaava= "aikavali(.a,.b)*muk" | numero</w:t>
      </w:r>
    </w:p>
    <w:p w:rsidR="00807DD7" w:rsidRPr="00D31DAB" w:rsidRDefault="00807DD7" w:rsidP="00807DD7">
      <w:pPr>
        <w:rPr>
          <w:lang w:eastAsia="fi-FI"/>
        </w:rPr>
      </w:pPr>
      <w:r w:rsidRPr="00D31DAB">
        <w:rPr>
          <w:lang w:eastAsia="fi-FI"/>
        </w:rPr>
        <w:t xml:space="preserve">        nollan_kaava = "aikavali(.a,.b)*muk" | numero</w:t>
      </w:r>
    </w:p>
    <w:p w:rsidR="00807DD7" w:rsidRPr="00D31DAB" w:rsidRDefault="00807DD7" w:rsidP="00807DD7">
      <w:pPr>
        <w:rPr>
          <w:lang w:eastAsia="fi-FI"/>
        </w:rPr>
      </w:pPr>
    </w:p>
    <w:p w:rsidR="00807DD7" w:rsidRPr="00D31DAB" w:rsidRDefault="00807DD7" w:rsidP="00807DD7">
      <w:pPr>
        <w:rPr>
          <w:lang w:eastAsia="fi-FI"/>
        </w:rPr>
      </w:pPr>
      <w:r w:rsidRPr="00D31DAB">
        <w:rPr>
          <w:lang w:eastAsia="fi-FI"/>
        </w:rPr>
        <w:t>Vapaa Kaava : Muuten kuin Raakapiste ja Kokonaisaika paitsi:</w:t>
      </w:r>
    </w:p>
    <w:p w:rsidR="00807DD7" w:rsidRPr="00D31DAB" w:rsidRDefault="00807DD7" w:rsidP="00807DD7">
      <w:pPr>
        <w:rPr>
          <w:lang w:eastAsia="fi-FI"/>
        </w:rPr>
      </w:pPr>
      <w:r w:rsidRPr="00D31DAB">
        <w:rPr>
          <w:lang w:eastAsia="fi-FI"/>
        </w:rPr>
        <w:t xml:space="preserve">        vartion_kaava =  vapaa kaava</w:t>
      </w:r>
    </w:p>
    <w:p w:rsidR="00807DD7" w:rsidRPr="00D31DAB" w:rsidRDefault="00807DD7" w:rsidP="00807DD7">
      <w:pPr>
        <w:rPr>
          <w:lang w:eastAsia="fi-FI"/>
        </w:rPr>
      </w:pPr>
      <w:r w:rsidRPr="00D31DAB">
        <w:rPr>
          <w:lang w:eastAsia="fi-FI"/>
        </w:rPr>
        <w:t xml:space="preserve">        parhaan_kaava= "suor*muk" | vapaa kaava        * suor = kaavalla lasketut kaikkien vartioiden suoritukset</w:t>
      </w:r>
    </w:p>
    <w:p w:rsidR="00807DD7" w:rsidRPr="00D31DAB" w:rsidRDefault="00807DD7" w:rsidP="00807DD7">
      <w:pPr>
        <w:rPr>
          <w:lang w:eastAsia="fi-FI"/>
        </w:rPr>
      </w:pPr>
      <w:r w:rsidRPr="00D31DAB">
        <w:rPr>
          <w:lang w:eastAsia="fi-FI"/>
        </w:rPr>
        <w:lastRenderedPageBreak/>
        <w:t xml:space="preserve">        nollan_kaava = "suor*muk" | vapaa kaava        * suor = kaavalla lasketut kaikkien vartioiden suoritukset</w:t>
      </w:r>
    </w:p>
    <w:p w:rsidR="00A83DDB" w:rsidRPr="00D31DAB" w:rsidRDefault="00A83DDB" w:rsidP="00512DC4">
      <w:pPr>
        <w:rPr>
          <w:lang w:eastAsia="fi-FI"/>
        </w:rPr>
      </w:pPr>
    </w:p>
    <w:p w:rsidR="00F9366F" w:rsidRPr="00D31DAB" w:rsidRDefault="00F9366F" w:rsidP="00512DC4">
      <w:pPr>
        <w:rPr>
          <w:lang w:eastAsia="fi-FI"/>
        </w:rPr>
      </w:pPr>
    </w:p>
    <w:p w:rsidR="00F9366F" w:rsidRPr="00D31DAB" w:rsidRDefault="00F9366F" w:rsidP="00F9366F">
      <w:pPr>
        <w:pStyle w:val="Heading1"/>
      </w:pPr>
      <w:bookmarkStart w:id="75" w:name="_Toc296197519"/>
      <w:r w:rsidRPr="00D31DAB">
        <w:t>Linkit ja materiaalia</w:t>
      </w:r>
      <w:bookmarkEnd w:id="75"/>
    </w:p>
    <w:p w:rsidR="00F9366F" w:rsidRPr="00D31DAB" w:rsidRDefault="00F9366F" w:rsidP="00F9366F">
      <w:pPr>
        <w:rPr>
          <w:lang w:eastAsia="fi-FI"/>
        </w:rPr>
      </w:pPr>
    </w:p>
    <w:p w:rsidR="00F9366F" w:rsidRPr="00D31DAB" w:rsidRDefault="00F9366F" w:rsidP="00F9366F">
      <w:pPr>
        <w:rPr>
          <w:lang w:eastAsia="fi-FI"/>
        </w:rPr>
      </w:pPr>
      <w:r w:rsidRPr="00D31DAB">
        <w:rPr>
          <w:lang w:eastAsia="fi-FI"/>
        </w:rPr>
        <w:t xml:space="preserve">Dokumentaatiota  - </w:t>
      </w:r>
      <w:hyperlink r:id="rId45" w:history="1">
        <w:r w:rsidRPr="00D31DAB">
          <w:rPr>
            <w:rStyle w:val="Hyperlink"/>
            <w:lang w:eastAsia="fi-FI"/>
          </w:rPr>
          <w:t>http://sourceforge.net/apps/mediawiki/tupa2/index.php?title=Main_Page</w:t>
        </w:r>
      </w:hyperlink>
    </w:p>
    <w:p w:rsidR="00F9366F" w:rsidRPr="00D31DAB" w:rsidRDefault="00F9366F" w:rsidP="00F9366F">
      <w:pPr>
        <w:rPr>
          <w:lang w:eastAsia="fi-FI"/>
        </w:rPr>
      </w:pPr>
    </w:p>
    <w:p w:rsidR="00F9366F" w:rsidRPr="00D31DAB" w:rsidRDefault="00F9366F" w:rsidP="00F9366F">
      <w:pPr>
        <w:rPr>
          <w:lang w:eastAsia="fi-FI"/>
        </w:rPr>
      </w:pPr>
      <w:r w:rsidRPr="00D31DAB">
        <w:rPr>
          <w:lang w:eastAsia="fi-FI"/>
        </w:rPr>
        <w:t xml:space="preserve">Ladattavia tiedostoja - </w:t>
      </w:r>
      <w:hyperlink r:id="rId46" w:history="1">
        <w:r w:rsidRPr="00D31DAB">
          <w:rPr>
            <w:rStyle w:val="Hyperlink"/>
            <w:lang w:eastAsia="fi-FI"/>
          </w:rPr>
          <w:t>http://sourceforge.net/projects/tupa2/files/</w:t>
        </w:r>
      </w:hyperlink>
      <w:r w:rsidRPr="00D31DAB">
        <w:rPr>
          <w:lang w:eastAsia="fi-FI"/>
        </w:rPr>
        <w:t xml:space="preserve"> -</w:t>
      </w:r>
    </w:p>
    <w:p w:rsidR="00F9366F" w:rsidRPr="00D31DAB" w:rsidRDefault="00F9366F" w:rsidP="00F9366F">
      <w:pPr>
        <w:rPr>
          <w:lang w:eastAsia="fi-FI"/>
        </w:rPr>
      </w:pPr>
    </w:p>
    <w:p w:rsidR="00F9366F" w:rsidRPr="00D31DAB" w:rsidRDefault="00F9366F" w:rsidP="00F9366F">
      <w:pPr>
        <w:rPr>
          <w:lang w:eastAsia="fi-FI"/>
        </w:rPr>
      </w:pPr>
    </w:p>
    <w:p w:rsidR="00F9366F" w:rsidRPr="00D31DAB" w:rsidRDefault="00F9366F" w:rsidP="00F9366F">
      <w:pPr>
        <w:rPr>
          <w:lang w:eastAsia="fi-FI"/>
        </w:rPr>
      </w:pPr>
    </w:p>
    <w:p w:rsidR="00F9366F" w:rsidRPr="00D31DAB" w:rsidRDefault="00F9366F" w:rsidP="00F9366F">
      <w:pPr>
        <w:rPr>
          <w:lang w:eastAsia="fi-FI"/>
        </w:rPr>
      </w:pPr>
    </w:p>
    <w:p w:rsidR="00F9366F" w:rsidRPr="00D31DAB" w:rsidRDefault="00F9366F" w:rsidP="00F9366F">
      <w:pPr>
        <w:rPr>
          <w:lang w:eastAsia="fi-FI"/>
        </w:rPr>
      </w:pPr>
    </w:p>
    <w:p w:rsidR="00F9366F" w:rsidRPr="00D31DAB" w:rsidRDefault="00F9366F" w:rsidP="00F9366F">
      <w:pPr>
        <w:rPr>
          <w:lang w:eastAsia="fi-FI"/>
        </w:rPr>
      </w:pPr>
    </w:p>
    <w:p w:rsidR="00F9366F" w:rsidRPr="00D31DAB" w:rsidRDefault="00F9366F" w:rsidP="00F9366F">
      <w:pPr>
        <w:rPr>
          <w:lang w:eastAsia="fi-FI"/>
        </w:rPr>
      </w:pPr>
    </w:p>
    <w:sectPr w:rsidR="00F9366F" w:rsidRPr="00D31DAB" w:rsidSect="00EE1709">
      <w:footerReference w:type="default" r:id="rId47"/>
      <w:pgSz w:w="11906" w:h="16838" w:code="9"/>
      <w:pgMar w:top="567" w:right="56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562" w:rsidRDefault="00791562">
      <w:r>
        <w:separator/>
      </w:r>
    </w:p>
  </w:endnote>
  <w:endnote w:type="continuationSeparator" w:id="0">
    <w:p w:rsidR="00791562" w:rsidRDefault="0079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11" w:rsidRPr="002E658A" w:rsidRDefault="00A26E11" w:rsidP="00700D6C">
    <w:pPr>
      <w:pStyle w:val="Footer"/>
      <w:tabs>
        <w:tab w:val="left" w:pos="3119"/>
        <w:tab w:val="left" w:pos="3686"/>
        <w:tab w:val="left" w:pos="5387"/>
        <w:tab w:val="left" w:pos="8222"/>
      </w:tabs>
      <w:ind w:right="-427"/>
      <w:rPr>
        <w:color w:val="003478"/>
        <w:sz w:val="16"/>
      </w:rPr>
    </w:pPr>
    <w:r>
      <w:t xml:space="preserve">Kisapalvelu, </w:t>
    </w:r>
    <w:r>
      <w:t>Kipa</w:t>
    </w:r>
  </w:p>
  <w:p w:rsidR="00A26E11" w:rsidRPr="00700D6C" w:rsidRDefault="00A26E11" w:rsidP="00700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562" w:rsidRDefault="00791562">
      <w:r>
        <w:separator/>
      </w:r>
    </w:p>
  </w:footnote>
  <w:footnote w:type="continuationSeparator" w:id="0">
    <w:p w:rsidR="00791562" w:rsidRDefault="00791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11" w:rsidRDefault="00A26E11" w:rsidP="00EB0EF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A26E11" w:rsidRDefault="00A26E11" w:rsidP="00EB0EF5">
    <w:pPr>
      <w:pStyle w:val="Header"/>
    </w:pPr>
  </w:p>
  <w:p w:rsidR="00A26E11" w:rsidRDefault="00A26E1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173"/>
      <w:gridCol w:w="5173"/>
    </w:tblGrid>
    <w:tr w:rsidR="00A26E11" w:rsidTr="00B2353C">
      <w:tc>
        <w:tcPr>
          <w:tcW w:w="5173" w:type="dxa"/>
        </w:tcPr>
        <w:p w:rsidR="00A26E11" w:rsidRDefault="00A26E11" w:rsidP="00D717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9.35pt;height:22pt" fillcolor="window">
                <v:imagedata r:id="rId1" o:title="Laamsimv"/>
              </v:shape>
            </w:pict>
          </w:r>
        </w:p>
      </w:tc>
      <w:tc>
        <w:tcPr>
          <w:tcW w:w="5173" w:type="dxa"/>
        </w:tcPr>
        <w:p w:rsidR="00A26E11" w:rsidRDefault="00A26E11" w:rsidP="00B2353C">
          <w:pPr>
            <w:tabs>
              <w:tab w:val="right" w:pos="4471"/>
            </w:tabs>
            <w:spacing w:before="90"/>
            <w:rPr>
              <w:rStyle w:val="PageNumber"/>
            </w:rPr>
          </w:pPr>
          <w:r w:rsidRPr="00B2353C">
            <w:rPr>
              <w:caps/>
            </w:rPr>
            <w:t>ASIAKIRJAN NIMI</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25</w:t>
          </w:r>
          <w:r>
            <w:rPr>
              <w:rStyle w:val="PageNumber"/>
            </w:rPr>
            <w:fldChar w:fldCharType="end"/>
          </w:r>
          <w:r>
            <w:rPr>
              <w:rStyle w:val="PageNumber"/>
            </w:rPr>
            <w:t>)</w:t>
          </w:r>
        </w:p>
        <w:p w:rsidR="00A26E11" w:rsidRDefault="00A26E11" w:rsidP="00B2353C">
          <w:pPr>
            <w:tabs>
              <w:tab w:val="right" w:pos="4471"/>
            </w:tabs>
            <w:rPr>
              <w:rStyle w:val="PageNumber"/>
            </w:rPr>
          </w:pPr>
        </w:p>
        <w:p w:rsidR="00A26E11" w:rsidRDefault="00A26E11" w:rsidP="00B2353C">
          <w:pPr>
            <w:tabs>
              <w:tab w:val="right" w:pos="4471"/>
            </w:tabs>
            <w:rPr>
              <w:rStyle w:val="PageNumber"/>
            </w:rPr>
          </w:pPr>
        </w:p>
        <w:p w:rsidR="00A26E11" w:rsidRDefault="00A26E11" w:rsidP="00B2353C">
          <w:pPr>
            <w:tabs>
              <w:tab w:val="right" w:pos="4471"/>
            </w:tabs>
          </w:pPr>
          <w:r>
            <w:t>pvm</w:t>
          </w:r>
        </w:p>
        <w:p w:rsidR="00A26E11" w:rsidRDefault="00A26E11" w:rsidP="00B2353C">
          <w:pPr>
            <w:tabs>
              <w:tab w:val="right" w:pos="4471"/>
            </w:tabs>
          </w:pPr>
        </w:p>
        <w:p w:rsidR="00A26E11" w:rsidRDefault="00A26E11" w:rsidP="00B2353C">
          <w:pPr>
            <w:tabs>
              <w:tab w:val="right" w:pos="4471"/>
            </w:tabs>
            <w:spacing w:before="80"/>
          </w:pPr>
        </w:p>
      </w:tc>
    </w:tr>
  </w:tbl>
  <w:p w:rsidR="00A26E11" w:rsidRPr="004C3B01" w:rsidRDefault="00A26E11" w:rsidP="00EB0EF5">
    <w:pPr>
      <w:pStyle w:val="Header"/>
    </w:pPr>
  </w:p>
  <w:p w:rsidR="00A26E11" w:rsidRDefault="00A26E11" w:rsidP="00EB0EF5">
    <w:pPr>
      <w:pStyle w:val="Header"/>
    </w:pPr>
  </w:p>
  <w:p w:rsidR="00A26E11" w:rsidRDefault="00A26E11" w:rsidP="00EB0EF5">
    <w:pPr>
      <w:pStyle w:val="Header"/>
    </w:pPr>
  </w:p>
  <w:p w:rsidR="00A26E11" w:rsidRDefault="00A26E11" w:rsidP="00EB0E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11" w:rsidRPr="00175892" w:rsidRDefault="00A26E11" w:rsidP="00EB0EF5">
    <w:pPr>
      <w:pStyle w:val="Header"/>
    </w:pPr>
  </w:p>
  <w:p w:rsidR="00A26E11" w:rsidRDefault="00A26E11" w:rsidP="00EB0EF5">
    <w:pPr>
      <w:pStyle w:val="Header"/>
    </w:pPr>
  </w:p>
  <w:p w:rsidR="00A26E11" w:rsidRPr="0060380F" w:rsidRDefault="00A26E11" w:rsidP="004C057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11" w:rsidRPr="00D44A35" w:rsidRDefault="00A26E11" w:rsidP="002027C9">
    <w:pPr>
      <w:pStyle w:val="Header"/>
    </w:pPr>
    <w:r>
      <w:tab/>
    </w:r>
    <w:r>
      <w:tab/>
    </w:r>
    <w:r>
      <w:tab/>
    </w:r>
    <w:r>
      <w:t>Käyttöohje</w:t>
    </w:r>
  </w:p>
  <w:p w:rsidR="00A26E11" w:rsidRDefault="00A26E11" w:rsidP="00EB0EF5">
    <w:pPr>
      <w:pStyle w:val="Header"/>
    </w:pPr>
  </w:p>
  <w:p w:rsidR="00A26E11" w:rsidRDefault="00A26E11" w:rsidP="00EB0EF5">
    <w:pPr>
      <w:pStyle w:val="Header"/>
    </w:pPr>
    <w:r>
      <w:t>Kisapalvelu</w:t>
    </w:r>
    <w:r>
      <w:tab/>
    </w:r>
    <w:r>
      <w:tab/>
    </w:r>
    <w:r>
      <w:tab/>
      <w:t>18.6.2011</w:t>
    </w:r>
    <w:r>
      <w:tab/>
    </w:r>
    <w:r>
      <w:tab/>
      <w:t>v.0.5.</w:t>
    </w:r>
  </w:p>
  <w:p w:rsidR="00A26E11" w:rsidRPr="00175892" w:rsidRDefault="00A26E11" w:rsidP="00EB0EF5">
    <w:pPr>
      <w:pStyle w:val="Header"/>
    </w:pPr>
  </w:p>
  <w:p w:rsidR="00A26E11" w:rsidRDefault="00A26E11" w:rsidP="00EB0EF5">
    <w:pPr>
      <w:pStyle w:val="Header"/>
    </w:pPr>
  </w:p>
  <w:p w:rsidR="00A26E11" w:rsidRPr="002E2083" w:rsidRDefault="00A26E11" w:rsidP="00EB0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A7A"/>
    <w:multiLevelType w:val="hybridMultilevel"/>
    <w:tmpl w:val="9EE09DD0"/>
    <w:lvl w:ilvl="0" w:tplc="B1407598">
      <w:numFmt w:val="bullet"/>
      <w:lvlText w:val="-"/>
      <w:lvlJc w:val="left"/>
      <w:pPr>
        <w:ind w:left="720" w:hanging="360"/>
      </w:pPr>
      <w:rPr>
        <w:rFonts w:ascii="Trebuchet MS" w:eastAsia="Times New Roman" w:hAnsi="Trebuchet MS"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64B70E8"/>
    <w:multiLevelType w:val="hybridMultilevel"/>
    <w:tmpl w:val="66A2D8B8"/>
    <w:lvl w:ilvl="0" w:tplc="B1407598">
      <w:numFmt w:val="bullet"/>
      <w:lvlText w:val="-"/>
      <w:lvlJc w:val="left"/>
      <w:pPr>
        <w:ind w:left="1429" w:hanging="360"/>
      </w:pPr>
      <w:rPr>
        <w:rFonts w:ascii="Trebuchet MS" w:eastAsia="Times New Roman" w:hAnsi="Trebuchet MS" w:cs="Times New Roman" w:hint="default"/>
      </w:rPr>
    </w:lvl>
    <w:lvl w:ilvl="1" w:tplc="040B0003" w:tentative="1">
      <w:start w:val="1"/>
      <w:numFmt w:val="bullet"/>
      <w:lvlText w:val="o"/>
      <w:lvlJc w:val="left"/>
      <w:pPr>
        <w:ind w:left="2149" w:hanging="360"/>
      </w:pPr>
      <w:rPr>
        <w:rFonts w:ascii="Courier New" w:hAnsi="Courier New" w:cs="Courier New" w:hint="default"/>
      </w:rPr>
    </w:lvl>
    <w:lvl w:ilvl="2" w:tplc="040B0005" w:tentative="1">
      <w:start w:val="1"/>
      <w:numFmt w:val="bullet"/>
      <w:lvlText w:val=""/>
      <w:lvlJc w:val="left"/>
      <w:pPr>
        <w:ind w:left="2869" w:hanging="360"/>
      </w:pPr>
      <w:rPr>
        <w:rFonts w:ascii="Wingdings" w:hAnsi="Wingdings" w:hint="default"/>
      </w:rPr>
    </w:lvl>
    <w:lvl w:ilvl="3" w:tplc="040B0001" w:tentative="1">
      <w:start w:val="1"/>
      <w:numFmt w:val="bullet"/>
      <w:lvlText w:val=""/>
      <w:lvlJc w:val="left"/>
      <w:pPr>
        <w:ind w:left="3589" w:hanging="360"/>
      </w:pPr>
      <w:rPr>
        <w:rFonts w:ascii="Symbol" w:hAnsi="Symbol" w:hint="default"/>
      </w:rPr>
    </w:lvl>
    <w:lvl w:ilvl="4" w:tplc="040B0003" w:tentative="1">
      <w:start w:val="1"/>
      <w:numFmt w:val="bullet"/>
      <w:lvlText w:val="o"/>
      <w:lvlJc w:val="left"/>
      <w:pPr>
        <w:ind w:left="4309" w:hanging="360"/>
      </w:pPr>
      <w:rPr>
        <w:rFonts w:ascii="Courier New" w:hAnsi="Courier New" w:cs="Courier New" w:hint="default"/>
      </w:rPr>
    </w:lvl>
    <w:lvl w:ilvl="5" w:tplc="040B0005" w:tentative="1">
      <w:start w:val="1"/>
      <w:numFmt w:val="bullet"/>
      <w:lvlText w:val=""/>
      <w:lvlJc w:val="left"/>
      <w:pPr>
        <w:ind w:left="5029" w:hanging="360"/>
      </w:pPr>
      <w:rPr>
        <w:rFonts w:ascii="Wingdings" w:hAnsi="Wingdings" w:hint="default"/>
      </w:rPr>
    </w:lvl>
    <w:lvl w:ilvl="6" w:tplc="040B0001" w:tentative="1">
      <w:start w:val="1"/>
      <w:numFmt w:val="bullet"/>
      <w:lvlText w:val=""/>
      <w:lvlJc w:val="left"/>
      <w:pPr>
        <w:ind w:left="5749" w:hanging="360"/>
      </w:pPr>
      <w:rPr>
        <w:rFonts w:ascii="Symbol" w:hAnsi="Symbol" w:hint="default"/>
      </w:rPr>
    </w:lvl>
    <w:lvl w:ilvl="7" w:tplc="040B0003" w:tentative="1">
      <w:start w:val="1"/>
      <w:numFmt w:val="bullet"/>
      <w:lvlText w:val="o"/>
      <w:lvlJc w:val="left"/>
      <w:pPr>
        <w:ind w:left="6469" w:hanging="360"/>
      </w:pPr>
      <w:rPr>
        <w:rFonts w:ascii="Courier New" w:hAnsi="Courier New" w:cs="Courier New" w:hint="default"/>
      </w:rPr>
    </w:lvl>
    <w:lvl w:ilvl="8" w:tplc="040B0005" w:tentative="1">
      <w:start w:val="1"/>
      <w:numFmt w:val="bullet"/>
      <w:lvlText w:val=""/>
      <w:lvlJc w:val="left"/>
      <w:pPr>
        <w:ind w:left="7189" w:hanging="360"/>
      </w:pPr>
      <w:rPr>
        <w:rFonts w:ascii="Wingdings" w:hAnsi="Wingdings" w:hint="default"/>
      </w:rPr>
    </w:lvl>
  </w:abstractNum>
  <w:abstractNum w:abstractNumId="2">
    <w:nsid w:val="21807600"/>
    <w:multiLevelType w:val="hybridMultilevel"/>
    <w:tmpl w:val="71AE8C3A"/>
    <w:lvl w:ilvl="0" w:tplc="B1407598">
      <w:numFmt w:val="bullet"/>
      <w:lvlText w:val="-"/>
      <w:lvlJc w:val="left"/>
      <w:pPr>
        <w:ind w:left="720" w:hanging="360"/>
      </w:pPr>
      <w:rPr>
        <w:rFonts w:ascii="Trebuchet MS" w:eastAsia="Times New Roman" w:hAnsi="Trebuchet M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23C442C1"/>
    <w:multiLevelType w:val="hybridMultilevel"/>
    <w:tmpl w:val="B1CA0FE2"/>
    <w:lvl w:ilvl="0" w:tplc="B1407598">
      <w:numFmt w:val="bullet"/>
      <w:lvlText w:val="-"/>
      <w:lvlJc w:val="left"/>
      <w:pPr>
        <w:ind w:left="720" w:hanging="360"/>
      </w:pPr>
      <w:rPr>
        <w:rFonts w:ascii="Trebuchet MS" w:eastAsia="Times New Roman" w:hAnsi="Trebuchet M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305A224F"/>
    <w:multiLevelType w:val="hybridMultilevel"/>
    <w:tmpl w:val="AE069C28"/>
    <w:lvl w:ilvl="0" w:tplc="B1407598">
      <w:numFmt w:val="bullet"/>
      <w:lvlText w:val="-"/>
      <w:lvlJc w:val="left"/>
      <w:pPr>
        <w:ind w:left="720" w:hanging="360"/>
      </w:pPr>
      <w:rPr>
        <w:rFonts w:ascii="Trebuchet MS" w:eastAsia="Times New Roman" w:hAnsi="Trebuchet M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36922E74"/>
    <w:multiLevelType w:val="multilevel"/>
    <w:tmpl w:val="ADF8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D3B30"/>
    <w:multiLevelType w:val="hybridMultilevel"/>
    <w:tmpl w:val="A106EA88"/>
    <w:lvl w:ilvl="0" w:tplc="B1407598">
      <w:numFmt w:val="bullet"/>
      <w:lvlText w:val="-"/>
      <w:lvlJc w:val="left"/>
      <w:pPr>
        <w:ind w:left="720" w:hanging="360"/>
      </w:pPr>
      <w:rPr>
        <w:rFonts w:ascii="Trebuchet MS" w:eastAsia="Times New Roman" w:hAnsi="Trebuchet M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3B1B3440"/>
    <w:multiLevelType w:val="hybridMultilevel"/>
    <w:tmpl w:val="7B329164"/>
    <w:lvl w:ilvl="0" w:tplc="B1407598">
      <w:numFmt w:val="bullet"/>
      <w:lvlText w:val="-"/>
      <w:lvlJc w:val="left"/>
      <w:pPr>
        <w:ind w:left="720" w:hanging="360"/>
      </w:pPr>
      <w:rPr>
        <w:rFonts w:ascii="Trebuchet MS" w:eastAsia="Times New Roman" w:hAnsi="Trebuchet M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3BEB6327"/>
    <w:multiLevelType w:val="hybridMultilevel"/>
    <w:tmpl w:val="705E6A02"/>
    <w:lvl w:ilvl="0" w:tplc="B1407598">
      <w:numFmt w:val="bullet"/>
      <w:lvlText w:val="-"/>
      <w:lvlJc w:val="left"/>
      <w:pPr>
        <w:ind w:left="720" w:hanging="360"/>
      </w:pPr>
      <w:rPr>
        <w:rFonts w:ascii="Trebuchet MS" w:eastAsia="Times New Roman" w:hAnsi="Trebuchet M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4C38348D"/>
    <w:multiLevelType w:val="multilevel"/>
    <w:tmpl w:val="688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B0440"/>
    <w:multiLevelType w:val="hybridMultilevel"/>
    <w:tmpl w:val="919EFF68"/>
    <w:lvl w:ilvl="0" w:tplc="040B000F">
      <w:start w:val="1"/>
      <w:numFmt w:val="decimal"/>
      <w:lvlText w:val="%1."/>
      <w:lvlJc w:val="left"/>
      <w:pPr>
        <w:ind w:left="773" w:hanging="360"/>
      </w:pPr>
    </w:lvl>
    <w:lvl w:ilvl="1" w:tplc="040B0019" w:tentative="1">
      <w:start w:val="1"/>
      <w:numFmt w:val="lowerLetter"/>
      <w:lvlText w:val="%2."/>
      <w:lvlJc w:val="left"/>
      <w:pPr>
        <w:ind w:left="1493" w:hanging="360"/>
      </w:pPr>
    </w:lvl>
    <w:lvl w:ilvl="2" w:tplc="040B001B" w:tentative="1">
      <w:start w:val="1"/>
      <w:numFmt w:val="lowerRoman"/>
      <w:lvlText w:val="%3."/>
      <w:lvlJc w:val="right"/>
      <w:pPr>
        <w:ind w:left="2213" w:hanging="180"/>
      </w:pPr>
    </w:lvl>
    <w:lvl w:ilvl="3" w:tplc="040B000F" w:tentative="1">
      <w:start w:val="1"/>
      <w:numFmt w:val="decimal"/>
      <w:lvlText w:val="%4."/>
      <w:lvlJc w:val="left"/>
      <w:pPr>
        <w:ind w:left="2933" w:hanging="360"/>
      </w:pPr>
    </w:lvl>
    <w:lvl w:ilvl="4" w:tplc="040B0019" w:tentative="1">
      <w:start w:val="1"/>
      <w:numFmt w:val="lowerLetter"/>
      <w:lvlText w:val="%5."/>
      <w:lvlJc w:val="left"/>
      <w:pPr>
        <w:ind w:left="3653" w:hanging="360"/>
      </w:pPr>
    </w:lvl>
    <w:lvl w:ilvl="5" w:tplc="040B001B" w:tentative="1">
      <w:start w:val="1"/>
      <w:numFmt w:val="lowerRoman"/>
      <w:lvlText w:val="%6."/>
      <w:lvlJc w:val="right"/>
      <w:pPr>
        <w:ind w:left="4373" w:hanging="180"/>
      </w:pPr>
    </w:lvl>
    <w:lvl w:ilvl="6" w:tplc="040B000F" w:tentative="1">
      <w:start w:val="1"/>
      <w:numFmt w:val="decimal"/>
      <w:lvlText w:val="%7."/>
      <w:lvlJc w:val="left"/>
      <w:pPr>
        <w:ind w:left="5093" w:hanging="360"/>
      </w:pPr>
    </w:lvl>
    <w:lvl w:ilvl="7" w:tplc="040B0019" w:tentative="1">
      <w:start w:val="1"/>
      <w:numFmt w:val="lowerLetter"/>
      <w:lvlText w:val="%8."/>
      <w:lvlJc w:val="left"/>
      <w:pPr>
        <w:ind w:left="5813" w:hanging="360"/>
      </w:pPr>
    </w:lvl>
    <w:lvl w:ilvl="8" w:tplc="040B001B" w:tentative="1">
      <w:start w:val="1"/>
      <w:numFmt w:val="lowerRoman"/>
      <w:lvlText w:val="%9."/>
      <w:lvlJc w:val="right"/>
      <w:pPr>
        <w:ind w:left="6533" w:hanging="180"/>
      </w:pPr>
    </w:lvl>
  </w:abstractNum>
  <w:abstractNum w:abstractNumId="11">
    <w:nsid w:val="6EE81515"/>
    <w:multiLevelType w:val="hybridMultilevel"/>
    <w:tmpl w:val="FCDC32EE"/>
    <w:lvl w:ilvl="0" w:tplc="B1407598">
      <w:numFmt w:val="bullet"/>
      <w:lvlText w:val="-"/>
      <w:lvlJc w:val="left"/>
      <w:pPr>
        <w:ind w:left="720" w:hanging="360"/>
      </w:pPr>
      <w:rPr>
        <w:rFonts w:ascii="Trebuchet MS" w:eastAsia="Times New Roman" w:hAnsi="Trebuchet M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70857181"/>
    <w:multiLevelType w:val="multilevel"/>
    <w:tmpl w:val="B7666550"/>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29"/>
        </w:tabs>
        <w:ind w:left="1429"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134"/>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3"/>
  </w:num>
  <w:num w:numId="3">
    <w:abstractNumId w:val="8"/>
  </w:num>
  <w:num w:numId="4">
    <w:abstractNumId w:val="11"/>
  </w:num>
  <w:num w:numId="5">
    <w:abstractNumId w:val="1"/>
  </w:num>
  <w:num w:numId="6">
    <w:abstractNumId w:val="6"/>
  </w:num>
  <w:num w:numId="7">
    <w:abstractNumId w:val="2"/>
  </w:num>
  <w:num w:numId="8">
    <w:abstractNumId w:val="7"/>
  </w:num>
  <w:num w:numId="9">
    <w:abstractNumId w:val="0"/>
  </w:num>
  <w:num w:numId="10">
    <w:abstractNumId w:val="4"/>
  </w:num>
  <w:num w:numId="11">
    <w:abstractNumId w:val="10"/>
  </w:num>
  <w:num w:numId="12">
    <w:abstractNumId w:val="12"/>
  </w:num>
  <w:num w:numId="13">
    <w:abstractNumId w:val="5"/>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130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003478"/>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057E"/>
    <w:rsid w:val="000268F1"/>
    <w:rsid w:val="00062F55"/>
    <w:rsid w:val="00067B8E"/>
    <w:rsid w:val="00077883"/>
    <w:rsid w:val="00083938"/>
    <w:rsid w:val="000D2E54"/>
    <w:rsid w:val="000D4CEE"/>
    <w:rsid w:val="000D7713"/>
    <w:rsid w:val="000E3CAE"/>
    <w:rsid w:val="00106A87"/>
    <w:rsid w:val="00117D8E"/>
    <w:rsid w:val="00124643"/>
    <w:rsid w:val="001513B6"/>
    <w:rsid w:val="001670CF"/>
    <w:rsid w:val="00170F1F"/>
    <w:rsid w:val="001713EE"/>
    <w:rsid w:val="00175892"/>
    <w:rsid w:val="00186D39"/>
    <w:rsid w:val="00186E78"/>
    <w:rsid w:val="00191FB8"/>
    <w:rsid w:val="00193DFD"/>
    <w:rsid w:val="0019487C"/>
    <w:rsid w:val="001D54F0"/>
    <w:rsid w:val="001F13DF"/>
    <w:rsid w:val="002027C9"/>
    <w:rsid w:val="0020381D"/>
    <w:rsid w:val="00205435"/>
    <w:rsid w:val="0020629B"/>
    <w:rsid w:val="00211695"/>
    <w:rsid w:val="00225870"/>
    <w:rsid w:val="002352FB"/>
    <w:rsid w:val="0024771C"/>
    <w:rsid w:val="00263EE9"/>
    <w:rsid w:val="002925A1"/>
    <w:rsid w:val="002A0AF2"/>
    <w:rsid w:val="002A5390"/>
    <w:rsid w:val="002B277A"/>
    <w:rsid w:val="002D3DF0"/>
    <w:rsid w:val="002E1D75"/>
    <w:rsid w:val="002E2083"/>
    <w:rsid w:val="002E658A"/>
    <w:rsid w:val="0031499C"/>
    <w:rsid w:val="003626F8"/>
    <w:rsid w:val="003958C9"/>
    <w:rsid w:val="003F49C2"/>
    <w:rsid w:val="003F4BF8"/>
    <w:rsid w:val="00414F85"/>
    <w:rsid w:val="00416008"/>
    <w:rsid w:val="00424C4C"/>
    <w:rsid w:val="00427B64"/>
    <w:rsid w:val="00441C83"/>
    <w:rsid w:val="00452139"/>
    <w:rsid w:val="00457DD0"/>
    <w:rsid w:val="00480B1F"/>
    <w:rsid w:val="004830BB"/>
    <w:rsid w:val="004C057E"/>
    <w:rsid w:val="004C372E"/>
    <w:rsid w:val="004D2EC8"/>
    <w:rsid w:val="004D3CC6"/>
    <w:rsid w:val="004D5306"/>
    <w:rsid w:val="0050698D"/>
    <w:rsid w:val="00512DC4"/>
    <w:rsid w:val="00514316"/>
    <w:rsid w:val="00560229"/>
    <w:rsid w:val="00572E28"/>
    <w:rsid w:val="00576D9F"/>
    <w:rsid w:val="00577F5A"/>
    <w:rsid w:val="00577FF9"/>
    <w:rsid w:val="00584315"/>
    <w:rsid w:val="005B6953"/>
    <w:rsid w:val="005C346F"/>
    <w:rsid w:val="005C6C37"/>
    <w:rsid w:val="005F52BF"/>
    <w:rsid w:val="00603F52"/>
    <w:rsid w:val="0060501F"/>
    <w:rsid w:val="0061355B"/>
    <w:rsid w:val="00634EA8"/>
    <w:rsid w:val="00637AF5"/>
    <w:rsid w:val="00644BF3"/>
    <w:rsid w:val="00653DF1"/>
    <w:rsid w:val="00660CF6"/>
    <w:rsid w:val="00663E06"/>
    <w:rsid w:val="00664CA4"/>
    <w:rsid w:val="00665847"/>
    <w:rsid w:val="00673492"/>
    <w:rsid w:val="00685452"/>
    <w:rsid w:val="00690439"/>
    <w:rsid w:val="006B22CD"/>
    <w:rsid w:val="006B63C5"/>
    <w:rsid w:val="006C1836"/>
    <w:rsid w:val="006C34CB"/>
    <w:rsid w:val="006D5652"/>
    <w:rsid w:val="006D5893"/>
    <w:rsid w:val="006D7B72"/>
    <w:rsid w:val="006E5BF1"/>
    <w:rsid w:val="006E70A2"/>
    <w:rsid w:val="006F1429"/>
    <w:rsid w:val="0070002A"/>
    <w:rsid w:val="00700D6C"/>
    <w:rsid w:val="00701CB1"/>
    <w:rsid w:val="00706371"/>
    <w:rsid w:val="00710DAD"/>
    <w:rsid w:val="00711F9E"/>
    <w:rsid w:val="00717A54"/>
    <w:rsid w:val="00717D19"/>
    <w:rsid w:val="00722D41"/>
    <w:rsid w:val="00741CE1"/>
    <w:rsid w:val="00760C8E"/>
    <w:rsid w:val="0076148B"/>
    <w:rsid w:val="00761C6A"/>
    <w:rsid w:val="00763A9E"/>
    <w:rsid w:val="00770136"/>
    <w:rsid w:val="007766D6"/>
    <w:rsid w:val="007778A0"/>
    <w:rsid w:val="00791562"/>
    <w:rsid w:val="007954A3"/>
    <w:rsid w:val="007A2B92"/>
    <w:rsid w:val="007A6C42"/>
    <w:rsid w:val="007B039A"/>
    <w:rsid w:val="007D16AF"/>
    <w:rsid w:val="007D68AC"/>
    <w:rsid w:val="007E1A66"/>
    <w:rsid w:val="007E39DB"/>
    <w:rsid w:val="007F0608"/>
    <w:rsid w:val="007F3BD6"/>
    <w:rsid w:val="008070C8"/>
    <w:rsid w:val="00807DD7"/>
    <w:rsid w:val="0082680D"/>
    <w:rsid w:val="00837A0C"/>
    <w:rsid w:val="0087253E"/>
    <w:rsid w:val="008A0579"/>
    <w:rsid w:val="008A0F2D"/>
    <w:rsid w:val="008A6F26"/>
    <w:rsid w:val="008C2A81"/>
    <w:rsid w:val="008C4CD0"/>
    <w:rsid w:val="008E5694"/>
    <w:rsid w:val="00902960"/>
    <w:rsid w:val="00904695"/>
    <w:rsid w:val="00905938"/>
    <w:rsid w:val="00910CE4"/>
    <w:rsid w:val="00914764"/>
    <w:rsid w:val="009577C3"/>
    <w:rsid w:val="0097553C"/>
    <w:rsid w:val="009C50F9"/>
    <w:rsid w:val="009F0267"/>
    <w:rsid w:val="009F5F83"/>
    <w:rsid w:val="009F7356"/>
    <w:rsid w:val="009F7D79"/>
    <w:rsid w:val="00A044A6"/>
    <w:rsid w:val="00A2536F"/>
    <w:rsid w:val="00A26E11"/>
    <w:rsid w:val="00A355F8"/>
    <w:rsid w:val="00A37270"/>
    <w:rsid w:val="00A4174A"/>
    <w:rsid w:val="00A46EE2"/>
    <w:rsid w:val="00A52867"/>
    <w:rsid w:val="00A54FD0"/>
    <w:rsid w:val="00A75FE3"/>
    <w:rsid w:val="00A808F2"/>
    <w:rsid w:val="00A82D48"/>
    <w:rsid w:val="00A83DDB"/>
    <w:rsid w:val="00A87ADC"/>
    <w:rsid w:val="00A96725"/>
    <w:rsid w:val="00AA0FC1"/>
    <w:rsid w:val="00AD3A53"/>
    <w:rsid w:val="00AE11C7"/>
    <w:rsid w:val="00AE1B14"/>
    <w:rsid w:val="00AE7CB1"/>
    <w:rsid w:val="00B2353C"/>
    <w:rsid w:val="00B2385E"/>
    <w:rsid w:val="00B240E2"/>
    <w:rsid w:val="00B43932"/>
    <w:rsid w:val="00B503AA"/>
    <w:rsid w:val="00B63E8B"/>
    <w:rsid w:val="00B7510E"/>
    <w:rsid w:val="00B84850"/>
    <w:rsid w:val="00B85A79"/>
    <w:rsid w:val="00B90D4E"/>
    <w:rsid w:val="00BA22A8"/>
    <w:rsid w:val="00BB0498"/>
    <w:rsid w:val="00BC6CC6"/>
    <w:rsid w:val="00BD1867"/>
    <w:rsid w:val="00BE7463"/>
    <w:rsid w:val="00BF40EA"/>
    <w:rsid w:val="00C03C49"/>
    <w:rsid w:val="00C22055"/>
    <w:rsid w:val="00C2326A"/>
    <w:rsid w:val="00C27690"/>
    <w:rsid w:val="00C3536B"/>
    <w:rsid w:val="00C41702"/>
    <w:rsid w:val="00C640E5"/>
    <w:rsid w:val="00C77B96"/>
    <w:rsid w:val="00C80586"/>
    <w:rsid w:val="00C81F90"/>
    <w:rsid w:val="00C92C77"/>
    <w:rsid w:val="00CA0A18"/>
    <w:rsid w:val="00CA69C5"/>
    <w:rsid w:val="00CC6792"/>
    <w:rsid w:val="00CD3284"/>
    <w:rsid w:val="00D31DAB"/>
    <w:rsid w:val="00D375DC"/>
    <w:rsid w:val="00D61BC1"/>
    <w:rsid w:val="00D717BC"/>
    <w:rsid w:val="00D838AD"/>
    <w:rsid w:val="00D964C8"/>
    <w:rsid w:val="00DB12A5"/>
    <w:rsid w:val="00DC3FC5"/>
    <w:rsid w:val="00DC4694"/>
    <w:rsid w:val="00DD0888"/>
    <w:rsid w:val="00DF6C8B"/>
    <w:rsid w:val="00E2085C"/>
    <w:rsid w:val="00E44C3A"/>
    <w:rsid w:val="00E56790"/>
    <w:rsid w:val="00E5687D"/>
    <w:rsid w:val="00EA0115"/>
    <w:rsid w:val="00EA10DE"/>
    <w:rsid w:val="00EA2D48"/>
    <w:rsid w:val="00EB0EF5"/>
    <w:rsid w:val="00EB6D35"/>
    <w:rsid w:val="00EE1709"/>
    <w:rsid w:val="00EE3D25"/>
    <w:rsid w:val="00EE4121"/>
    <w:rsid w:val="00EE7A41"/>
    <w:rsid w:val="00EF2315"/>
    <w:rsid w:val="00F032C9"/>
    <w:rsid w:val="00F128DC"/>
    <w:rsid w:val="00F15946"/>
    <w:rsid w:val="00F27B3A"/>
    <w:rsid w:val="00F3152F"/>
    <w:rsid w:val="00F46540"/>
    <w:rsid w:val="00F51310"/>
    <w:rsid w:val="00F513CD"/>
    <w:rsid w:val="00F55489"/>
    <w:rsid w:val="00F55541"/>
    <w:rsid w:val="00F77CE2"/>
    <w:rsid w:val="00F806E1"/>
    <w:rsid w:val="00F9366F"/>
    <w:rsid w:val="00FA089A"/>
    <w:rsid w:val="00FA1146"/>
    <w:rsid w:val="00FB1600"/>
    <w:rsid w:val="00FD5C8E"/>
    <w:rsid w:val="00FE1853"/>
    <w:rsid w:val="00FF034B"/>
    <w:rsid w:val="00FF17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478"/>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EF5"/>
    <w:rPr>
      <w:rFonts w:ascii="Trebuchet MS" w:hAnsi="Trebuchet MS"/>
      <w:lang w:val="fi-FI"/>
    </w:rPr>
  </w:style>
  <w:style w:type="paragraph" w:styleId="Heading1">
    <w:name w:val="heading 1"/>
    <w:basedOn w:val="Normal"/>
    <w:next w:val="Normal"/>
    <w:qFormat/>
    <w:rsid w:val="00EB0EF5"/>
    <w:pPr>
      <w:keepNext/>
      <w:keepLines/>
      <w:numPr>
        <w:numId w:val="1"/>
      </w:numPr>
      <w:outlineLvl w:val="0"/>
    </w:pPr>
    <w:rPr>
      <w:lang w:eastAsia="fi-FI"/>
    </w:rPr>
  </w:style>
  <w:style w:type="paragraph" w:styleId="Heading2">
    <w:name w:val="heading 2"/>
    <w:basedOn w:val="Normal"/>
    <w:next w:val="Normal"/>
    <w:qFormat/>
    <w:rsid w:val="00186E78"/>
    <w:pPr>
      <w:keepNext/>
      <w:keepLines/>
      <w:numPr>
        <w:ilvl w:val="1"/>
        <w:numId w:val="1"/>
      </w:numPr>
      <w:outlineLvl w:val="1"/>
    </w:pPr>
    <w:rPr>
      <w:szCs w:val="22"/>
      <w:lang w:eastAsia="fi-FI"/>
    </w:rPr>
  </w:style>
  <w:style w:type="paragraph" w:styleId="Heading3">
    <w:name w:val="heading 3"/>
    <w:basedOn w:val="Normal"/>
    <w:next w:val="Normal"/>
    <w:qFormat/>
    <w:rsid w:val="00186E78"/>
    <w:pPr>
      <w:keepNext/>
      <w:keepLines/>
      <w:numPr>
        <w:ilvl w:val="2"/>
        <w:numId w:val="1"/>
      </w:numPr>
      <w:outlineLvl w:val="2"/>
    </w:pPr>
    <w:rPr>
      <w:szCs w:val="22"/>
      <w:lang w:eastAsia="fi-FI"/>
    </w:rPr>
  </w:style>
  <w:style w:type="paragraph" w:styleId="Heading4">
    <w:name w:val="heading 4"/>
    <w:basedOn w:val="Normal"/>
    <w:next w:val="Normal"/>
    <w:qFormat/>
    <w:rsid w:val="00186E78"/>
    <w:pPr>
      <w:keepNext/>
      <w:keepLines/>
      <w:numPr>
        <w:ilvl w:val="3"/>
        <w:numId w:val="1"/>
      </w:numPr>
      <w:outlineLvl w:val="3"/>
    </w:pPr>
    <w:rPr>
      <w:lang w:eastAsia="fi-FI"/>
    </w:rPr>
  </w:style>
  <w:style w:type="paragraph" w:styleId="Heading5">
    <w:name w:val="heading 5"/>
    <w:basedOn w:val="Normal"/>
    <w:next w:val="Normal"/>
    <w:qFormat/>
    <w:rsid w:val="00186E78"/>
    <w:pPr>
      <w:keepNext/>
      <w:keepLines/>
      <w:numPr>
        <w:ilvl w:val="4"/>
        <w:numId w:val="1"/>
      </w:numPr>
      <w:outlineLvl w:val="4"/>
    </w:pPr>
    <w:rPr>
      <w:szCs w:val="22"/>
      <w:lang w:eastAsia="fi-FI"/>
    </w:rPr>
  </w:style>
  <w:style w:type="paragraph" w:styleId="Heading6">
    <w:name w:val="heading 6"/>
    <w:basedOn w:val="Normal"/>
    <w:next w:val="Normal"/>
    <w:qFormat/>
    <w:rsid w:val="004C057E"/>
    <w:pPr>
      <w:keepNext/>
      <w:keepLines/>
      <w:outlineLvl w:val="5"/>
    </w:pPr>
    <w:rPr>
      <w:szCs w:val="22"/>
      <w:lang w:eastAsia="fi-FI"/>
    </w:rPr>
  </w:style>
  <w:style w:type="paragraph" w:styleId="Heading7">
    <w:name w:val="heading 7"/>
    <w:basedOn w:val="Normal"/>
    <w:next w:val="Normal"/>
    <w:qFormat/>
    <w:rsid w:val="004C057E"/>
    <w:pPr>
      <w:keepNext/>
      <w:keepLines/>
      <w:outlineLvl w:val="6"/>
    </w:pPr>
    <w:rPr>
      <w:szCs w:val="22"/>
      <w:lang w:eastAsia="fi-FI"/>
    </w:rPr>
  </w:style>
  <w:style w:type="paragraph" w:styleId="Heading8">
    <w:name w:val="heading 8"/>
    <w:basedOn w:val="Normal"/>
    <w:next w:val="Normal"/>
    <w:qFormat/>
    <w:rsid w:val="004C057E"/>
    <w:pPr>
      <w:keepNext/>
      <w:keepLines/>
      <w:outlineLvl w:val="7"/>
    </w:pPr>
    <w:rPr>
      <w:szCs w:val="22"/>
      <w:lang w:eastAsia="fi-FI"/>
    </w:rPr>
  </w:style>
  <w:style w:type="paragraph" w:styleId="Heading9">
    <w:name w:val="heading 9"/>
    <w:basedOn w:val="Normal"/>
    <w:next w:val="Normal"/>
    <w:rsid w:val="004C057E"/>
    <w:pPr>
      <w:keepNext/>
      <w:keepLines/>
      <w:outlineLvl w:val="8"/>
    </w:pPr>
    <w:rPr>
      <w:szCs w:val="22"/>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EB0EF5"/>
  </w:style>
  <w:style w:type="paragraph" w:styleId="Footer">
    <w:name w:val="footer"/>
    <w:basedOn w:val="Normal"/>
    <w:semiHidden/>
    <w:rsid w:val="006D5893"/>
  </w:style>
  <w:style w:type="paragraph" w:styleId="BalloonText">
    <w:name w:val="Balloon Text"/>
    <w:basedOn w:val="Normal"/>
    <w:semiHidden/>
    <w:rsid w:val="009A5D42"/>
    <w:rPr>
      <w:rFonts w:ascii="Lucida Grande" w:hAnsi="Lucida Grande"/>
      <w:sz w:val="18"/>
      <w:szCs w:val="18"/>
    </w:rPr>
  </w:style>
  <w:style w:type="paragraph" w:customStyle="1" w:styleId="Leipteksti">
    <w:name w:val="Leipäteksti"/>
    <w:basedOn w:val="Tyyli11ptVasen0cmRiippuva46cm"/>
    <w:link w:val="LeiptekstiChar"/>
    <w:qFormat/>
    <w:rsid w:val="00FF034B"/>
    <w:pPr>
      <w:jc w:val="both"/>
    </w:pPr>
  </w:style>
  <w:style w:type="character" w:styleId="PageNumber">
    <w:name w:val="page number"/>
    <w:rsid w:val="00DF6C8B"/>
    <w:rPr>
      <w:rFonts w:ascii="Trebuchet MS" w:hAnsi="Trebuchet MS"/>
      <w:sz w:val="20"/>
    </w:rPr>
  </w:style>
  <w:style w:type="character" w:styleId="Hyperlink">
    <w:name w:val="Hyperlink"/>
    <w:uiPriority w:val="99"/>
    <w:rsid w:val="004C057E"/>
    <w:rPr>
      <w:rFonts w:ascii="Trebuchet MS" w:hAnsi="Trebuchet MS"/>
      <w:color w:val="0000FF"/>
      <w:sz w:val="20"/>
      <w:u w:val="single"/>
    </w:rPr>
  </w:style>
  <w:style w:type="paragraph" w:styleId="TOC2">
    <w:name w:val="toc 2"/>
    <w:basedOn w:val="Normal"/>
    <w:next w:val="Normal"/>
    <w:uiPriority w:val="39"/>
    <w:rsid w:val="00A87ADC"/>
    <w:pPr>
      <w:tabs>
        <w:tab w:val="right" w:leader="dot" w:pos="9072"/>
      </w:tabs>
      <w:spacing w:line="360" w:lineRule="auto"/>
      <w:ind w:left="567"/>
    </w:pPr>
    <w:rPr>
      <w:szCs w:val="22"/>
      <w:lang w:eastAsia="fi-FI"/>
    </w:rPr>
  </w:style>
  <w:style w:type="paragraph" w:styleId="TOC3">
    <w:name w:val="toc 3"/>
    <w:basedOn w:val="Normal"/>
    <w:next w:val="Normal"/>
    <w:uiPriority w:val="39"/>
    <w:rsid w:val="00A87ADC"/>
    <w:pPr>
      <w:tabs>
        <w:tab w:val="right" w:leader="dot" w:pos="9072"/>
      </w:tabs>
      <w:spacing w:line="360" w:lineRule="auto"/>
      <w:ind w:left="1134"/>
    </w:pPr>
    <w:rPr>
      <w:szCs w:val="22"/>
      <w:lang w:eastAsia="fi-FI"/>
    </w:rPr>
  </w:style>
  <w:style w:type="paragraph" w:styleId="TOC1">
    <w:name w:val="toc 1"/>
    <w:basedOn w:val="Normal"/>
    <w:next w:val="Normal"/>
    <w:uiPriority w:val="39"/>
    <w:rsid w:val="00A87ADC"/>
    <w:pPr>
      <w:tabs>
        <w:tab w:val="right" w:leader="dot" w:pos="9072"/>
      </w:tabs>
      <w:spacing w:line="360" w:lineRule="auto"/>
    </w:pPr>
    <w:rPr>
      <w:szCs w:val="22"/>
      <w:lang w:eastAsia="fi-FI"/>
    </w:rPr>
  </w:style>
  <w:style w:type="table" w:styleId="TableGrid">
    <w:name w:val="Table Grid"/>
    <w:basedOn w:val="TableNormal"/>
    <w:rsid w:val="004D3CC6"/>
    <w:rPr>
      <w:rFonts w:ascii="Trebuchet MS" w:hAnsi="Trebuchet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6D5893"/>
    <w:pPr>
      <w:outlineLvl w:val="0"/>
    </w:pPr>
    <w:rPr>
      <w:rFonts w:cs="Arial"/>
      <w:bCs/>
      <w:kern w:val="28"/>
      <w:szCs w:val="32"/>
    </w:rPr>
  </w:style>
  <w:style w:type="paragraph" w:customStyle="1" w:styleId="Style11ptLeft69cm">
    <w:name w:val="Style 11 pt Left:  69 cm"/>
    <w:basedOn w:val="Normal"/>
    <w:link w:val="Style11ptLeft69cmChar"/>
    <w:rsid w:val="00653DF1"/>
    <w:pPr>
      <w:ind w:left="3912"/>
    </w:pPr>
  </w:style>
  <w:style w:type="paragraph" w:styleId="TOC4">
    <w:name w:val="toc 4"/>
    <w:basedOn w:val="Normal"/>
    <w:next w:val="Normal"/>
    <w:autoRedefine/>
    <w:semiHidden/>
    <w:rsid w:val="004C057E"/>
    <w:pPr>
      <w:tabs>
        <w:tab w:val="left" w:leader="dot" w:pos="9072"/>
      </w:tabs>
      <w:ind w:left="1701"/>
    </w:pPr>
  </w:style>
  <w:style w:type="paragraph" w:styleId="TOC5">
    <w:name w:val="toc 5"/>
    <w:basedOn w:val="Normal"/>
    <w:next w:val="Normal"/>
    <w:autoRedefine/>
    <w:semiHidden/>
    <w:rsid w:val="004C057E"/>
    <w:pPr>
      <w:tabs>
        <w:tab w:val="right" w:leader="dot" w:pos="9072"/>
      </w:tabs>
      <w:ind w:left="1701"/>
    </w:pPr>
  </w:style>
  <w:style w:type="paragraph" w:styleId="TOC6">
    <w:name w:val="toc 6"/>
    <w:basedOn w:val="Normal"/>
    <w:next w:val="Normal"/>
    <w:autoRedefine/>
    <w:semiHidden/>
    <w:rsid w:val="004C057E"/>
    <w:pPr>
      <w:tabs>
        <w:tab w:val="left" w:leader="dot" w:pos="9072"/>
      </w:tabs>
      <w:ind w:left="1701"/>
    </w:pPr>
  </w:style>
  <w:style w:type="paragraph" w:customStyle="1" w:styleId="Liite">
    <w:name w:val="Liite"/>
    <w:basedOn w:val="Heading2"/>
    <w:next w:val="Normal"/>
    <w:rsid w:val="002E1D75"/>
    <w:pPr>
      <w:keepLines w:val="0"/>
      <w:numPr>
        <w:ilvl w:val="0"/>
        <w:numId w:val="0"/>
      </w:numPr>
    </w:pPr>
  </w:style>
  <w:style w:type="character" w:styleId="LineNumber">
    <w:name w:val="line number"/>
    <w:basedOn w:val="DefaultParagraphFont"/>
    <w:semiHidden/>
    <w:rsid w:val="00770136"/>
  </w:style>
  <w:style w:type="paragraph" w:customStyle="1" w:styleId="Tyyli10ptVasen46cm">
    <w:name w:val="Tyyli 10 pt Vasen:  46 cm"/>
    <w:basedOn w:val="Normal"/>
    <w:link w:val="Tyyli10ptVasen46cmChar"/>
    <w:rsid w:val="008C2A81"/>
    <w:pPr>
      <w:ind w:left="2608"/>
    </w:pPr>
  </w:style>
  <w:style w:type="paragraph" w:styleId="Index1">
    <w:name w:val="index 1"/>
    <w:basedOn w:val="Normal"/>
    <w:next w:val="Normal"/>
    <w:autoRedefine/>
    <w:semiHidden/>
    <w:rsid w:val="00EB0EF5"/>
    <w:pPr>
      <w:ind w:left="200" w:hanging="200"/>
    </w:pPr>
  </w:style>
  <w:style w:type="paragraph" w:customStyle="1" w:styleId="Tyyli11ptVasen0cmRiippuva46cm">
    <w:name w:val="Tyyli 11 pt Vasen:  0 cm Riippuva:  46 cm"/>
    <w:basedOn w:val="Normal"/>
    <w:link w:val="Tyyli11ptVasen0cmRiippuva46cmChar"/>
    <w:rsid w:val="002E1D75"/>
    <w:pPr>
      <w:ind w:left="2608" w:hanging="2608"/>
    </w:pPr>
  </w:style>
  <w:style w:type="character" w:customStyle="1" w:styleId="Tyyli10pt">
    <w:name w:val="Tyyli 10 pt"/>
    <w:rsid w:val="002E1D75"/>
    <w:rPr>
      <w:rFonts w:ascii="Trebuchet MS" w:hAnsi="Trebuchet MS"/>
      <w:sz w:val="20"/>
    </w:rPr>
  </w:style>
  <w:style w:type="character" w:customStyle="1" w:styleId="Style11ptLeft69cmChar">
    <w:name w:val="Style 11 pt Left:  69 cm Char"/>
    <w:link w:val="Style11ptLeft69cm"/>
    <w:rsid w:val="00653DF1"/>
    <w:rPr>
      <w:rFonts w:ascii="Trebuchet MS" w:hAnsi="Trebuchet MS"/>
      <w:lang w:val="fi-FI" w:eastAsia="en-US" w:bidi="ar-SA"/>
    </w:rPr>
  </w:style>
  <w:style w:type="character" w:customStyle="1" w:styleId="Tyyli10ptVasen46cmChar">
    <w:name w:val="Tyyli 10 pt Vasen:  46 cm Char"/>
    <w:link w:val="Tyyli10ptVasen46cm"/>
    <w:rsid w:val="00653DF1"/>
    <w:rPr>
      <w:rFonts w:ascii="Trebuchet MS" w:hAnsi="Trebuchet MS"/>
      <w:lang w:val="fi-FI" w:eastAsia="en-US" w:bidi="ar-SA"/>
    </w:rPr>
  </w:style>
  <w:style w:type="character" w:customStyle="1" w:styleId="Style10ptBold">
    <w:name w:val="Style 10 pt Bold"/>
    <w:rsid w:val="0020629B"/>
    <w:rPr>
      <w:b/>
      <w:bCs/>
      <w:sz w:val="20"/>
    </w:rPr>
  </w:style>
  <w:style w:type="character" w:customStyle="1" w:styleId="Tyyli11ptVasen0cmRiippuva46cmChar">
    <w:name w:val="Tyyli 11 pt Vasen:  0 cm Riippuva:  46 cm Char"/>
    <w:link w:val="Tyyli11ptVasen0cmRiippuva46cm"/>
    <w:rsid w:val="00FF034B"/>
    <w:rPr>
      <w:rFonts w:ascii="Trebuchet MS" w:hAnsi="Trebuchet MS"/>
      <w:lang w:eastAsia="en-US"/>
    </w:rPr>
  </w:style>
  <w:style w:type="character" w:customStyle="1" w:styleId="LeiptekstiChar">
    <w:name w:val="Leipäteksti Char"/>
    <w:basedOn w:val="Tyyli11ptVasen0cmRiippuva46cmChar"/>
    <w:link w:val="Leipteksti"/>
    <w:rsid w:val="00FF034B"/>
    <w:rPr>
      <w:rFonts w:ascii="Trebuchet MS" w:hAnsi="Trebuchet MS"/>
      <w:lang w:eastAsia="en-US"/>
    </w:rPr>
  </w:style>
  <w:style w:type="table" w:styleId="LightShading">
    <w:name w:val="Light Shading"/>
    <w:basedOn w:val="TableNormal"/>
    <w:uiPriority w:val="60"/>
    <w:rsid w:val="007954A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rsid w:val="00F9366F"/>
    <w:pPr>
      <w:spacing w:before="100" w:beforeAutospacing="1" w:after="100" w:afterAutospacing="1"/>
    </w:pPr>
    <w:rPr>
      <w:rFonts w:ascii="Times New Roman" w:hAnsi="Times New Roman"/>
      <w:sz w:val="24"/>
      <w:szCs w:val="24"/>
      <w:lang w:val="en-US"/>
    </w:rPr>
  </w:style>
  <w:style w:type="character" w:customStyle="1" w:styleId="mw-headline">
    <w:name w:val="mw-headline"/>
    <w:rsid w:val="00A26E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6000">
      <w:bodyDiv w:val="1"/>
      <w:marLeft w:val="0"/>
      <w:marRight w:val="0"/>
      <w:marTop w:val="0"/>
      <w:marBottom w:val="0"/>
      <w:divBdr>
        <w:top w:val="none" w:sz="0" w:space="0" w:color="auto"/>
        <w:left w:val="none" w:sz="0" w:space="0" w:color="auto"/>
        <w:bottom w:val="none" w:sz="0" w:space="0" w:color="auto"/>
        <w:right w:val="none" w:sz="0" w:space="0" w:color="auto"/>
      </w:divBdr>
      <w:divsChild>
        <w:div w:id="399210118">
          <w:marLeft w:val="0"/>
          <w:marRight w:val="0"/>
          <w:marTop w:val="0"/>
          <w:marBottom w:val="0"/>
          <w:divBdr>
            <w:top w:val="none" w:sz="0" w:space="0" w:color="auto"/>
            <w:left w:val="none" w:sz="0" w:space="0" w:color="auto"/>
            <w:bottom w:val="none" w:sz="0" w:space="0" w:color="auto"/>
            <w:right w:val="none" w:sz="0" w:space="0" w:color="auto"/>
          </w:divBdr>
        </w:div>
      </w:divsChild>
    </w:div>
    <w:div w:id="696658995">
      <w:bodyDiv w:val="1"/>
      <w:marLeft w:val="0"/>
      <w:marRight w:val="0"/>
      <w:marTop w:val="0"/>
      <w:marBottom w:val="0"/>
      <w:divBdr>
        <w:top w:val="none" w:sz="0" w:space="0" w:color="auto"/>
        <w:left w:val="none" w:sz="0" w:space="0" w:color="auto"/>
        <w:bottom w:val="none" w:sz="0" w:space="0" w:color="auto"/>
        <w:right w:val="none" w:sz="0" w:space="0" w:color="auto"/>
      </w:divBdr>
      <w:divsChild>
        <w:div w:id="967324653">
          <w:marLeft w:val="0"/>
          <w:marRight w:val="0"/>
          <w:marTop w:val="0"/>
          <w:marBottom w:val="0"/>
          <w:divBdr>
            <w:top w:val="none" w:sz="0" w:space="0" w:color="auto"/>
            <w:left w:val="none" w:sz="0" w:space="0" w:color="auto"/>
            <w:bottom w:val="none" w:sz="0" w:space="0" w:color="auto"/>
            <w:right w:val="none" w:sz="0" w:space="0" w:color="auto"/>
          </w:divBdr>
        </w:div>
      </w:divsChild>
    </w:div>
    <w:div w:id="721908861">
      <w:bodyDiv w:val="1"/>
      <w:marLeft w:val="0"/>
      <w:marRight w:val="0"/>
      <w:marTop w:val="0"/>
      <w:marBottom w:val="0"/>
      <w:divBdr>
        <w:top w:val="none" w:sz="0" w:space="0" w:color="auto"/>
        <w:left w:val="none" w:sz="0" w:space="0" w:color="auto"/>
        <w:bottom w:val="none" w:sz="0" w:space="0" w:color="auto"/>
        <w:right w:val="none" w:sz="0" w:space="0" w:color="auto"/>
      </w:divBdr>
    </w:div>
    <w:div w:id="944463954">
      <w:bodyDiv w:val="1"/>
      <w:marLeft w:val="0"/>
      <w:marRight w:val="0"/>
      <w:marTop w:val="0"/>
      <w:marBottom w:val="0"/>
      <w:divBdr>
        <w:top w:val="none" w:sz="0" w:space="0" w:color="auto"/>
        <w:left w:val="none" w:sz="0" w:space="0" w:color="auto"/>
        <w:bottom w:val="none" w:sz="0" w:space="0" w:color="auto"/>
        <w:right w:val="none" w:sz="0" w:space="0" w:color="auto"/>
      </w:divBdr>
    </w:div>
    <w:div w:id="1635207812">
      <w:bodyDiv w:val="1"/>
      <w:marLeft w:val="0"/>
      <w:marRight w:val="0"/>
      <w:marTop w:val="0"/>
      <w:marBottom w:val="0"/>
      <w:divBdr>
        <w:top w:val="none" w:sz="0" w:space="0" w:color="auto"/>
        <w:left w:val="none" w:sz="0" w:space="0" w:color="auto"/>
        <w:bottom w:val="none" w:sz="0" w:space="0" w:color="auto"/>
        <w:right w:val="none" w:sz="0" w:space="0" w:color="auto"/>
      </w:divBdr>
      <w:divsChild>
        <w:div w:id="402604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emf"/><Relationship Id="rId21" Type="http://schemas.openxmlformats.org/officeDocument/2006/relationships/image" Target="media/image9.png"/><Relationship Id="rId34" Type="http://schemas.openxmlformats.org/officeDocument/2006/relationships/hyperlink" Target="mailto:Markus.vuorinen@gmail.com" TargetMode="External"/><Relationship Id="rId42" Type="http://schemas.openxmlformats.org/officeDocument/2006/relationships/image" Target="media/image25.emf"/><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tupa2.sourceforge.net/" TargetMode="External"/><Relationship Id="rId40" Type="http://schemas.openxmlformats.org/officeDocument/2006/relationships/image" Target="media/image23.emf"/><Relationship Id="rId45" Type="http://schemas.openxmlformats.org/officeDocument/2006/relationships/hyperlink" Target="http://sourceforge.net/apps/mediawiki/tupa2/index.php?title=Main_Page"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Joonas.hirn@gmail.com"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mailto:Frans.korhonen@gmail.com" TargetMode="External"/><Relationship Id="rId43" Type="http://schemas.openxmlformats.org/officeDocument/2006/relationships/image" Target="media/image26.emf"/><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ourceforge.net/projects/tupa2/" TargetMode="External"/><Relationship Id="rId46" Type="http://schemas.openxmlformats.org/officeDocument/2006/relationships/hyperlink" Target="http://sourceforge.net/projects/tupa2/files/" TargetMode="External"/><Relationship Id="rId20" Type="http://schemas.openxmlformats.org/officeDocument/2006/relationships/image" Target="media/image8.png"/><Relationship Id="rId41"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11%20VIESTINT&#196;\00%20Yhteiset\01%20Mallit\Leppavaara\Asiakirjat\03%20Pitka_muistio_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E9BE3-9E26-4D1F-91DF-143F1E74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 Pitka_muistio_07.dot</Template>
  <TotalTime>1271</TotalTime>
  <Pages>30</Pages>
  <Words>6666</Words>
  <Characters>38001</Characters>
  <Application>Microsoft Office Word</Application>
  <DocSecurity>0</DocSecurity>
  <Lines>316</Lines>
  <Paragraphs>89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C0</vt:lpstr>
      <vt:lpstr>C0</vt:lpstr>
    </vt:vector>
  </TitlesOfParts>
  <Company>Jollas Opisto</Company>
  <LinksUpToDate>false</LinksUpToDate>
  <CharactersWithSpaces>44578</CharactersWithSpaces>
  <SharedDoc>false</SharedDoc>
  <HLinks>
    <vt:vector size="192" baseType="variant">
      <vt:variant>
        <vt:i4>6291505</vt:i4>
      </vt:variant>
      <vt:variant>
        <vt:i4>147</vt:i4>
      </vt:variant>
      <vt:variant>
        <vt:i4>0</vt:i4>
      </vt:variant>
      <vt:variant>
        <vt:i4>5</vt:i4>
      </vt:variant>
      <vt:variant>
        <vt:lpwstr>http://www.edu.fi/virtuaalikoulu/lahdeesiin/index.html</vt:lpwstr>
      </vt:variant>
      <vt:variant>
        <vt:lpwstr/>
      </vt:variant>
      <vt:variant>
        <vt:i4>3080296</vt:i4>
      </vt:variant>
      <vt:variant>
        <vt:i4>144</vt:i4>
      </vt:variant>
      <vt:variant>
        <vt:i4>0</vt:i4>
      </vt:variant>
      <vt:variant>
        <vt:i4>5</vt:i4>
      </vt:variant>
      <vt:variant>
        <vt:lpwstr>http://www.uta.fi/laitokset/kirjasto/oppimiskeskus/palvelut/arviointi.shtml</vt:lpwstr>
      </vt:variant>
      <vt:variant>
        <vt:lpwstr/>
      </vt:variant>
      <vt:variant>
        <vt:i4>5832764</vt:i4>
      </vt:variant>
      <vt:variant>
        <vt:i4>141</vt:i4>
      </vt:variant>
      <vt:variant>
        <vt:i4>0</vt:i4>
      </vt:variant>
      <vt:variant>
        <vt:i4>5</vt:i4>
      </vt:variant>
      <vt:variant>
        <vt:lpwstr>mailto:mikko.maki@laurea.fi</vt:lpwstr>
      </vt:variant>
      <vt:variant>
        <vt:lpwstr/>
      </vt:variant>
      <vt:variant>
        <vt:i4>8126525</vt:i4>
      </vt:variant>
      <vt:variant>
        <vt:i4>138</vt:i4>
      </vt:variant>
      <vt:variant>
        <vt:i4>0</vt:i4>
      </vt:variant>
      <vt:variant>
        <vt:i4>5</vt:i4>
      </vt:variant>
      <vt:variant>
        <vt:lpwstr>http://www.fsd.uta.fi/menetelmaopetus/faktosi.html</vt:lpwstr>
      </vt:variant>
      <vt:variant>
        <vt:lpwstr/>
      </vt:variant>
      <vt:variant>
        <vt:i4>5505048</vt:i4>
      </vt:variant>
      <vt:variant>
        <vt:i4>135</vt:i4>
      </vt:variant>
      <vt:variant>
        <vt:i4>0</vt:i4>
      </vt:variant>
      <vt:variant>
        <vt:i4>5</vt:i4>
      </vt:variant>
      <vt:variant>
        <vt:lpwstr>http://www.nixu.fi/~Kiravuo/etiketti/</vt:lpwstr>
      </vt:variant>
      <vt:variant>
        <vt:lpwstr/>
      </vt:variant>
      <vt:variant>
        <vt:i4>4063349</vt:i4>
      </vt:variant>
      <vt:variant>
        <vt:i4>132</vt:i4>
      </vt:variant>
      <vt:variant>
        <vt:i4>0</vt:i4>
      </vt:variant>
      <vt:variant>
        <vt:i4>5</vt:i4>
      </vt:variant>
      <vt:variant>
        <vt:lpwstr>http://www.evira.fi/portal/fi/elintarvikkeet/hygieniaosaaminen/</vt:lpwstr>
      </vt:variant>
      <vt:variant>
        <vt:lpwstr/>
      </vt:variant>
      <vt:variant>
        <vt:i4>2424950</vt:i4>
      </vt:variant>
      <vt:variant>
        <vt:i4>129</vt:i4>
      </vt:variant>
      <vt:variant>
        <vt:i4>0</vt:i4>
      </vt:variant>
      <vt:variant>
        <vt:i4>5</vt:i4>
      </vt:variant>
      <vt:variant>
        <vt:lpwstr>http://ncp.fi/ects/materiaali/</vt:lpwstr>
      </vt:variant>
      <vt:variant>
        <vt:lpwstr/>
      </vt:variant>
      <vt:variant>
        <vt:i4>1835065</vt:i4>
      </vt:variant>
      <vt:variant>
        <vt:i4>122</vt:i4>
      </vt:variant>
      <vt:variant>
        <vt:i4>0</vt:i4>
      </vt:variant>
      <vt:variant>
        <vt:i4>5</vt:i4>
      </vt:variant>
      <vt:variant>
        <vt:lpwstr/>
      </vt:variant>
      <vt:variant>
        <vt:lpwstr>_Toc208921138</vt:lpwstr>
      </vt:variant>
      <vt:variant>
        <vt:i4>1835065</vt:i4>
      </vt:variant>
      <vt:variant>
        <vt:i4>116</vt:i4>
      </vt:variant>
      <vt:variant>
        <vt:i4>0</vt:i4>
      </vt:variant>
      <vt:variant>
        <vt:i4>5</vt:i4>
      </vt:variant>
      <vt:variant>
        <vt:lpwstr/>
      </vt:variant>
      <vt:variant>
        <vt:lpwstr>_Toc208921137</vt:lpwstr>
      </vt:variant>
      <vt:variant>
        <vt:i4>1835065</vt:i4>
      </vt:variant>
      <vt:variant>
        <vt:i4>110</vt:i4>
      </vt:variant>
      <vt:variant>
        <vt:i4>0</vt:i4>
      </vt:variant>
      <vt:variant>
        <vt:i4>5</vt:i4>
      </vt:variant>
      <vt:variant>
        <vt:lpwstr/>
      </vt:variant>
      <vt:variant>
        <vt:lpwstr>_Toc208921136</vt:lpwstr>
      </vt:variant>
      <vt:variant>
        <vt:i4>1835065</vt:i4>
      </vt:variant>
      <vt:variant>
        <vt:i4>104</vt:i4>
      </vt:variant>
      <vt:variant>
        <vt:i4>0</vt:i4>
      </vt:variant>
      <vt:variant>
        <vt:i4>5</vt:i4>
      </vt:variant>
      <vt:variant>
        <vt:lpwstr/>
      </vt:variant>
      <vt:variant>
        <vt:lpwstr>_Toc208921135</vt:lpwstr>
      </vt:variant>
      <vt:variant>
        <vt:i4>1835065</vt:i4>
      </vt:variant>
      <vt:variant>
        <vt:i4>98</vt:i4>
      </vt:variant>
      <vt:variant>
        <vt:i4>0</vt:i4>
      </vt:variant>
      <vt:variant>
        <vt:i4>5</vt:i4>
      </vt:variant>
      <vt:variant>
        <vt:lpwstr/>
      </vt:variant>
      <vt:variant>
        <vt:lpwstr>_Toc208921134</vt:lpwstr>
      </vt:variant>
      <vt:variant>
        <vt:i4>1835065</vt:i4>
      </vt:variant>
      <vt:variant>
        <vt:i4>92</vt:i4>
      </vt:variant>
      <vt:variant>
        <vt:i4>0</vt:i4>
      </vt:variant>
      <vt:variant>
        <vt:i4>5</vt:i4>
      </vt:variant>
      <vt:variant>
        <vt:lpwstr/>
      </vt:variant>
      <vt:variant>
        <vt:lpwstr>_Toc208921133</vt:lpwstr>
      </vt:variant>
      <vt:variant>
        <vt:i4>1835065</vt:i4>
      </vt:variant>
      <vt:variant>
        <vt:i4>86</vt:i4>
      </vt:variant>
      <vt:variant>
        <vt:i4>0</vt:i4>
      </vt:variant>
      <vt:variant>
        <vt:i4>5</vt:i4>
      </vt:variant>
      <vt:variant>
        <vt:lpwstr/>
      </vt:variant>
      <vt:variant>
        <vt:lpwstr>_Toc208921132</vt:lpwstr>
      </vt:variant>
      <vt:variant>
        <vt:i4>1835065</vt:i4>
      </vt:variant>
      <vt:variant>
        <vt:i4>80</vt:i4>
      </vt:variant>
      <vt:variant>
        <vt:i4>0</vt:i4>
      </vt:variant>
      <vt:variant>
        <vt:i4>5</vt:i4>
      </vt:variant>
      <vt:variant>
        <vt:lpwstr/>
      </vt:variant>
      <vt:variant>
        <vt:lpwstr>_Toc208921131</vt:lpwstr>
      </vt:variant>
      <vt:variant>
        <vt:i4>1835065</vt:i4>
      </vt:variant>
      <vt:variant>
        <vt:i4>74</vt:i4>
      </vt:variant>
      <vt:variant>
        <vt:i4>0</vt:i4>
      </vt:variant>
      <vt:variant>
        <vt:i4>5</vt:i4>
      </vt:variant>
      <vt:variant>
        <vt:lpwstr/>
      </vt:variant>
      <vt:variant>
        <vt:lpwstr>_Toc208921130</vt:lpwstr>
      </vt:variant>
      <vt:variant>
        <vt:i4>1900601</vt:i4>
      </vt:variant>
      <vt:variant>
        <vt:i4>68</vt:i4>
      </vt:variant>
      <vt:variant>
        <vt:i4>0</vt:i4>
      </vt:variant>
      <vt:variant>
        <vt:i4>5</vt:i4>
      </vt:variant>
      <vt:variant>
        <vt:lpwstr/>
      </vt:variant>
      <vt:variant>
        <vt:lpwstr>_Toc208921129</vt:lpwstr>
      </vt:variant>
      <vt:variant>
        <vt:i4>1900601</vt:i4>
      </vt:variant>
      <vt:variant>
        <vt:i4>62</vt:i4>
      </vt:variant>
      <vt:variant>
        <vt:i4>0</vt:i4>
      </vt:variant>
      <vt:variant>
        <vt:i4>5</vt:i4>
      </vt:variant>
      <vt:variant>
        <vt:lpwstr/>
      </vt:variant>
      <vt:variant>
        <vt:lpwstr>_Toc208921128</vt:lpwstr>
      </vt:variant>
      <vt:variant>
        <vt:i4>1900601</vt:i4>
      </vt:variant>
      <vt:variant>
        <vt:i4>56</vt:i4>
      </vt:variant>
      <vt:variant>
        <vt:i4>0</vt:i4>
      </vt:variant>
      <vt:variant>
        <vt:i4>5</vt:i4>
      </vt:variant>
      <vt:variant>
        <vt:lpwstr/>
      </vt:variant>
      <vt:variant>
        <vt:lpwstr>_Toc208921127</vt:lpwstr>
      </vt:variant>
      <vt:variant>
        <vt:i4>1900601</vt:i4>
      </vt:variant>
      <vt:variant>
        <vt:i4>50</vt:i4>
      </vt:variant>
      <vt:variant>
        <vt:i4>0</vt:i4>
      </vt:variant>
      <vt:variant>
        <vt:i4>5</vt:i4>
      </vt:variant>
      <vt:variant>
        <vt:lpwstr/>
      </vt:variant>
      <vt:variant>
        <vt:lpwstr>_Toc208921126</vt:lpwstr>
      </vt:variant>
      <vt:variant>
        <vt:i4>1900601</vt:i4>
      </vt:variant>
      <vt:variant>
        <vt:i4>44</vt:i4>
      </vt:variant>
      <vt:variant>
        <vt:i4>0</vt:i4>
      </vt:variant>
      <vt:variant>
        <vt:i4>5</vt:i4>
      </vt:variant>
      <vt:variant>
        <vt:lpwstr/>
      </vt:variant>
      <vt:variant>
        <vt:lpwstr>_Toc208921125</vt:lpwstr>
      </vt:variant>
      <vt:variant>
        <vt:i4>1900601</vt:i4>
      </vt:variant>
      <vt:variant>
        <vt:i4>38</vt:i4>
      </vt:variant>
      <vt:variant>
        <vt:i4>0</vt:i4>
      </vt:variant>
      <vt:variant>
        <vt:i4>5</vt:i4>
      </vt:variant>
      <vt:variant>
        <vt:lpwstr/>
      </vt:variant>
      <vt:variant>
        <vt:lpwstr>_Toc208921124</vt:lpwstr>
      </vt:variant>
      <vt:variant>
        <vt:i4>1900601</vt:i4>
      </vt:variant>
      <vt:variant>
        <vt:i4>32</vt:i4>
      </vt:variant>
      <vt:variant>
        <vt:i4>0</vt:i4>
      </vt:variant>
      <vt:variant>
        <vt:i4>5</vt:i4>
      </vt:variant>
      <vt:variant>
        <vt:lpwstr/>
      </vt:variant>
      <vt:variant>
        <vt:lpwstr>_Toc208921123</vt:lpwstr>
      </vt:variant>
      <vt:variant>
        <vt:i4>1900601</vt:i4>
      </vt:variant>
      <vt:variant>
        <vt:i4>26</vt:i4>
      </vt:variant>
      <vt:variant>
        <vt:i4>0</vt:i4>
      </vt:variant>
      <vt:variant>
        <vt:i4>5</vt:i4>
      </vt:variant>
      <vt:variant>
        <vt:lpwstr/>
      </vt:variant>
      <vt:variant>
        <vt:lpwstr>_Toc208921122</vt:lpwstr>
      </vt:variant>
      <vt:variant>
        <vt:i4>1900601</vt:i4>
      </vt:variant>
      <vt:variant>
        <vt:i4>20</vt:i4>
      </vt:variant>
      <vt:variant>
        <vt:i4>0</vt:i4>
      </vt:variant>
      <vt:variant>
        <vt:i4>5</vt:i4>
      </vt:variant>
      <vt:variant>
        <vt:lpwstr/>
      </vt:variant>
      <vt:variant>
        <vt:lpwstr>_Toc208921121</vt:lpwstr>
      </vt:variant>
      <vt:variant>
        <vt:i4>1900601</vt:i4>
      </vt:variant>
      <vt:variant>
        <vt:i4>14</vt:i4>
      </vt:variant>
      <vt:variant>
        <vt:i4>0</vt:i4>
      </vt:variant>
      <vt:variant>
        <vt:i4>5</vt:i4>
      </vt:variant>
      <vt:variant>
        <vt:lpwstr/>
      </vt:variant>
      <vt:variant>
        <vt:lpwstr>_Toc208921120</vt:lpwstr>
      </vt:variant>
      <vt:variant>
        <vt:i4>1966137</vt:i4>
      </vt:variant>
      <vt:variant>
        <vt:i4>8</vt:i4>
      </vt:variant>
      <vt:variant>
        <vt:i4>0</vt:i4>
      </vt:variant>
      <vt:variant>
        <vt:i4>5</vt:i4>
      </vt:variant>
      <vt:variant>
        <vt:lpwstr/>
      </vt:variant>
      <vt:variant>
        <vt:lpwstr>_Toc208921119</vt:lpwstr>
      </vt:variant>
      <vt:variant>
        <vt:i4>1966137</vt:i4>
      </vt:variant>
      <vt:variant>
        <vt:i4>2</vt:i4>
      </vt:variant>
      <vt:variant>
        <vt:i4>0</vt:i4>
      </vt:variant>
      <vt:variant>
        <vt:i4>5</vt:i4>
      </vt:variant>
      <vt:variant>
        <vt:lpwstr/>
      </vt:variant>
      <vt:variant>
        <vt:lpwstr>_Toc208921118</vt:lpwstr>
      </vt:variant>
      <vt:variant>
        <vt:i4>917528</vt:i4>
      </vt:variant>
      <vt:variant>
        <vt:i4>62</vt:i4>
      </vt:variant>
      <vt:variant>
        <vt:i4>0</vt:i4>
      </vt:variant>
      <vt:variant>
        <vt:i4>5</vt:i4>
      </vt:variant>
      <vt:variant>
        <vt:lpwstr>http://www.tietoassa.fi/</vt:lpwstr>
      </vt:variant>
      <vt:variant>
        <vt:lpwstr/>
      </vt:variant>
      <vt:variant>
        <vt:i4>6422627</vt:i4>
      </vt:variant>
      <vt:variant>
        <vt:i4>47</vt:i4>
      </vt:variant>
      <vt:variant>
        <vt:i4>0</vt:i4>
      </vt:variant>
      <vt:variant>
        <vt:i4>5</vt:i4>
      </vt:variant>
      <vt:variant>
        <vt:lpwstr>http://www.espoonyrittajat.fi/</vt:lpwstr>
      </vt:variant>
      <vt:variant>
        <vt:lpwstr/>
      </vt:variant>
      <vt:variant>
        <vt:i4>6422627</vt:i4>
      </vt:variant>
      <vt:variant>
        <vt:i4>44</vt:i4>
      </vt:variant>
      <vt:variant>
        <vt:i4>0</vt:i4>
      </vt:variant>
      <vt:variant>
        <vt:i4>5</vt:i4>
      </vt:variant>
      <vt:variant>
        <vt:lpwstr>http://www.espoonyrittajat.fi/</vt:lpwstr>
      </vt:variant>
      <vt:variant>
        <vt:lpwstr/>
      </vt:variant>
      <vt:variant>
        <vt:i4>6422627</vt:i4>
      </vt:variant>
      <vt:variant>
        <vt:i4>29</vt:i4>
      </vt:variant>
      <vt:variant>
        <vt:i4>0</vt:i4>
      </vt:variant>
      <vt:variant>
        <vt:i4>5</vt:i4>
      </vt:variant>
      <vt:variant>
        <vt:lpwstr>http://www.espoonyrittajat.fi/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dc:title>
  <dc:subject/>
  <dc:creator>Laurea</dc:creator>
  <cp:keywords/>
  <cp:lastModifiedBy>Markus Vuorinen</cp:lastModifiedBy>
  <cp:revision>22</cp:revision>
  <cp:lastPrinted>2010-02-18T13:11:00Z</cp:lastPrinted>
  <dcterms:created xsi:type="dcterms:W3CDTF">2010-02-06T22:55:00Z</dcterms:created>
  <dcterms:modified xsi:type="dcterms:W3CDTF">2011-06-18T19:17:00Z</dcterms:modified>
</cp:coreProperties>
</file>